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F645FE" w14:textId="2E7E2FC4" w:rsidR="004A2284" w:rsidRPr="006F59A1" w:rsidRDefault="004A2284" w:rsidP="005A60B4">
      <w:pPr>
        <w:suppressAutoHyphens/>
        <w:autoSpaceDE w:val="0"/>
        <w:autoSpaceDN w:val="0"/>
        <w:adjustRightInd w:val="0"/>
        <w:spacing w:before="120" w:after="120"/>
        <w:jc w:val="center"/>
        <w:rPr>
          <w:sz w:val="28"/>
          <w:szCs w:val="28"/>
        </w:rPr>
      </w:pPr>
      <w:bookmarkStart w:id="0" w:name="_Hlk104116673"/>
      <w:bookmarkEnd w:id="0"/>
      <w:r w:rsidRPr="006F59A1">
        <w:rPr>
          <w:bCs/>
          <w:sz w:val="28"/>
          <w:szCs w:val="28"/>
        </w:rPr>
        <w:t>TỔNG</w:t>
      </w:r>
      <w:r w:rsidR="00550E9C">
        <w:rPr>
          <w:bCs/>
          <w:sz w:val="28"/>
          <w:szCs w:val="28"/>
        </w:rPr>
        <w:t xml:space="preserve"> </w:t>
      </w:r>
      <w:r w:rsidRPr="006F59A1">
        <w:rPr>
          <w:bCs/>
          <w:sz w:val="28"/>
          <w:szCs w:val="28"/>
        </w:rPr>
        <w:t>LIÊN</w:t>
      </w:r>
      <w:r w:rsidR="00550E9C">
        <w:rPr>
          <w:bCs/>
          <w:sz w:val="28"/>
          <w:szCs w:val="28"/>
        </w:rPr>
        <w:t xml:space="preserve"> </w:t>
      </w:r>
      <w:r w:rsidRPr="006F59A1">
        <w:rPr>
          <w:bCs/>
          <w:sz w:val="28"/>
          <w:szCs w:val="28"/>
        </w:rPr>
        <w:t>ĐOÀN</w:t>
      </w:r>
      <w:r w:rsidR="00550E9C">
        <w:rPr>
          <w:bCs/>
          <w:sz w:val="28"/>
          <w:szCs w:val="28"/>
        </w:rPr>
        <w:t xml:space="preserve"> </w:t>
      </w:r>
      <w:r w:rsidRPr="006F59A1">
        <w:rPr>
          <w:bCs/>
          <w:sz w:val="28"/>
          <w:szCs w:val="28"/>
        </w:rPr>
        <w:t>LAO</w:t>
      </w:r>
      <w:r w:rsidR="00550E9C">
        <w:rPr>
          <w:bCs/>
          <w:sz w:val="28"/>
          <w:szCs w:val="28"/>
        </w:rPr>
        <w:t xml:space="preserve"> </w:t>
      </w:r>
      <w:r w:rsidRPr="006F59A1">
        <w:rPr>
          <w:bCs/>
          <w:sz w:val="28"/>
          <w:szCs w:val="28"/>
        </w:rPr>
        <w:t>ĐỘNG</w:t>
      </w:r>
      <w:r w:rsidR="00550E9C">
        <w:rPr>
          <w:bCs/>
          <w:sz w:val="28"/>
          <w:szCs w:val="28"/>
        </w:rPr>
        <w:t xml:space="preserve"> </w:t>
      </w:r>
      <w:r w:rsidRPr="006F59A1">
        <w:rPr>
          <w:bCs/>
          <w:sz w:val="28"/>
          <w:szCs w:val="28"/>
        </w:rPr>
        <w:t>VIỆT</w:t>
      </w:r>
      <w:r w:rsidR="00550E9C">
        <w:rPr>
          <w:bCs/>
          <w:sz w:val="28"/>
          <w:szCs w:val="28"/>
        </w:rPr>
        <w:t xml:space="preserve"> </w:t>
      </w:r>
      <w:r w:rsidRPr="006F59A1">
        <w:rPr>
          <w:bCs/>
          <w:sz w:val="28"/>
          <w:szCs w:val="28"/>
        </w:rPr>
        <w:t>NAM</w:t>
      </w:r>
      <w:r w:rsidR="00550E9C">
        <w:rPr>
          <w:b/>
          <w:bCs/>
          <w:sz w:val="28"/>
          <w:szCs w:val="28"/>
        </w:rPr>
        <w:t xml:space="preserve"> </w:t>
      </w:r>
    </w:p>
    <w:p w14:paraId="7FE7DBB7" w14:textId="6CE398A3" w:rsidR="004A2284" w:rsidRPr="006F59A1" w:rsidRDefault="004A2284" w:rsidP="005A60B4">
      <w:pPr>
        <w:suppressAutoHyphens/>
        <w:autoSpaceDE w:val="0"/>
        <w:autoSpaceDN w:val="0"/>
        <w:adjustRightInd w:val="0"/>
        <w:spacing w:before="120" w:after="120"/>
        <w:jc w:val="center"/>
        <w:rPr>
          <w:sz w:val="28"/>
          <w:szCs w:val="28"/>
        </w:rPr>
      </w:pPr>
      <w:r w:rsidRPr="006F59A1">
        <w:rPr>
          <w:b/>
          <w:bCs/>
          <w:sz w:val="28"/>
          <w:szCs w:val="28"/>
        </w:rPr>
        <w:t>TR</w:t>
      </w:r>
      <w:r w:rsidRPr="006F59A1">
        <w:rPr>
          <w:b/>
          <w:bCs/>
          <w:sz w:val="28"/>
          <w:szCs w:val="28"/>
          <w:lang w:val="vi-VN"/>
        </w:rPr>
        <w:t>ƯỜNG</w:t>
      </w:r>
      <w:r w:rsidR="00550E9C">
        <w:rPr>
          <w:b/>
          <w:bCs/>
          <w:sz w:val="28"/>
          <w:szCs w:val="28"/>
          <w:lang w:val="vi-VN"/>
        </w:rPr>
        <w:t xml:space="preserve"> </w:t>
      </w:r>
      <w:r w:rsidRPr="006F59A1">
        <w:rPr>
          <w:b/>
          <w:bCs/>
          <w:sz w:val="28"/>
          <w:szCs w:val="28"/>
          <w:lang w:val="vi-VN"/>
        </w:rPr>
        <w:t>ĐẠI</w:t>
      </w:r>
      <w:r w:rsidR="00550E9C">
        <w:rPr>
          <w:b/>
          <w:bCs/>
          <w:sz w:val="28"/>
          <w:szCs w:val="28"/>
          <w:lang w:val="vi-VN"/>
        </w:rPr>
        <w:t xml:space="preserve"> </w:t>
      </w:r>
      <w:r w:rsidRPr="006F59A1">
        <w:rPr>
          <w:b/>
          <w:bCs/>
          <w:sz w:val="28"/>
          <w:szCs w:val="28"/>
          <w:lang w:val="vi-VN"/>
        </w:rPr>
        <w:t>HỌC</w:t>
      </w:r>
      <w:r w:rsidR="00550E9C">
        <w:rPr>
          <w:b/>
          <w:bCs/>
          <w:sz w:val="28"/>
          <w:szCs w:val="28"/>
          <w:lang w:val="vi-VN"/>
        </w:rPr>
        <w:t xml:space="preserve"> </w:t>
      </w:r>
      <w:r w:rsidRPr="006F59A1">
        <w:rPr>
          <w:b/>
          <w:bCs/>
          <w:sz w:val="28"/>
          <w:szCs w:val="28"/>
          <w:lang w:val="vi-VN"/>
        </w:rPr>
        <w:t>TÔN</w:t>
      </w:r>
      <w:r w:rsidR="00550E9C">
        <w:rPr>
          <w:b/>
          <w:bCs/>
          <w:sz w:val="28"/>
          <w:szCs w:val="28"/>
          <w:lang w:val="vi-VN"/>
        </w:rPr>
        <w:t xml:space="preserve"> </w:t>
      </w:r>
      <w:r w:rsidRPr="006F59A1">
        <w:rPr>
          <w:b/>
          <w:bCs/>
          <w:sz w:val="28"/>
          <w:szCs w:val="28"/>
          <w:lang w:val="vi-VN"/>
        </w:rPr>
        <w:t>ĐỨC</w:t>
      </w:r>
      <w:r w:rsidR="00550E9C">
        <w:rPr>
          <w:b/>
          <w:bCs/>
          <w:sz w:val="28"/>
          <w:szCs w:val="28"/>
          <w:lang w:val="vi-VN"/>
        </w:rPr>
        <w:t xml:space="preserve"> </w:t>
      </w:r>
      <w:r w:rsidRPr="006F59A1">
        <w:rPr>
          <w:b/>
          <w:bCs/>
          <w:sz w:val="28"/>
          <w:szCs w:val="28"/>
          <w:lang w:val="vi-VN"/>
        </w:rPr>
        <w:t>THẮNG</w:t>
      </w:r>
      <w:r w:rsidR="00550E9C">
        <w:rPr>
          <w:sz w:val="28"/>
          <w:szCs w:val="28"/>
          <w:lang w:val="vi-VN"/>
        </w:rPr>
        <w:t xml:space="preserve"> </w:t>
      </w:r>
    </w:p>
    <w:p w14:paraId="57C299AA" w14:textId="5886753E" w:rsidR="0054024E" w:rsidRPr="006F59A1" w:rsidRDefault="0054024E" w:rsidP="005A60B4">
      <w:pPr>
        <w:suppressAutoHyphens/>
        <w:autoSpaceDE w:val="0"/>
        <w:autoSpaceDN w:val="0"/>
        <w:adjustRightInd w:val="0"/>
        <w:spacing w:before="120" w:after="120"/>
        <w:jc w:val="center"/>
        <w:rPr>
          <w:sz w:val="28"/>
          <w:szCs w:val="28"/>
        </w:rPr>
      </w:pPr>
      <w:r w:rsidRPr="006F59A1">
        <w:rPr>
          <w:noProof/>
          <w:sz w:val="22"/>
          <w:szCs w:val="22"/>
        </w:rPr>
        <w:drawing>
          <wp:anchor distT="0" distB="0" distL="114300" distR="114300" simplePos="0" relativeHeight="251658240" behindDoc="0" locked="0" layoutInCell="1" allowOverlap="1" wp14:anchorId="7B7A364F" wp14:editId="70CCDA8C">
            <wp:simplePos x="0" y="0"/>
            <wp:positionH relativeFrom="margin">
              <wp:posOffset>2486660</wp:posOffset>
            </wp:positionH>
            <wp:positionV relativeFrom="paragraph">
              <wp:posOffset>271942</wp:posOffset>
            </wp:positionV>
            <wp:extent cx="952500" cy="933450"/>
            <wp:effectExtent l="0" t="0" r="0" b="0"/>
            <wp:wrapTopAndBottom/>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52500" cy="933450"/>
                    </a:xfrm>
                    <a:prstGeom prst="rect">
                      <a:avLst/>
                    </a:prstGeom>
                    <a:ln/>
                  </pic:spPr>
                </pic:pic>
              </a:graphicData>
            </a:graphic>
            <wp14:sizeRelH relativeFrom="margin">
              <wp14:pctWidth>0</wp14:pctWidth>
            </wp14:sizeRelH>
            <wp14:sizeRelV relativeFrom="margin">
              <wp14:pctHeight>0</wp14:pctHeight>
            </wp14:sizeRelV>
          </wp:anchor>
        </w:drawing>
      </w:r>
      <w:r w:rsidR="004A2284" w:rsidRPr="006F59A1">
        <w:rPr>
          <w:b/>
          <w:bCs/>
          <w:sz w:val="28"/>
          <w:szCs w:val="28"/>
        </w:rPr>
        <w:t>KHOA</w:t>
      </w:r>
      <w:r w:rsidR="00550E9C">
        <w:rPr>
          <w:b/>
          <w:bCs/>
          <w:sz w:val="28"/>
          <w:szCs w:val="28"/>
        </w:rPr>
        <w:t xml:space="preserve"> </w:t>
      </w:r>
      <w:r w:rsidR="004A2284" w:rsidRPr="006F59A1">
        <w:rPr>
          <w:b/>
          <w:bCs/>
          <w:sz w:val="28"/>
          <w:szCs w:val="28"/>
        </w:rPr>
        <w:t>CÔNG</w:t>
      </w:r>
      <w:r w:rsidR="00550E9C">
        <w:rPr>
          <w:b/>
          <w:bCs/>
          <w:sz w:val="28"/>
          <w:szCs w:val="28"/>
        </w:rPr>
        <w:t xml:space="preserve"> </w:t>
      </w:r>
      <w:r w:rsidR="004A2284" w:rsidRPr="006F59A1">
        <w:rPr>
          <w:b/>
          <w:bCs/>
          <w:sz w:val="28"/>
          <w:szCs w:val="28"/>
        </w:rPr>
        <w:t>NGHỆ</w:t>
      </w:r>
      <w:r w:rsidR="00550E9C">
        <w:rPr>
          <w:b/>
          <w:bCs/>
          <w:sz w:val="28"/>
          <w:szCs w:val="28"/>
        </w:rPr>
        <w:t xml:space="preserve"> </w:t>
      </w:r>
      <w:r w:rsidR="004A2284" w:rsidRPr="006F59A1">
        <w:rPr>
          <w:b/>
          <w:bCs/>
          <w:sz w:val="28"/>
          <w:szCs w:val="28"/>
        </w:rPr>
        <w:t>THÔNG</w:t>
      </w:r>
      <w:r w:rsidR="00550E9C">
        <w:rPr>
          <w:b/>
          <w:bCs/>
          <w:sz w:val="28"/>
          <w:szCs w:val="28"/>
        </w:rPr>
        <w:t xml:space="preserve"> </w:t>
      </w:r>
      <w:r w:rsidR="004A2284" w:rsidRPr="006F59A1">
        <w:rPr>
          <w:b/>
          <w:bCs/>
          <w:sz w:val="28"/>
          <w:szCs w:val="28"/>
        </w:rPr>
        <w:t>TIN</w:t>
      </w:r>
      <w:r w:rsidR="00550E9C">
        <w:rPr>
          <w:b/>
          <w:bCs/>
          <w:sz w:val="28"/>
          <w:szCs w:val="28"/>
        </w:rPr>
        <w:t xml:space="preserve"> </w:t>
      </w:r>
    </w:p>
    <w:p w14:paraId="2074D305" w14:textId="2339C0A5" w:rsidR="004A2284" w:rsidRPr="006F59A1" w:rsidRDefault="003B080E" w:rsidP="005A60B4">
      <w:pPr>
        <w:suppressAutoHyphens/>
        <w:autoSpaceDE w:val="0"/>
        <w:autoSpaceDN w:val="0"/>
        <w:adjustRightInd w:val="0"/>
        <w:spacing w:before="120" w:after="120" w:line="360" w:lineRule="auto"/>
        <w:jc w:val="center"/>
        <w:rPr>
          <w:b/>
          <w:bCs/>
          <w:sz w:val="32"/>
          <w:szCs w:val="32"/>
        </w:rPr>
      </w:pPr>
      <w:r>
        <w:rPr>
          <w:b/>
          <w:bCs/>
          <w:sz w:val="32"/>
          <w:szCs w:val="32"/>
        </w:rPr>
        <w:t>BÁO CÁO</w:t>
      </w:r>
      <w:r w:rsidR="00550E9C">
        <w:rPr>
          <w:b/>
          <w:bCs/>
          <w:sz w:val="32"/>
          <w:szCs w:val="32"/>
        </w:rPr>
        <w:t xml:space="preserve"> </w:t>
      </w:r>
      <w:r w:rsidR="008063B1" w:rsidRPr="006F59A1">
        <w:rPr>
          <w:b/>
          <w:bCs/>
          <w:sz w:val="32"/>
          <w:szCs w:val="32"/>
        </w:rPr>
        <w:t>CUỐI</w:t>
      </w:r>
      <w:r w:rsidR="00550E9C">
        <w:rPr>
          <w:b/>
          <w:bCs/>
          <w:sz w:val="32"/>
          <w:szCs w:val="32"/>
        </w:rPr>
        <w:t xml:space="preserve"> </w:t>
      </w:r>
      <w:r w:rsidR="008063B1" w:rsidRPr="006F59A1">
        <w:rPr>
          <w:b/>
          <w:bCs/>
          <w:sz w:val="32"/>
          <w:szCs w:val="32"/>
        </w:rPr>
        <w:t>KÌ</w:t>
      </w:r>
    </w:p>
    <w:p w14:paraId="3CD03A53" w14:textId="46E022FE" w:rsidR="004A2284" w:rsidRPr="006F59A1" w:rsidRDefault="00550E9C" w:rsidP="005A60B4">
      <w:pPr>
        <w:suppressAutoHyphens/>
        <w:autoSpaceDE w:val="0"/>
        <w:autoSpaceDN w:val="0"/>
        <w:adjustRightInd w:val="0"/>
        <w:spacing w:before="120" w:after="120" w:line="360" w:lineRule="auto"/>
        <w:jc w:val="center"/>
        <w:rPr>
          <w:b/>
          <w:bCs/>
          <w:sz w:val="32"/>
          <w:szCs w:val="32"/>
        </w:rPr>
      </w:pPr>
      <w:r>
        <w:rPr>
          <w:b/>
          <w:bCs/>
          <w:sz w:val="32"/>
          <w:szCs w:val="32"/>
        </w:rPr>
        <w:t xml:space="preserve"> </w:t>
      </w:r>
      <w:r w:rsidR="004A2284" w:rsidRPr="006F59A1">
        <w:rPr>
          <w:b/>
          <w:bCs/>
          <w:sz w:val="32"/>
          <w:szCs w:val="32"/>
        </w:rPr>
        <w:t>MÔN</w:t>
      </w:r>
      <w:r>
        <w:rPr>
          <w:b/>
          <w:bCs/>
          <w:sz w:val="32"/>
          <w:szCs w:val="32"/>
        </w:rPr>
        <w:t xml:space="preserve"> </w:t>
      </w:r>
      <w:r w:rsidR="00245310">
        <w:rPr>
          <w:b/>
          <w:bCs/>
          <w:sz w:val="32"/>
          <w:szCs w:val="32"/>
        </w:rPr>
        <w:t>PHÂN TÍCH THIẾT KẾ GIAO DIỆN NGƯỜI DÙNG</w:t>
      </w:r>
    </w:p>
    <w:p w14:paraId="1B5A59A2" w14:textId="3991D1E3" w:rsidR="004A2284" w:rsidRPr="006F59A1" w:rsidRDefault="00550E9C" w:rsidP="005A60B4">
      <w:pPr>
        <w:suppressAutoHyphens/>
        <w:autoSpaceDE w:val="0"/>
        <w:autoSpaceDN w:val="0"/>
        <w:adjustRightInd w:val="0"/>
        <w:spacing w:before="120" w:after="120" w:line="360" w:lineRule="auto"/>
        <w:rPr>
          <w:b/>
          <w:bCs/>
          <w:sz w:val="32"/>
          <w:szCs w:val="32"/>
        </w:rPr>
      </w:pPr>
      <w:r>
        <w:rPr>
          <w:b/>
          <w:bCs/>
          <w:sz w:val="32"/>
          <w:szCs w:val="32"/>
        </w:rPr>
        <w:t xml:space="preserve"> </w:t>
      </w:r>
    </w:p>
    <w:p w14:paraId="742D64FB" w14:textId="77777777" w:rsidR="004A2284" w:rsidRPr="006F59A1" w:rsidRDefault="004A2284" w:rsidP="005A60B4">
      <w:pPr>
        <w:suppressAutoHyphens/>
        <w:autoSpaceDE w:val="0"/>
        <w:autoSpaceDN w:val="0"/>
        <w:adjustRightInd w:val="0"/>
        <w:spacing w:before="120" w:after="120" w:line="360" w:lineRule="auto"/>
        <w:rPr>
          <w:b/>
          <w:bCs/>
        </w:rPr>
      </w:pPr>
    </w:p>
    <w:p w14:paraId="739B6FC4" w14:textId="6346A43B" w:rsidR="0054024E" w:rsidRPr="006F59A1" w:rsidRDefault="00245310" w:rsidP="005A60B4">
      <w:pPr>
        <w:suppressAutoHyphens/>
        <w:autoSpaceDE w:val="0"/>
        <w:autoSpaceDN w:val="0"/>
        <w:adjustRightInd w:val="0"/>
        <w:spacing w:before="120" w:after="120" w:line="360" w:lineRule="auto"/>
        <w:jc w:val="center"/>
        <w:rPr>
          <w:b/>
          <w:bCs/>
          <w:sz w:val="48"/>
          <w:szCs w:val="48"/>
        </w:rPr>
      </w:pPr>
      <w:r>
        <w:rPr>
          <w:b/>
          <w:bCs/>
          <w:sz w:val="48"/>
          <w:szCs w:val="48"/>
        </w:rPr>
        <w:t>PHÂN TÍCH THIẾT KẾ</w:t>
      </w:r>
    </w:p>
    <w:p w14:paraId="0C87D5D1" w14:textId="5DBEDA73" w:rsidR="004A2284" w:rsidRPr="006F59A1" w:rsidRDefault="00245310" w:rsidP="005A60B4">
      <w:pPr>
        <w:suppressAutoHyphens/>
        <w:autoSpaceDE w:val="0"/>
        <w:autoSpaceDN w:val="0"/>
        <w:adjustRightInd w:val="0"/>
        <w:spacing w:before="120" w:after="120" w:line="360" w:lineRule="auto"/>
        <w:jc w:val="center"/>
        <w:rPr>
          <w:b/>
          <w:bCs/>
          <w:sz w:val="48"/>
          <w:szCs w:val="48"/>
        </w:rPr>
      </w:pPr>
      <w:r>
        <w:rPr>
          <w:b/>
          <w:bCs/>
          <w:sz w:val="48"/>
          <w:szCs w:val="48"/>
        </w:rPr>
        <w:t>HỆ THỐNG INTERNET BANKING</w:t>
      </w:r>
    </w:p>
    <w:p w14:paraId="0C6ED2B7" w14:textId="12637AB1" w:rsidR="004A2284" w:rsidRPr="006F59A1" w:rsidRDefault="004A2284" w:rsidP="005A60B4">
      <w:pPr>
        <w:suppressAutoHyphens/>
        <w:autoSpaceDE w:val="0"/>
        <w:autoSpaceDN w:val="0"/>
        <w:adjustRightInd w:val="0"/>
        <w:spacing w:before="120" w:after="120" w:line="360" w:lineRule="auto"/>
        <w:jc w:val="both"/>
        <w:rPr>
          <w:b/>
          <w:bCs/>
          <w:sz w:val="28"/>
          <w:szCs w:val="28"/>
        </w:rPr>
      </w:pPr>
    </w:p>
    <w:p w14:paraId="0D6692E6" w14:textId="77777777" w:rsidR="002F62CF" w:rsidRPr="006F59A1" w:rsidRDefault="002F62CF" w:rsidP="005A60B4">
      <w:pPr>
        <w:suppressAutoHyphens/>
        <w:autoSpaceDE w:val="0"/>
        <w:autoSpaceDN w:val="0"/>
        <w:adjustRightInd w:val="0"/>
        <w:spacing w:before="120" w:after="120" w:line="360" w:lineRule="auto"/>
        <w:jc w:val="both"/>
        <w:rPr>
          <w:b/>
          <w:bCs/>
        </w:rPr>
      </w:pPr>
    </w:p>
    <w:p w14:paraId="77D26417" w14:textId="6412A4B0" w:rsidR="002F62CF" w:rsidRDefault="00456DFE" w:rsidP="005A60B4">
      <w:pPr>
        <w:suppressAutoHyphens/>
        <w:autoSpaceDE w:val="0"/>
        <w:autoSpaceDN w:val="0"/>
        <w:adjustRightInd w:val="0"/>
        <w:spacing w:before="120" w:after="120"/>
        <w:jc w:val="center"/>
        <w:rPr>
          <w:b/>
          <w:bCs/>
          <w:iCs/>
          <w:sz w:val="28"/>
          <w:szCs w:val="28"/>
        </w:rPr>
      </w:pPr>
      <w:r>
        <w:rPr>
          <w:b/>
          <w:bCs/>
          <w:iCs/>
          <w:sz w:val="28"/>
          <w:szCs w:val="28"/>
          <w:lang w:val="vi-VN"/>
        </w:rPr>
        <w:tab/>
      </w:r>
      <w:r>
        <w:rPr>
          <w:b/>
          <w:bCs/>
          <w:iCs/>
          <w:sz w:val="28"/>
          <w:szCs w:val="28"/>
          <w:lang w:val="vi-VN"/>
        </w:rPr>
        <w:tab/>
      </w:r>
      <w:r w:rsidR="00AE351F">
        <w:rPr>
          <w:b/>
          <w:bCs/>
          <w:iCs/>
          <w:sz w:val="28"/>
          <w:szCs w:val="28"/>
          <w:lang w:val="vi-VN"/>
        </w:rPr>
        <w:tab/>
      </w:r>
      <w:r w:rsidR="00AE351F">
        <w:rPr>
          <w:b/>
          <w:bCs/>
          <w:iCs/>
          <w:sz w:val="28"/>
          <w:szCs w:val="28"/>
          <w:lang w:val="vi-VN"/>
        </w:rPr>
        <w:tab/>
      </w:r>
      <w:r w:rsidR="00AE351F">
        <w:rPr>
          <w:b/>
          <w:bCs/>
          <w:iCs/>
          <w:sz w:val="28"/>
          <w:szCs w:val="28"/>
          <w:lang w:val="vi-VN"/>
        </w:rPr>
        <w:tab/>
      </w:r>
      <w:r w:rsidR="00AE351F">
        <w:rPr>
          <w:b/>
          <w:bCs/>
          <w:iCs/>
          <w:sz w:val="28"/>
          <w:szCs w:val="28"/>
          <w:lang w:val="vi-VN"/>
        </w:rPr>
        <w:tab/>
      </w:r>
      <w:r w:rsidR="00AE351F" w:rsidRPr="00AE351F">
        <w:rPr>
          <w:i/>
          <w:sz w:val="28"/>
          <w:szCs w:val="28"/>
        </w:rPr>
        <w:t xml:space="preserve">Người hướng dẫn: </w:t>
      </w:r>
      <w:r w:rsidR="00AE351F" w:rsidRPr="00AE351F">
        <w:rPr>
          <w:b/>
          <w:bCs/>
          <w:iCs/>
          <w:sz w:val="28"/>
          <w:szCs w:val="28"/>
        </w:rPr>
        <w:t>GV. Doãn Xuân Thanh</w:t>
      </w:r>
    </w:p>
    <w:p w14:paraId="3A44DE09" w14:textId="28B8438D" w:rsidR="00AE351F" w:rsidRPr="00AE351F" w:rsidRDefault="00AE351F" w:rsidP="005A60B4">
      <w:pPr>
        <w:suppressAutoHyphens/>
        <w:autoSpaceDE w:val="0"/>
        <w:autoSpaceDN w:val="0"/>
        <w:adjustRightInd w:val="0"/>
        <w:spacing w:before="120" w:after="120"/>
        <w:jc w:val="center"/>
        <w:rPr>
          <w:b/>
          <w:bCs/>
          <w:iCs/>
          <w:sz w:val="28"/>
          <w:szCs w:val="28"/>
        </w:rPr>
      </w:pPr>
      <w:r>
        <w:rPr>
          <w:b/>
          <w:bCs/>
          <w:iCs/>
          <w:sz w:val="28"/>
          <w:szCs w:val="28"/>
        </w:rPr>
        <w:tab/>
      </w:r>
      <w:r>
        <w:rPr>
          <w:b/>
          <w:bCs/>
          <w:iCs/>
          <w:sz w:val="28"/>
          <w:szCs w:val="28"/>
        </w:rPr>
        <w:tab/>
      </w:r>
      <w:r>
        <w:rPr>
          <w:b/>
          <w:bCs/>
          <w:iCs/>
          <w:sz w:val="28"/>
          <w:szCs w:val="28"/>
        </w:rPr>
        <w:tab/>
      </w:r>
      <w:r>
        <w:rPr>
          <w:b/>
          <w:bCs/>
          <w:iCs/>
          <w:sz w:val="28"/>
          <w:szCs w:val="28"/>
        </w:rPr>
        <w:tab/>
      </w:r>
      <w:r w:rsidRPr="00AE351F">
        <w:rPr>
          <w:i/>
          <w:sz w:val="28"/>
          <w:szCs w:val="28"/>
        </w:rPr>
        <w:t>Người thực hiện:</w:t>
      </w:r>
      <w:r w:rsidRPr="00AE351F">
        <w:rPr>
          <w:iCs/>
          <w:sz w:val="28"/>
          <w:szCs w:val="28"/>
        </w:rPr>
        <w:t xml:space="preserve">    </w:t>
      </w:r>
      <w:r w:rsidRPr="00AE351F">
        <w:rPr>
          <w:b/>
          <w:bCs/>
          <w:iCs/>
          <w:sz w:val="28"/>
          <w:szCs w:val="28"/>
        </w:rPr>
        <w:t>Nguyễn Thị Thảo Như  - 51900162</w:t>
      </w:r>
    </w:p>
    <w:p w14:paraId="38F5764A" w14:textId="7981362C" w:rsidR="00AE351F" w:rsidRPr="00AE351F" w:rsidRDefault="00AE351F" w:rsidP="005A60B4">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Nguyễn Trần Minh Hoa - 51900076</w:t>
      </w:r>
    </w:p>
    <w:p w14:paraId="60E60793" w14:textId="7F411F27" w:rsidR="00AE351F" w:rsidRPr="00AE351F" w:rsidRDefault="00AE351F" w:rsidP="005A60B4">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Trần Thị Kiều - 51900626</w:t>
      </w:r>
    </w:p>
    <w:p w14:paraId="37267C1D" w14:textId="26C56F07" w:rsidR="00AE351F" w:rsidRPr="00AE351F" w:rsidRDefault="00AE351F" w:rsidP="005A60B4">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Lê Trí Đức - 51900040</w:t>
      </w:r>
    </w:p>
    <w:p w14:paraId="56C04DF1" w14:textId="07781760" w:rsidR="00AE351F" w:rsidRPr="00AE351F" w:rsidRDefault="00AE351F" w:rsidP="005A60B4">
      <w:pPr>
        <w:suppressAutoHyphens/>
        <w:autoSpaceDE w:val="0"/>
        <w:autoSpaceDN w:val="0"/>
        <w:adjustRightInd w:val="0"/>
        <w:spacing w:before="120" w:after="120"/>
        <w:jc w:val="center"/>
        <w:rPr>
          <w:i/>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Lê Hoàng Huy - 51900089</w:t>
      </w:r>
    </w:p>
    <w:p w14:paraId="7A1A3ACE" w14:textId="7E4F2EDA" w:rsidR="0024643D" w:rsidRPr="0024643D" w:rsidRDefault="0024643D" w:rsidP="0024643D">
      <w:pPr>
        <w:suppressAutoHyphens/>
        <w:autoSpaceDE w:val="0"/>
        <w:autoSpaceDN w:val="0"/>
        <w:adjustRightInd w:val="0"/>
        <w:spacing w:before="120" w:after="120"/>
        <w:jc w:val="center"/>
        <w:rPr>
          <w:iCs/>
          <w:sz w:val="28"/>
          <w:szCs w:val="28"/>
        </w:rPr>
      </w:pP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sidRPr="0024643D">
        <w:rPr>
          <w:i/>
          <w:sz w:val="28"/>
          <w:szCs w:val="28"/>
        </w:rPr>
        <w:t>Khóa:</w:t>
      </w:r>
      <w:r w:rsidRPr="0024643D">
        <w:rPr>
          <w:iCs/>
          <w:sz w:val="28"/>
          <w:szCs w:val="28"/>
        </w:rPr>
        <w:t xml:space="preserve"> </w:t>
      </w:r>
      <w:r w:rsidRPr="0024643D">
        <w:rPr>
          <w:b/>
          <w:bCs/>
          <w:iCs/>
          <w:sz w:val="28"/>
          <w:szCs w:val="28"/>
        </w:rPr>
        <w:t>23</w:t>
      </w:r>
    </w:p>
    <w:p w14:paraId="72D7AE8F" w14:textId="331E36AE" w:rsidR="002F62CF" w:rsidRPr="00AE351F" w:rsidRDefault="002F62CF" w:rsidP="00456DFE">
      <w:pPr>
        <w:suppressAutoHyphens/>
        <w:autoSpaceDE w:val="0"/>
        <w:autoSpaceDN w:val="0"/>
        <w:adjustRightInd w:val="0"/>
        <w:spacing w:before="120" w:after="120"/>
        <w:jc w:val="both"/>
        <w:rPr>
          <w:iCs/>
          <w:sz w:val="28"/>
          <w:szCs w:val="28"/>
          <w:lang w:val="vi-VN"/>
        </w:rPr>
      </w:pPr>
    </w:p>
    <w:p w14:paraId="292482BC" w14:textId="78B831BF" w:rsidR="002F62CF" w:rsidRPr="006F59A1" w:rsidRDefault="002F62CF" w:rsidP="0014296A">
      <w:pPr>
        <w:suppressAutoHyphens/>
        <w:autoSpaceDE w:val="0"/>
        <w:autoSpaceDN w:val="0"/>
        <w:adjustRightInd w:val="0"/>
        <w:spacing w:before="120" w:after="120"/>
        <w:rPr>
          <w:b/>
          <w:bCs/>
          <w:iCs/>
          <w:sz w:val="28"/>
          <w:szCs w:val="28"/>
          <w:lang w:val="vi-VN"/>
        </w:rPr>
      </w:pPr>
    </w:p>
    <w:p w14:paraId="2CA373CF" w14:textId="40FB01C8" w:rsidR="00456DFE" w:rsidRDefault="00456DFE" w:rsidP="00AE351F">
      <w:pPr>
        <w:suppressAutoHyphens/>
        <w:autoSpaceDE w:val="0"/>
        <w:autoSpaceDN w:val="0"/>
        <w:adjustRightInd w:val="0"/>
        <w:spacing w:before="120" w:after="120"/>
        <w:rPr>
          <w:b/>
          <w:bCs/>
          <w:iCs/>
          <w:sz w:val="28"/>
          <w:szCs w:val="28"/>
          <w:lang w:val="vi-VN"/>
        </w:rPr>
      </w:pPr>
      <w:r>
        <w:rPr>
          <w:b/>
          <w:bCs/>
          <w:iCs/>
          <w:sz w:val="28"/>
          <w:szCs w:val="28"/>
          <w:lang w:val="vi-VN"/>
        </w:rPr>
        <w:tab/>
      </w:r>
      <w:r>
        <w:rPr>
          <w:b/>
          <w:bCs/>
          <w:iCs/>
          <w:sz w:val="28"/>
          <w:szCs w:val="28"/>
          <w:lang w:val="vi-VN"/>
        </w:rPr>
        <w:tab/>
      </w:r>
      <w:r>
        <w:rPr>
          <w:b/>
          <w:bCs/>
          <w:iCs/>
          <w:sz w:val="28"/>
          <w:szCs w:val="28"/>
          <w:lang w:val="vi-VN"/>
        </w:rPr>
        <w:tab/>
      </w:r>
      <w:r>
        <w:rPr>
          <w:b/>
          <w:bCs/>
          <w:iCs/>
          <w:sz w:val="28"/>
          <w:szCs w:val="28"/>
          <w:lang w:val="vi-VN"/>
        </w:rPr>
        <w:tab/>
      </w:r>
      <w:r>
        <w:rPr>
          <w:b/>
          <w:bCs/>
          <w:iCs/>
          <w:sz w:val="28"/>
          <w:szCs w:val="28"/>
          <w:lang w:val="vi-VN"/>
        </w:rPr>
        <w:tab/>
      </w:r>
      <w:r>
        <w:rPr>
          <w:b/>
          <w:bCs/>
          <w:iCs/>
          <w:sz w:val="28"/>
          <w:szCs w:val="28"/>
          <w:lang w:val="vi-VN"/>
        </w:rPr>
        <w:tab/>
      </w:r>
      <w:r>
        <w:rPr>
          <w:b/>
          <w:bCs/>
          <w:iCs/>
          <w:sz w:val="28"/>
          <w:szCs w:val="28"/>
          <w:lang w:val="vi-VN"/>
        </w:rPr>
        <w:tab/>
      </w:r>
      <w:r>
        <w:rPr>
          <w:b/>
          <w:bCs/>
          <w:iCs/>
          <w:sz w:val="28"/>
          <w:szCs w:val="28"/>
          <w:lang w:val="vi-VN"/>
        </w:rPr>
        <w:tab/>
      </w:r>
    </w:p>
    <w:p w14:paraId="68BF0BE7" w14:textId="77777777" w:rsidR="00AE351F" w:rsidRPr="006F59A1" w:rsidRDefault="00AE351F" w:rsidP="005A60B4">
      <w:pPr>
        <w:suppressAutoHyphens/>
        <w:autoSpaceDE w:val="0"/>
        <w:autoSpaceDN w:val="0"/>
        <w:adjustRightInd w:val="0"/>
        <w:spacing w:before="120" w:after="120"/>
        <w:jc w:val="center"/>
        <w:rPr>
          <w:b/>
          <w:bCs/>
          <w:iCs/>
          <w:sz w:val="28"/>
          <w:szCs w:val="28"/>
          <w:lang w:val="vi-VN"/>
        </w:rPr>
      </w:pPr>
    </w:p>
    <w:p w14:paraId="1FCF2358" w14:textId="177941DA" w:rsidR="004A2284" w:rsidRPr="006F59A1" w:rsidRDefault="004A2284" w:rsidP="005A60B4">
      <w:pPr>
        <w:suppressAutoHyphens/>
        <w:autoSpaceDE w:val="0"/>
        <w:autoSpaceDN w:val="0"/>
        <w:adjustRightInd w:val="0"/>
        <w:spacing w:before="120" w:after="120"/>
        <w:jc w:val="center"/>
        <w:rPr>
          <w:b/>
          <w:bCs/>
          <w:iCs/>
          <w:sz w:val="28"/>
          <w:szCs w:val="28"/>
        </w:rPr>
        <w:sectPr w:rsidR="004A2284" w:rsidRPr="006F59A1">
          <w:headerReference w:type="default" r:id="rId9"/>
          <w:footerReference w:type="default" r:id="rId10"/>
          <w:pgSz w:w="11906" w:h="16838"/>
          <w:pgMar w:top="1134" w:right="1134" w:bottom="1134" w:left="1440" w:header="720" w:footer="720" w:gutter="0"/>
          <w:cols w:space="720"/>
          <w:titlePg/>
          <w:docGrid w:linePitch="360"/>
        </w:sectPr>
      </w:pPr>
      <w:r w:rsidRPr="006F59A1">
        <w:rPr>
          <w:b/>
          <w:bCs/>
          <w:iCs/>
          <w:sz w:val="28"/>
          <w:szCs w:val="28"/>
          <w:lang w:val="vi-VN"/>
        </w:rPr>
        <w:t>THÀNH</w:t>
      </w:r>
      <w:r w:rsidR="00550E9C">
        <w:rPr>
          <w:b/>
          <w:bCs/>
          <w:iCs/>
          <w:sz w:val="28"/>
          <w:szCs w:val="28"/>
          <w:lang w:val="vi-VN"/>
        </w:rPr>
        <w:t xml:space="preserve"> </w:t>
      </w:r>
      <w:r w:rsidRPr="006F59A1">
        <w:rPr>
          <w:b/>
          <w:bCs/>
          <w:iCs/>
          <w:sz w:val="28"/>
          <w:szCs w:val="28"/>
          <w:lang w:val="vi-VN"/>
        </w:rPr>
        <w:t>PHỐ</w:t>
      </w:r>
      <w:r w:rsidR="00550E9C">
        <w:rPr>
          <w:b/>
          <w:bCs/>
          <w:iCs/>
          <w:sz w:val="28"/>
          <w:szCs w:val="28"/>
          <w:lang w:val="vi-VN"/>
        </w:rPr>
        <w:t xml:space="preserve"> </w:t>
      </w:r>
      <w:r w:rsidRPr="006F59A1">
        <w:rPr>
          <w:b/>
          <w:bCs/>
          <w:iCs/>
          <w:sz w:val="28"/>
          <w:szCs w:val="28"/>
          <w:lang w:val="vi-VN"/>
        </w:rPr>
        <w:t>HỒ</w:t>
      </w:r>
      <w:r w:rsidR="00550E9C">
        <w:rPr>
          <w:b/>
          <w:bCs/>
          <w:iCs/>
          <w:sz w:val="28"/>
          <w:szCs w:val="28"/>
          <w:lang w:val="vi-VN"/>
        </w:rPr>
        <w:t xml:space="preserve"> </w:t>
      </w:r>
      <w:r w:rsidRPr="006F59A1">
        <w:rPr>
          <w:b/>
          <w:bCs/>
          <w:iCs/>
          <w:sz w:val="28"/>
          <w:szCs w:val="28"/>
          <w:lang w:val="vi-VN"/>
        </w:rPr>
        <w:t>CHÍ</w:t>
      </w:r>
      <w:r w:rsidR="00550E9C">
        <w:rPr>
          <w:b/>
          <w:bCs/>
          <w:iCs/>
          <w:sz w:val="28"/>
          <w:szCs w:val="28"/>
          <w:lang w:val="vi-VN"/>
        </w:rPr>
        <w:t xml:space="preserve"> </w:t>
      </w:r>
      <w:r w:rsidRPr="006F59A1">
        <w:rPr>
          <w:b/>
          <w:bCs/>
          <w:iCs/>
          <w:sz w:val="28"/>
          <w:szCs w:val="28"/>
          <w:lang w:val="vi-VN"/>
        </w:rPr>
        <w:t>MINH,</w:t>
      </w:r>
      <w:r w:rsidR="00550E9C">
        <w:rPr>
          <w:b/>
          <w:bCs/>
          <w:iCs/>
          <w:sz w:val="28"/>
          <w:szCs w:val="28"/>
          <w:lang w:val="vi-VN"/>
        </w:rPr>
        <w:t xml:space="preserve"> </w:t>
      </w:r>
      <w:r w:rsidRPr="006F59A1">
        <w:rPr>
          <w:b/>
          <w:bCs/>
          <w:iCs/>
          <w:sz w:val="28"/>
          <w:szCs w:val="28"/>
          <w:lang w:val="vi-VN"/>
        </w:rPr>
        <w:t>NĂM</w:t>
      </w:r>
      <w:r w:rsidR="00550E9C">
        <w:rPr>
          <w:b/>
          <w:bCs/>
          <w:iCs/>
          <w:sz w:val="28"/>
          <w:szCs w:val="28"/>
          <w:lang w:val="vi-VN"/>
        </w:rPr>
        <w:t xml:space="preserve"> </w:t>
      </w:r>
      <w:r w:rsidR="00966C64" w:rsidRPr="006F59A1">
        <w:rPr>
          <w:b/>
          <w:bCs/>
          <w:iCs/>
          <w:sz w:val="28"/>
          <w:szCs w:val="28"/>
          <w:lang w:val="vi-VN"/>
        </w:rPr>
        <w:t>202</w:t>
      </w:r>
      <w:r w:rsidR="00245310">
        <w:rPr>
          <w:b/>
          <w:bCs/>
          <w:iCs/>
          <w:sz w:val="28"/>
          <w:szCs w:val="28"/>
        </w:rPr>
        <w:t>2</w:t>
      </w:r>
    </w:p>
    <w:p w14:paraId="5946113E" w14:textId="77777777" w:rsidR="007007EC" w:rsidRPr="006F59A1" w:rsidRDefault="007007EC" w:rsidP="007007EC">
      <w:pPr>
        <w:suppressAutoHyphens/>
        <w:autoSpaceDE w:val="0"/>
        <w:autoSpaceDN w:val="0"/>
        <w:adjustRightInd w:val="0"/>
        <w:spacing w:before="120" w:after="120"/>
        <w:jc w:val="center"/>
        <w:rPr>
          <w:sz w:val="28"/>
          <w:szCs w:val="28"/>
        </w:rPr>
      </w:pPr>
      <w:r w:rsidRPr="006F59A1">
        <w:rPr>
          <w:bCs/>
          <w:sz w:val="28"/>
          <w:szCs w:val="28"/>
        </w:rPr>
        <w:lastRenderedPageBreak/>
        <w:t>TỔNG</w:t>
      </w:r>
      <w:r>
        <w:rPr>
          <w:bCs/>
          <w:sz w:val="28"/>
          <w:szCs w:val="28"/>
        </w:rPr>
        <w:t xml:space="preserve"> </w:t>
      </w:r>
      <w:r w:rsidRPr="006F59A1">
        <w:rPr>
          <w:bCs/>
          <w:sz w:val="28"/>
          <w:szCs w:val="28"/>
        </w:rPr>
        <w:t>LIÊN</w:t>
      </w:r>
      <w:r>
        <w:rPr>
          <w:bCs/>
          <w:sz w:val="28"/>
          <w:szCs w:val="28"/>
        </w:rPr>
        <w:t xml:space="preserve"> </w:t>
      </w:r>
      <w:r w:rsidRPr="006F59A1">
        <w:rPr>
          <w:bCs/>
          <w:sz w:val="28"/>
          <w:szCs w:val="28"/>
        </w:rPr>
        <w:t>ĐOÀN</w:t>
      </w:r>
      <w:r>
        <w:rPr>
          <w:bCs/>
          <w:sz w:val="28"/>
          <w:szCs w:val="28"/>
        </w:rPr>
        <w:t xml:space="preserve"> </w:t>
      </w:r>
      <w:r w:rsidRPr="006F59A1">
        <w:rPr>
          <w:bCs/>
          <w:sz w:val="28"/>
          <w:szCs w:val="28"/>
        </w:rPr>
        <w:t>LAO</w:t>
      </w:r>
      <w:r>
        <w:rPr>
          <w:bCs/>
          <w:sz w:val="28"/>
          <w:szCs w:val="28"/>
        </w:rPr>
        <w:t xml:space="preserve"> </w:t>
      </w:r>
      <w:r w:rsidRPr="006F59A1">
        <w:rPr>
          <w:bCs/>
          <w:sz w:val="28"/>
          <w:szCs w:val="28"/>
        </w:rPr>
        <w:t>ĐỘNG</w:t>
      </w:r>
      <w:r>
        <w:rPr>
          <w:bCs/>
          <w:sz w:val="28"/>
          <w:szCs w:val="28"/>
        </w:rPr>
        <w:t xml:space="preserve"> </w:t>
      </w:r>
      <w:r w:rsidRPr="006F59A1">
        <w:rPr>
          <w:bCs/>
          <w:sz w:val="28"/>
          <w:szCs w:val="28"/>
        </w:rPr>
        <w:t>VIỆT</w:t>
      </w:r>
      <w:r>
        <w:rPr>
          <w:bCs/>
          <w:sz w:val="28"/>
          <w:szCs w:val="28"/>
        </w:rPr>
        <w:t xml:space="preserve"> </w:t>
      </w:r>
      <w:r w:rsidRPr="006F59A1">
        <w:rPr>
          <w:bCs/>
          <w:sz w:val="28"/>
          <w:szCs w:val="28"/>
        </w:rPr>
        <w:t>NAM</w:t>
      </w:r>
      <w:r>
        <w:rPr>
          <w:b/>
          <w:bCs/>
          <w:sz w:val="28"/>
          <w:szCs w:val="28"/>
        </w:rPr>
        <w:t xml:space="preserve"> </w:t>
      </w:r>
    </w:p>
    <w:p w14:paraId="70104C7D" w14:textId="77777777" w:rsidR="007007EC" w:rsidRPr="006F59A1" w:rsidRDefault="007007EC" w:rsidP="007007EC">
      <w:pPr>
        <w:suppressAutoHyphens/>
        <w:autoSpaceDE w:val="0"/>
        <w:autoSpaceDN w:val="0"/>
        <w:adjustRightInd w:val="0"/>
        <w:spacing w:before="120" w:after="120"/>
        <w:jc w:val="center"/>
        <w:rPr>
          <w:sz w:val="28"/>
          <w:szCs w:val="28"/>
        </w:rPr>
      </w:pPr>
      <w:r w:rsidRPr="006F59A1">
        <w:rPr>
          <w:b/>
          <w:bCs/>
          <w:sz w:val="28"/>
          <w:szCs w:val="28"/>
        </w:rPr>
        <w:t>TR</w:t>
      </w:r>
      <w:r w:rsidRPr="006F59A1">
        <w:rPr>
          <w:b/>
          <w:bCs/>
          <w:sz w:val="28"/>
          <w:szCs w:val="28"/>
          <w:lang w:val="vi-VN"/>
        </w:rPr>
        <w:t>ƯỜNG</w:t>
      </w:r>
      <w:r>
        <w:rPr>
          <w:b/>
          <w:bCs/>
          <w:sz w:val="28"/>
          <w:szCs w:val="28"/>
          <w:lang w:val="vi-VN"/>
        </w:rPr>
        <w:t xml:space="preserve"> </w:t>
      </w:r>
      <w:r w:rsidRPr="006F59A1">
        <w:rPr>
          <w:b/>
          <w:bCs/>
          <w:sz w:val="28"/>
          <w:szCs w:val="28"/>
          <w:lang w:val="vi-VN"/>
        </w:rPr>
        <w:t>ĐẠI</w:t>
      </w:r>
      <w:r>
        <w:rPr>
          <w:b/>
          <w:bCs/>
          <w:sz w:val="28"/>
          <w:szCs w:val="28"/>
          <w:lang w:val="vi-VN"/>
        </w:rPr>
        <w:t xml:space="preserve"> </w:t>
      </w:r>
      <w:r w:rsidRPr="006F59A1">
        <w:rPr>
          <w:b/>
          <w:bCs/>
          <w:sz w:val="28"/>
          <w:szCs w:val="28"/>
          <w:lang w:val="vi-VN"/>
        </w:rPr>
        <w:t>HỌC</w:t>
      </w:r>
      <w:r>
        <w:rPr>
          <w:b/>
          <w:bCs/>
          <w:sz w:val="28"/>
          <w:szCs w:val="28"/>
          <w:lang w:val="vi-VN"/>
        </w:rPr>
        <w:t xml:space="preserve"> </w:t>
      </w:r>
      <w:r w:rsidRPr="006F59A1">
        <w:rPr>
          <w:b/>
          <w:bCs/>
          <w:sz w:val="28"/>
          <w:szCs w:val="28"/>
          <w:lang w:val="vi-VN"/>
        </w:rPr>
        <w:t>TÔN</w:t>
      </w:r>
      <w:r>
        <w:rPr>
          <w:b/>
          <w:bCs/>
          <w:sz w:val="28"/>
          <w:szCs w:val="28"/>
          <w:lang w:val="vi-VN"/>
        </w:rPr>
        <w:t xml:space="preserve"> </w:t>
      </w:r>
      <w:r w:rsidRPr="006F59A1">
        <w:rPr>
          <w:b/>
          <w:bCs/>
          <w:sz w:val="28"/>
          <w:szCs w:val="28"/>
          <w:lang w:val="vi-VN"/>
        </w:rPr>
        <w:t>ĐỨC</w:t>
      </w:r>
      <w:r>
        <w:rPr>
          <w:b/>
          <w:bCs/>
          <w:sz w:val="28"/>
          <w:szCs w:val="28"/>
          <w:lang w:val="vi-VN"/>
        </w:rPr>
        <w:t xml:space="preserve"> </w:t>
      </w:r>
      <w:r w:rsidRPr="006F59A1">
        <w:rPr>
          <w:b/>
          <w:bCs/>
          <w:sz w:val="28"/>
          <w:szCs w:val="28"/>
          <w:lang w:val="vi-VN"/>
        </w:rPr>
        <w:t>THẮNG</w:t>
      </w:r>
      <w:r>
        <w:rPr>
          <w:sz w:val="28"/>
          <w:szCs w:val="28"/>
          <w:lang w:val="vi-VN"/>
        </w:rPr>
        <w:t xml:space="preserve"> </w:t>
      </w:r>
    </w:p>
    <w:p w14:paraId="3C5356DD" w14:textId="77777777" w:rsidR="007007EC" w:rsidRPr="006F59A1" w:rsidRDefault="007007EC" w:rsidP="007007EC">
      <w:pPr>
        <w:suppressAutoHyphens/>
        <w:autoSpaceDE w:val="0"/>
        <w:autoSpaceDN w:val="0"/>
        <w:adjustRightInd w:val="0"/>
        <w:spacing w:before="120" w:after="120"/>
        <w:jc w:val="center"/>
        <w:rPr>
          <w:sz w:val="28"/>
          <w:szCs w:val="28"/>
        </w:rPr>
      </w:pPr>
      <w:r w:rsidRPr="006F59A1">
        <w:rPr>
          <w:noProof/>
          <w:sz w:val="22"/>
          <w:szCs w:val="22"/>
        </w:rPr>
        <w:drawing>
          <wp:anchor distT="0" distB="0" distL="114300" distR="114300" simplePos="0" relativeHeight="251663360" behindDoc="0" locked="0" layoutInCell="1" allowOverlap="1" wp14:anchorId="3F085774" wp14:editId="3E0FDBC7">
            <wp:simplePos x="0" y="0"/>
            <wp:positionH relativeFrom="margin">
              <wp:posOffset>2486660</wp:posOffset>
            </wp:positionH>
            <wp:positionV relativeFrom="paragraph">
              <wp:posOffset>271942</wp:posOffset>
            </wp:positionV>
            <wp:extent cx="952500" cy="933450"/>
            <wp:effectExtent l="0" t="0" r="0" b="0"/>
            <wp:wrapTopAndBottom/>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952500" cy="933450"/>
                    </a:xfrm>
                    <a:prstGeom prst="rect">
                      <a:avLst/>
                    </a:prstGeom>
                    <a:ln/>
                  </pic:spPr>
                </pic:pic>
              </a:graphicData>
            </a:graphic>
            <wp14:sizeRelH relativeFrom="margin">
              <wp14:pctWidth>0</wp14:pctWidth>
            </wp14:sizeRelH>
            <wp14:sizeRelV relativeFrom="margin">
              <wp14:pctHeight>0</wp14:pctHeight>
            </wp14:sizeRelV>
          </wp:anchor>
        </w:drawing>
      </w:r>
      <w:r w:rsidRPr="006F59A1">
        <w:rPr>
          <w:b/>
          <w:bCs/>
          <w:sz w:val="28"/>
          <w:szCs w:val="28"/>
        </w:rPr>
        <w:t>KHOA</w:t>
      </w:r>
      <w:r>
        <w:rPr>
          <w:b/>
          <w:bCs/>
          <w:sz w:val="28"/>
          <w:szCs w:val="28"/>
        </w:rPr>
        <w:t xml:space="preserve"> </w:t>
      </w:r>
      <w:r w:rsidRPr="006F59A1">
        <w:rPr>
          <w:b/>
          <w:bCs/>
          <w:sz w:val="28"/>
          <w:szCs w:val="28"/>
        </w:rPr>
        <w:t>CÔNG</w:t>
      </w:r>
      <w:r>
        <w:rPr>
          <w:b/>
          <w:bCs/>
          <w:sz w:val="28"/>
          <w:szCs w:val="28"/>
        </w:rPr>
        <w:t xml:space="preserve"> </w:t>
      </w:r>
      <w:r w:rsidRPr="006F59A1">
        <w:rPr>
          <w:b/>
          <w:bCs/>
          <w:sz w:val="28"/>
          <w:szCs w:val="28"/>
        </w:rPr>
        <w:t>NGHỆ</w:t>
      </w:r>
      <w:r>
        <w:rPr>
          <w:b/>
          <w:bCs/>
          <w:sz w:val="28"/>
          <w:szCs w:val="28"/>
        </w:rPr>
        <w:t xml:space="preserve"> </w:t>
      </w:r>
      <w:r w:rsidRPr="006F59A1">
        <w:rPr>
          <w:b/>
          <w:bCs/>
          <w:sz w:val="28"/>
          <w:szCs w:val="28"/>
        </w:rPr>
        <w:t>THÔNG</w:t>
      </w:r>
      <w:r>
        <w:rPr>
          <w:b/>
          <w:bCs/>
          <w:sz w:val="28"/>
          <w:szCs w:val="28"/>
        </w:rPr>
        <w:t xml:space="preserve"> </w:t>
      </w:r>
      <w:r w:rsidRPr="006F59A1">
        <w:rPr>
          <w:b/>
          <w:bCs/>
          <w:sz w:val="28"/>
          <w:szCs w:val="28"/>
        </w:rPr>
        <w:t>TIN</w:t>
      </w:r>
      <w:r>
        <w:rPr>
          <w:b/>
          <w:bCs/>
          <w:sz w:val="28"/>
          <w:szCs w:val="28"/>
        </w:rPr>
        <w:t xml:space="preserve"> </w:t>
      </w:r>
    </w:p>
    <w:p w14:paraId="64383513" w14:textId="4BF8443A" w:rsidR="007007EC" w:rsidRPr="006F59A1" w:rsidRDefault="003B080E" w:rsidP="007007EC">
      <w:pPr>
        <w:suppressAutoHyphens/>
        <w:autoSpaceDE w:val="0"/>
        <w:autoSpaceDN w:val="0"/>
        <w:adjustRightInd w:val="0"/>
        <w:spacing w:before="120" w:after="120" w:line="360" w:lineRule="auto"/>
        <w:jc w:val="center"/>
        <w:rPr>
          <w:b/>
          <w:bCs/>
          <w:sz w:val="32"/>
          <w:szCs w:val="32"/>
        </w:rPr>
      </w:pPr>
      <w:r>
        <w:rPr>
          <w:b/>
          <w:bCs/>
          <w:sz w:val="32"/>
          <w:szCs w:val="32"/>
        </w:rPr>
        <w:t>BÁO CÁO</w:t>
      </w:r>
      <w:r w:rsidR="007007EC">
        <w:rPr>
          <w:b/>
          <w:bCs/>
          <w:sz w:val="32"/>
          <w:szCs w:val="32"/>
        </w:rPr>
        <w:t xml:space="preserve"> </w:t>
      </w:r>
      <w:r w:rsidR="007007EC" w:rsidRPr="006F59A1">
        <w:rPr>
          <w:b/>
          <w:bCs/>
          <w:sz w:val="32"/>
          <w:szCs w:val="32"/>
        </w:rPr>
        <w:t>CUỐI</w:t>
      </w:r>
      <w:r w:rsidR="007007EC">
        <w:rPr>
          <w:b/>
          <w:bCs/>
          <w:sz w:val="32"/>
          <w:szCs w:val="32"/>
        </w:rPr>
        <w:t xml:space="preserve"> </w:t>
      </w:r>
      <w:r w:rsidR="007007EC" w:rsidRPr="006F59A1">
        <w:rPr>
          <w:b/>
          <w:bCs/>
          <w:sz w:val="32"/>
          <w:szCs w:val="32"/>
        </w:rPr>
        <w:t>KÌ</w:t>
      </w:r>
    </w:p>
    <w:p w14:paraId="5B58FD1B" w14:textId="77777777" w:rsidR="007007EC" w:rsidRPr="006F59A1" w:rsidRDefault="007007EC" w:rsidP="007007EC">
      <w:pPr>
        <w:suppressAutoHyphens/>
        <w:autoSpaceDE w:val="0"/>
        <w:autoSpaceDN w:val="0"/>
        <w:adjustRightInd w:val="0"/>
        <w:spacing w:before="120" w:after="120" w:line="360" w:lineRule="auto"/>
        <w:jc w:val="center"/>
        <w:rPr>
          <w:b/>
          <w:bCs/>
          <w:sz w:val="32"/>
          <w:szCs w:val="32"/>
        </w:rPr>
      </w:pPr>
      <w:r>
        <w:rPr>
          <w:b/>
          <w:bCs/>
          <w:sz w:val="32"/>
          <w:szCs w:val="32"/>
        </w:rPr>
        <w:t xml:space="preserve"> </w:t>
      </w:r>
      <w:r w:rsidRPr="006F59A1">
        <w:rPr>
          <w:b/>
          <w:bCs/>
          <w:sz w:val="32"/>
          <w:szCs w:val="32"/>
        </w:rPr>
        <w:t>MÔN</w:t>
      </w:r>
      <w:r>
        <w:rPr>
          <w:b/>
          <w:bCs/>
          <w:sz w:val="32"/>
          <w:szCs w:val="32"/>
        </w:rPr>
        <w:t xml:space="preserve"> PHÂN TÍCH THIẾT KẾ GIAO DIỆN NGƯỜI DÙNG</w:t>
      </w:r>
    </w:p>
    <w:p w14:paraId="7FF2E187" w14:textId="77777777" w:rsidR="007007EC" w:rsidRPr="006F59A1" w:rsidRDefault="007007EC" w:rsidP="007007EC">
      <w:pPr>
        <w:suppressAutoHyphens/>
        <w:autoSpaceDE w:val="0"/>
        <w:autoSpaceDN w:val="0"/>
        <w:adjustRightInd w:val="0"/>
        <w:spacing w:before="120" w:after="120" w:line="360" w:lineRule="auto"/>
        <w:rPr>
          <w:b/>
          <w:bCs/>
          <w:sz w:val="32"/>
          <w:szCs w:val="32"/>
        </w:rPr>
      </w:pPr>
      <w:r>
        <w:rPr>
          <w:b/>
          <w:bCs/>
          <w:sz w:val="32"/>
          <w:szCs w:val="32"/>
        </w:rPr>
        <w:t xml:space="preserve"> </w:t>
      </w:r>
    </w:p>
    <w:p w14:paraId="23C2E763" w14:textId="77777777" w:rsidR="007007EC" w:rsidRPr="006F59A1" w:rsidRDefault="007007EC" w:rsidP="007007EC">
      <w:pPr>
        <w:suppressAutoHyphens/>
        <w:autoSpaceDE w:val="0"/>
        <w:autoSpaceDN w:val="0"/>
        <w:adjustRightInd w:val="0"/>
        <w:spacing w:before="120" w:after="120" w:line="360" w:lineRule="auto"/>
        <w:rPr>
          <w:b/>
          <w:bCs/>
        </w:rPr>
      </w:pPr>
    </w:p>
    <w:p w14:paraId="073397CF" w14:textId="77777777" w:rsidR="007007EC" w:rsidRPr="006F59A1" w:rsidRDefault="007007EC" w:rsidP="007007EC">
      <w:pPr>
        <w:suppressAutoHyphens/>
        <w:autoSpaceDE w:val="0"/>
        <w:autoSpaceDN w:val="0"/>
        <w:adjustRightInd w:val="0"/>
        <w:spacing w:before="120" w:after="120" w:line="360" w:lineRule="auto"/>
        <w:jc w:val="center"/>
        <w:rPr>
          <w:b/>
          <w:bCs/>
          <w:sz w:val="48"/>
          <w:szCs w:val="48"/>
        </w:rPr>
      </w:pPr>
      <w:r>
        <w:rPr>
          <w:b/>
          <w:bCs/>
          <w:sz w:val="48"/>
          <w:szCs w:val="48"/>
        </w:rPr>
        <w:t>PHÂN TÍCH THIẾT KẾ</w:t>
      </w:r>
    </w:p>
    <w:p w14:paraId="6153A7AE" w14:textId="77777777" w:rsidR="007007EC" w:rsidRPr="006F59A1" w:rsidRDefault="007007EC" w:rsidP="007007EC">
      <w:pPr>
        <w:suppressAutoHyphens/>
        <w:autoSpaceDE w:val="0"/>
        <w:autoSpaceDN w:val="0"/>
        <w:adjustRightInd w:val="0"/>
        <w:spacing w:before="120" w:after="120" w:line="360" w:lineRule="auto"/>
        <w:jc w:val="center"/>
        <w:rPr>
          <w:b/>
          <w:bCs/>
          <w:sz w:val="48"/>
          <w:szCs w:val="48"/>
        </w:rPr>
      </w:pPr>
      <w:r>
        <w:rPr>
          <w:b/>
          <w:bCs/>
          <w:sz w:val="48"/>
          <w:szCs w:val="48"/>
        </w:rPr>
        <w:t>HỆ THỐNG INTERNET BANKING</w:t>
      </w:r>
    </w:p>
    <w:p w14:paraId="6154A2FD" w14:textId="77777777" w:rsidR="007007EC" w:rsidRPr="006F59A1" w:rsidRDefault="007007EC" w:rsidP="007007EC">
      <w:pPr>
        <w:suppressAutoHyphens/>
        <w:autoSpaceDE w:val="0"/>
        <w:autoSpaceDN w:val="0"/>
        <w:adjustRightInd w:val="0"/>
        <w:spacing w:before="120" w:after="120" w:line="360" w:lineRule="auto"/>
        <w:jc w:val="both"/>
        <w:rPr>
          <w:b/>
          <w:bCs/>
          <w:sz w:val="28"/>
          <w:szCs w:val="28"/>
        </w:rPr>
      </w:pPr>
    </w:p>
    <w:p w14:paraId="06FDA984" w14:textId="77777777" w:rsidR="007007EC" w:rsidRPr="006F59A1" w:rsidRDefault="007007EC" w:rsidP="007007EC">
      <w:pPr>
        <w:suppressAutoHyphens/>
        <w:autoSpaceDE w:val="0"/>
        <w:autoSpaceDN w:val="0"/>
        <w:adjustRightInd w:val="0"/>
        <w:spacing w:before="120" w:after="120" w:line="360" w:lineRule="auto"/>
        <w:jc w:val="both"/>
        <w:rPr>
          <w:b/>
          <w:bCs/>
        </w:rPr>
      </w:pPr>
    </w:p>
    <w:p w14:paraId="36F085A6" w14:textId="096A1B66" w:rsidR="00AE351F" w:rsidRDefault="00AE351F" w:rsidP="00AE351F">
      <w:pPr>
        <w:suppressAutoHyphens/>
        <w:autoSpaceDE w:val="0"/>
        <w:autoSpaceDN w:val="0"/>
        <w:adjustRightInd w:val="0"/>
        <w:spacing w:before="120" w:after="120"/>
        <w:jc w:val="center"/>
        <w:rPr>
          <w:b/>
          <w:bCs/>
          <w:iCs/>
          <w:sz w:val="28"/>
          <w:szCs w:val="28"/>
        </w:rPr>
      </w:pPr>
      <w:r>
        <w:rPr>
          <w:i/>
          <w:sz w:val="28"/>
          <w:szCs w:val="28"/>
        </w:rPr>
        <w:tab/>
      </w:r>
      <w:r>
        <w:rPr>
          <w:i/>
          <w:sz w:val="28"/>
          <w:szCs w:val="28"/>
        </w:rPr>
        <w:tab/>
      </w:r>
      <w:r>
        <w:rPr>
          <w:i/>
          <w:sz w:val="28"/>
          <w:szCs w:val="28"/>
        </w:rPr>
        <w:tab/>
      </w:r>
      <w:r>
        <w:rPr>
          <w:i/>
          <w:sz w:val="28"/>
          <w:szCs w:val="28"/>
        </w:rPr>
        <w:tab/>
      </w:r>
      <w:r>
        <w:rPr>
          <w:i/>
          <w:sz w:val="28"/>
          <w:szCs w:val="28"/>
        </w:rPr>
        <w:tab/>
      </w:r>
      <w:r>
        <w:rPr>
          <w:i/>
          <w:sz w:val="28"/>
          <w:szCs w:val="28"/>
        </w:rPr>
        <w:tab/>
      </w:r>
      <w:r w:rsidRPr="00AE351F">
        <w:rPr>
          <w:i/>
          <w:sz w:val="28"/>
          <w:szCs w:val="28"/>
        </w:rPr>
        <w:t xml:space="preserve">Người hướng dẫn: </w:t>
      </w:r>
      <w:r w:rsidRPr="00AE351F">
        <w:rPr>
          <w:b/>
          <w:bCs/>
          <w:iCs/>
          <w:sz w:val="28"/>
          <w:szCs w:val="28"/>
        </w:rPr>
        <w:t>GV. Doãn Xuân Thanh</w:t>
      </w:r>
    </w:p>
    <w:p w14:paraId="4443FA6F" w14:textId="77777777" w:rsidR="00AE351F" w:rsidRPr="00AE351F" w:rsidRDefault="00AE351F" w:rsidP="00AE351F">
      <w:pPr>
        <w:suppressAutoHyphens/>
        <w:autoSpaceDE w:val="0"/>
        <w:autoSpaceDN w:val="0"/>
        <w:adjustRightInd w:val="0"/>
        <w:spacing w:before="120" w:after="120"/>
        <w:jc w:val="center"/>
        <w:rPr>
          <w:b/>
          <w:bCs/>
          <w:iCs/>
          <w:sz w:val="28"/>
          <w:szCs w:val="28"/>
        </w:rPr>
      </w:pPr>
      <w:r>
        <w:rPr>
          <w:b/>
          <w:bCs/>
          <w:iCs/>
          <w:sz w:val="28"/>
          <w:szCs w:val="28"/>
        </w:rPr>
        <w:tab/>
      </w:r>
      <w:r>
        <w:rPr>
          <w:b/>
          <w:bCs/>
          <w:iCs/>
          <w:sz w:val="28"/>
          <w:szCs w:val="28"/>
        </w:rPr>
        <w:tab/>
      </w:r>
      <w:r>
        <w:rPr>
          <w:b/>
          <w:bCs/>
          <w:iCs/>
          <w:sz w:val="28"/>
          <w:szCs w:val="28"/>
        </w:rPr>
        <w:tab/>
      </w:r>
      <w:r>
        <w:rPr>
          <w:b/>
          <w:bCs/>
          <w:iCs/>
          <w:sz w:val="28"/>
          <w:szCs w:val="28"/>
        </w:rPr>
        <w:tab/>
      </w:r>
      <w:r w:rsidRPr="00AE351F">
        <w:rPr>
          <w:i/>
          <w:sz w:val="28"/>
          <w:szCs w:val="28"/>
        </w:rPr>
        <w:t>Người thực hiện:</w:t>
      </w:r>
      <w:r w:rsidRPr="00AE351F">
        <w:rPr>
          <w:iCs/>
          <w:sz w:val="28"/>
          <w:szCs w:val="28"/>
        </w:rPr>
        <w:t xml:space="preserve">    </w:t>
      </w:r>
      <w:r w:rsidRPr="00AE351F">
        <w:rPr>
          <w:b/>
          <w:bCs/>
          <w:iCs/>
          <w:sz w:val="28"/>
          <w:szCs w:val="28"/>
        </w:rPr>
        <w:t>Nguyễn Thị Thảo Như  - 51900162</w:t>
      </w:r>
    </w:p>
    <w:p w14:paraId="7EEB58F3" w14:textId="77777777" w:rsidR="00AE351F" w:rsidRPr="00AE351F" w:rsidRDefault="00AE351F" w:rsidP="00AE351F">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Nguyễn Trần Minh Hoa - 51900076</w:t>
      </w:r>
    </w:p>
    <w:p w14:paraId="25C0604F" w14:textId="77777777" w:rsidR="00AE351F" w:rsidRPr="00AE351F" w:rsidRDefault="00AE351F" w:rsidP="00AE351F">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Trần Thị Kiều - 51900626</w:t>
      </w:r>
    </w:p>
    <w:p w14:paraId="603B7E41" w14:textId="77777777" w:rsidR="00AE351F" w:rsidRPr="00AE351F" w:rsidRDefault="00AE351F" w:rsidP="00AE351F">
      <w:pPr>
        <w:suppressAutoHyphens/>
        <w:autoSpaceDE w:val="0"/>
        <w:autoSpaceDN w:val="0"/>
        <w:adjustRightInd w:val="0"/>
        <w:spacing w:before="120" w:after="120"/>
        <w:jc w:val="center"/>
        <w:rPr>
          <w:b/>
          <w:bCs/>
          <w:iCs/>
          <w:sz w:val="28"/>
          <w:szCs w:val="28"/>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Lê Trí Đức - 51900040</w:t>
      </w:r>
    </w:p>
    <w:p w14:paraId="73B21A4D" w14:textId="65676F5C" w:rsidR="007007EC" w:rsidRPr="006F59A1" w:rsidRDefault="00AE351F" w:rsidP="00AE351F">
      <w:pPr>
        <w:suppressAutoHyphens/>
        <w:autoSpaceDE w:val="0"/>
        <w:autoSpaceDN w:val="0"/>
        <w:adjustRightInd w:val="0"/>
        <w:spacing w:before="120" w:after="120"/>
        <w:jc w:val="center"/>
        <w:rPr>
          <w:b/>
          <w:bCs/>
          <w:iCs/>
          <w:sz w:val="28"/>
          <w:szCs w:val="28"/>
          <w:lang w:val="vi-VN"/>
        </w:rPr>
      </w:pP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r>
      <w:r w:rsidRPr="00AE351F">
        <w:rPr>
          <w:b/>
          <w:bCs/>
          <w:iCs/>
          <w:sz w:val="28"/>
          <w:szCs w:val="28"/>
        </w:rPr>
        <w:tab/>
        <w:t xml:space="preserve">      Lê Hoàng Huy - 51900089</w:t>
      </w:r>
    </w:p>
    <w:p w14:paraId="016F8163" w14:textId="78444402" w:rsidR="00AE351F" w:rsidRPr="0024643D" w:rsidRDefault="0024643D" w:rsidP="007007EC">
      <w:pPr>
        <w:suppressAutoHyphens/>
        <w:autoSpaceDE w:val="0"/>
        <w:autoSpaceDN w:val="0"/>
        <w:adjustRightInd w:val="0"/>
        <w:spacing w:before="120" w:after="120"/>
        <w:jc w:val="center"/>
        <w:rPr>
          <w:iCs/>
          <w:sz w:val="28"/>
          <w:szCs w:val="28"/>
        </w:rPr>
      </w:pP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Pr>
          <w:iCs/>
          <w:sz w:val="28"/>
          <w:szCs w:val="28"/>
        </w:rPr>
        <w:tab/>
      </w:r>
      <w:r w:rsidRPr="0024643D">
        <w:rPr>
          <w:i/>
          <w:sz w:val="28"/>
          <w:szCs w:val="28"/>
        </w:rPr>
        <w:t>Khóa:</w:t>
      </w:r>
      <w:r w:rsidRPr="0024643D">
        <w:rPr>
          <w:iCs/>
          <w:sz w:val="28"/>
          <w:szCs w:val="28"/>
        </w:rPr>
        <w:t xml:space="preserve"> </w:t>
      </w:r>
      <w:r w:rsidRPr="0024643D">
        <w:rPr>
          <w:b/>
          <w:bCs/>
          <w:iCs/>
          <w:sz w:val="28"/>
          <w:szCs w:val="28"/>
        </w:rPr>
        <w:t>23</w:t>
      </w:r>
    </w:p>
    <w:p w14:paraId="3B2CBB03" w14:textId="3E0F287C" w:rsidR="00AE351F" w:rsidRDefault="00AE351F" w:rsidP="007007EC">
      <w:pPr>
        <w:suppressAutoHyphens/>
        <w:autoSpaceDE w:val="0"/>
        <w:autoSpaceDN w:val="0"/>
        <w:adjustRightInd w:val="0"/>
        <w:spacing w:before="120" w:after="120"/>
        <w:jc w:val="center"/>
        <w:rPr>
          <w:b/>
          <w:bCs/>
          <w:iCs/>
          <w:sz w:val="28"/>
          <w:szCs w:val="28"/>
          <w:lang w:val="vi-VN"/>
        </w:rPr>
      </w:pPr>
    </w:p>
    <w:p w14:paraId="6690FCA7" w14:textId="63398A2D" w:rsidR="00AE351F" w:rsidRDefault="00AE351F" w:rsidP="007007EC">
      <w:pPr>
        <w:suppressAutoHyphens/>
        <w:autoSpaceDE w:val="0"/>
        <w:autoSpaceDN w:val="0"/>
        <w:adjustRightInd w:val="0"/>
        <w:spacing w:before="120" w:after="120"/>
        <w:jc w:val="center"/>
        <w:rPr>
          <w:b/>
          <w:bCs/>
          <w:iCs/>
          <w:sz w:val="28"/>
          <w:szCs w:val="28"/>
          <w:lang w:val="vi-VN"/>
        </w:rPr>
      </w:pPr>
    </w:p>
    <w:p w14:paraId="3176D5B0" w14:textId="77777777" w:rsidR="00AE351F" w:rsidRPr="006F59A1" w:rsidRDefault="00AE351F" w:rsidP="007007EC">
      <w:pPr>
        <w:suppressAutoHyphens/>
        <w:autoSpaceDE w:val="0"/>
        <w:autoSpaceDN w:val="0"/>
        <w:adjustRightInd w:val="0"/>
        <w:spacing w:before="120" w:after="120"/>
        <w:jc w:val="center"/>
        <w:rPr>
          <w:b/>
          <w:bCs/>
          <w:iCs/>
          <w:sz w:val="28"/>
          <w:szCs w:val="28"/>
          <w:lang w:val="vi-VN"/>
        </w:rPr>
      </w:pPr>
    </w:p>
    <w:p w14:paraId="794AA0D0" w14:textId="77777777" w:rsidR="007007EC" w:rsidRPr="006F59A1" w:rsidRDefault="007007EC" w:rsidP="007007EC">
      <w:pPr>
        <w:suppressAutoHyphens/>
        <w:autoSpaceDE w:val="0"/>
        <w:autoSpaceDN w:val="0"/>
        <w:adjustRightInd w:val="0"/>
        <w:spacing w:before="120" w:after="120"/>
        <w:jc w:val="center"/>
        <w:rPr>
          <w:b/>
          <w:bCs/>
          <w:iCs/>
          <w:sz w:val="28"/>
          <w:szCs w:val="28"/>
        </w:rPr>
        <w:sectPr w:rsidR="007007EC" w:rsidRPr="006F59A1">
          <w:headerReference w:type="default" r:id="rId11"/>
          <w:footerReference w:type="default" r:id="rId12"/>
          <w:pgSz w:w="11906" w:h="16838"/>
          <w:pgMar w:top="1134" w:right="1134" w:bottom="1134" w:left="1440" w:header="720" w:footer="720" w:gutter="0"/>
          <w:cols w:space="720"/>
          <w:titlePg/>
          <w:docGrid w:linePitch="360"/>
        </w:sectPr>
      </w:pPr>
      <w:r w:rsidRPr="006F59A1">
        <w:rPr>
          <w:b/>
          <w:bCs/>
          <w:iCs/>
          <w:sz w:val="28"/>
          <w:szCs w:val="28"/>
          <w:lang w:val="vi-VN"/>
        </w:rPr>
        <w:t>THÀNH</w:t>
      </w:r>
      <w:r>
        <w:rPr>
          <w:b/>
          <w:bCs/>
          <w:iCs/>
          <w:sz w:val="28"/>
          <w:szCs w:val="28"/>
          <w:lang w:val="vi-VN"/>
        </w:rPr>
        <w:t xml:space="preserve"> </w:t>
      </w:r>
      <w:r w:rsidRPr="006F59A1">
        <w:rPr>
          <w:b/>
          <w:bCs/>
          <w:iCs/>
          <w:sz w:val="28"/>
          <w:szCs w:val="28"/>
          <w:lang w:val="vi-VN"/>
        </w:rPr>
        <w:t>PHỐ</w:t>
      </w:r>
      <w:r>
        <w:rPr>
          <w:b/>
          <w:bCs/>
          <w:iCs/>
          <w:sz w:val="28"/>
          <w:szCs w:val="28"/>
          <w:lang w:val="vi-VN"/>
        </w:rPr>
        <w:t xml:space="preserve"> </w:t>
      </w:r>
      <w:r w:rsidRPr="006F59A1">
        <w:rPr>
          <w:b/>
          <w:bCs/>
          <w:iCs/>
          <w:sz w:val="28"/>
          <w:szCs w:val="28"/>
          <w:lang w:val="vi-VN"/>
        </w:rPr>
        <w:t>HỒ</w:t>
      </w:r>
      <w:r>
        <w:rPr>
          <w:b/>
          <w:bCs/>
          <w:iCs/>
          <w:sz w:val="28"/>
          <w:szCs w:val="28"/>
          <w:lang w:val="vi-VN"/>
        </w:rPr>
        <w:t xml:space="preserve"> </w:t>
      </w:r>
      <w:r w:rsidRPr="006F59A1">
        <w:rPr>
          <w:b/>
          <w:bCs/>
          <w:iCs/>
          <w:sz w:val="28"/>
          <w:szCs w:val="28"/>
          <w:lang w:val="vi-VN"/>
        </w:rPr>
        <w:t>CHÍ</w:t>
      </w:r>
      <w:r>
        <w:rPr>
          <w:b/>
          <w:bCs/>
          <w:iCs/>
          <w:sz w:val="28"/>
          <w:szCs w:val="28"/>
          <w:lang w:val="vi-VN"/>
        </w:rPr>
        <w:t xml:space="preserve"> </w:t>
      </w:r>
      <w:r w:rsidRPr="006F59A1">
        <w:rPr>
          <w:b/>
          <w:bCs/>
          <w:iCs/>
          <w:sz w:val="28"/>
          <w:szCs w:val="28"/>
          <w:lang w:val="vi-VN"/>
        </w:rPr>
        <w:t>MINH,</w:t>
      </w:r>
      <w:r>
        <w:rPr>
          <w:b/>
          <w:bCs/>
          <w:iCs/>
          <w:sz w:val="28"/>
          <w:szCs w:val="28"/>
          <w:lang w:val="vi-VN"/>
        </w:rPr>
        <w:t xml:space="preserve"> </w:t>
      </w:r>
      <w:r w:rsidRPr="006F59A1">
        <w:rPr>
          <w:b/>
          <w:bCs/>
          <w:iCs/>
          <w:sz w:val="28"/>
          <w:szCs w:val="28"/>
          <w:lang w:val="vi-VN"/>
        </w:rPr>
        <w:t>NĂM</w:t>
      </w:r>
      <w:r>
        <w:rPr>
          <w:b/>
          <w:bCs/>
          <w:iCs/>
          <w:sz w:val="28"/>
          <w:szCs w:val="28"/>
          <w:lang w:val="vi-VN"/>
        </w:rPr>
        <w:t xml:space="preserve"> </w:t>
      </w:r>
      <w:r w:rsidRPr="006F59A1">
        <w:rPr>
          <w:b/>
          <w:bCs/>
          <w:iCs/>
          <w:sz w:val="28"/>
          <w:szCs w:val="28"/>
          <w:lang w:val="vi-VN"/>
        </w:rPr>
        <w:t>202</w:t>
      </w:r>
      <w:r>
        <w:rPr>
          <w:b/>
          <w:bCs/>
          <w:iCs/>
          <w:sz w:val="28"/>
          <w:szCs w:val="28"/>
        </w:rPr>
        <w:t>2</w:t>
      </w:r>
    </w:p>
    <w:p w14:paraId="58151AE6" w14:textId="50451F84" w:rsidR="004A2284" w:rsidRPr="006F59A1" w:rsidRDefault="004A2284" w:rsidP="005A60B4">
      <w:pPr>
        <w:pStyle w:val="Chng"/>
        <w:spacing w:before="120" w:after="120"/>
        <w:rPr>
          <w:lang w:val="vi-VN"/>
        </w:rPr>
      </w:pPr>
      <w:bookmarkStart w:id="1" w:name="_Toc104148412"/>
      <w:r w:rsidRPr="006F59A1">
        <w:rPr>
          <w:lang w:val="vi-VN"/>
        </w:rPr>
        <w:lastRenderedPageBreak/>
        <w:t>LỜI</w:t>
      </w:r>
      <w:r w:rsidR="00550E9C">
        <w:rPr>
          <w:lang w:val="vi-VN"/>
        </w:rPr>
        <w:t xml:space="preserve"> </w:t>
      </w:r>
      <w:r w:rsidRPr="006F59A1">
        <w:rPr>
          <w:lang w:val="vi-VN"/>
        </w:rPr>
        <w:t>CẢM</w:t>
      </w:r>
      <w:r w:rsidR="00550E9C">
        <w:rPr>
          <w:lang w:val="vi-VN"/>
        </w:rPr>
        <w:t xml:space="preserve"> </w:t>
      </w:r>
      <w:r w:rsidRPr="006F59A1">
        <w:rPr>
          <w:lang w:val="vi-VN"/>
        </w:rPr>
        <w:t>ƠN</w:t>
      </w:r>
      <w:bookmarkEnd w:id="1"/>
    </w:p>
    <w:p w14:paraId="7F73B128" w14:textId="38B8E4EA" w:rsidR="00F65FE6" w:rsidRPr="006F59A1" w:rsidRDefault="00F65FE6" w:rsidP="00D94B84">
      <w:pPr>
        <w:pStyle w:val="Nidungvnbn"/>
      </w:pPr>
      <w:r w:rsidRPr="006F59A1">
        <w:t>Trước</w:t>
      </w:r>
      <w:r w:rsidR="00550E9C">
        <w:t xml:space="preserve"> </w:t>
      </w:r>
      <w:r w:rsidRPr="006F59A1">
        <w:t>tiên,</w:t>
      </w:r>
      <w:r w:rsidR="00550E9C">
        <w:t xml:space="preserve"> </w:t>
      </w:r>
      <w:r w:rsidRPr="006F59A1">
        <w:t>nhóm</w:t>
      </w:r>
      <w:r w:rsidR="00550E9C">
        <w:t xml:space="preserve"> </w:t>
      </w:r>
      <w:r w:rsidRPr="006F59A1">
        <w:t>nghiên</w:t>
      </w:r>
      <w:r w:rsidR="00550E9C">
        <w:t xml:space="preserve"> </w:t>
      </w:r>
      <w:r w:rsidRPr="006F59A1">
        <w:t>cứu</w:t>
      </w:r>
      <w:r w:rsidR="00550E9C">
        <w:t xml:space="preserve"> </w:t>
      </w:r>
      <w:r w:rsidRPr="006F59A1">
        <w:t>xin</w:t>
      </w:r>
      <w:r w:rsidR="00550E9C">
        <w:t xml:space="preserve"> </w:t>
      </w:r>
      <w:r w:rsidRPr="006F59A1">
        <w:t>gửi</w:t>
      </w:r>
      <w:r w:rsidR="00550E9C">
        <w:t xml:space="preserve"> </w:t>
      </w:r>
      <w:r w:rsidRPr="006F59A1">
        <w:t>lời</w:t>
      </w:r>
      <w:r w:rsidR="00550E9C">
        <w:t xml:space="preserve"> </w:t>
      </w:r>
      <w:r w:rsidRPr="006F59A1">
        <w:t>cảm</w:t>
      </w:r>
      <w:r w:rsidR="00550E9C">
        <w:t xml:space="preserve"> </w:t>
      </w:r>
      <w:r w:rsidRPr="006F59A1">
        <w:t>ơn</w:t>
      </w:r>
      <w:r w:rsidR="00550E9C">
        <w:t xml:space="preserve"> </w:t>
      </w:r>
      <w:r w:rsidRPr="006F59A1">
        <w:t>chân</w:t>
      </w:r>
      <w:r w:rsidR="00550E9C">
        <w:t xml:space="preserve"> </w:t>
      </w:r>
      <w:r w:rsidRPr="006F59A1">
        <w:t>thành</w:t>
      </w:r>
      <w:r w:rsidR="00550E9C">
        <w:t xml:space="preserve"> </w:t>
      </w:r>
      <w:r w:rsidRPr="006F59A1">
        <w:t>và</w:t>
      </w:r>
      <w:r w:rsidR="00550E9C">
        <w:t xml:space="preserve"> </w:t>
      </w:r>
      <w:r w:rsidRPr="006F59A1">
        <w:t>lòng</w:t>
      </w:r>
      <w:r w:rsidR="00550E9C">
        <w:t xml:space="preserve"> </w:t>
      </w:r>
      <w:r w:rsidRPr="006F59A1">
        <w:t>biết</w:t>
      </w:r>
      <w:r w:rsidR="00550E9C">
        <w:t xml:space="preserve"> </w:t>
      </w:r>
      <w:r w:rsidRPr="006F59A1">
        <w:t>ơn</w:t>
      </w:r>
      <w:r w:rsidR="00550E9C">
        <w:t xml:space="preserve"> </w:t>
      </w:r>
      <w:r w:rsidRPr="006F59A1">
        <w:t>sâu</w:t>
      </w:r>
      <w:r w:rsidR="00550E9C">
        <w:t xml:space="preserve"> </w:t>
      </w:r>
      <w:r w:rsidRPr="006F59A1">
        <w:t>sắc</w:t>
      </w:r>
      <w:r w:rsidR="00550E9C">
        <w:t xml:space="preserve"> </w:t>
      </w:r>
      <w:r w:rsidRPr="006F59A1">
        <w:t>đến</w:t>
      </w:r>
      <w:r w:rsidR="00550E9C">
        <w:t xml:space="preserve"> </w:t>
      </w:r>
      <w:r w:rsidRPr="006F59A1">
        <w:t>thầy</w:t>
      </w:r>
      <w:r w:rsidR="00550E9C">
        <w:t xml:space="preserve"> </w:t>
      </w:r>
      <w:r w:rsidR="00AE351F">
        <w:rPr>
          <w:lang w:val="en-US"/>
        </w:rPr>
        <w:t xml:space="preserve">Doãn Xuân Thanh. </w:t>
      </w:r>
      <w:r w:rsidRPr="006F59A1">
        <w:t>Thầy</w:t>
      </w:r>
      <w:r w:rsidR="00550E9C">
        <w:t xml:space="preserve"> </w:t>
      </w:r>
      <w:r w:rsidRPr="006F59A1">
        <w:t>là</w:t>
      </w:r>
      <w:r w:rsidR="00550E9C">
        <w:t xml:space="preserve"> </w:t>
      </w:r>
      <w:r w:rsidRPr="006F59A1">
        <w:t>người</w:t>
      </w:r>
      <w:r w:rsidR="00550E9C">
        <w:t xml:space="preserve"> </w:t>
      </w:r>
      <w:r w:rsidRPr="006F59A1">
        <w:t>đã</w:t>
      </w:r>
      <w:r w:rsidR="00550E9C">
        <w:t xml:space="preserve"> </w:t>
      </w:r>
      <w:r w:rsidRPr="006F59A1">
        <w:t>luôn</w:t>
      </w:r>
      <w:r w:rsidR="00550E9C">
        <w:t xml:space="preserve"> </w:t>
      </w:r>
      <w:r w:rsidRPr="006F59A1">
        <w:t>hỗ</w:t>
      </w:r>
      <w:r w:rsidR="00550E9C">
        <w:t xml:space="preserve"> </w:t>
      </w:r>
      <w:r w:rsidRPr="006F59A1">
        <w:t>trợ</w:t>
      </w:r>
      <w:r w:rsidR="00550E9C">
        <w:t xml:space="preserve"> </w:t>
      </w:r>
      <w:r w:rsidRPr="006F59A1">
        <w:t>và</w:t>
      </w:r>
      <w:r w:rsidR="00550E9C">
        <w:t xml:space="preserve"> </w:t>
      </w:r>
      <w:r w:rsidRPr="006F59A1">
        <w:t>hướng</w:t>
      </w:r>
      <w:r w:rsidR="00550E9C">
        <w:t xml:space="preserve"> </w:t>
      </w:r>
      <w:r w:rsidRPr="006F59A1">
        <w:t>dẫn</w:t>
      </w:r>
      <w:r w:rsidR="00550E9C">
        <w:t xml:space="preserve"> </w:t>
      </w:r>
      <w:r w:rsidRPr="006F59A1">
        <w:t>tận</w:t>
      </w:r>
      <w:r w:rsidR="00550E9C">
        <w:t xml:space="preserve"> </w:t>
      </w:r>
      <w:r w:rsidRPr="006F59A1">
        <w:t>tình</w:t>
      </w:r>
      <w:r w:rsidR="00550E9C">
        <w:t xml:space="preserve"> </w:t>
      </w:r>
      <w:r w:rsidRPr="006F59A1">
        <w:t>cho</w:t>
      </w:r>
      <w:r w:rsidR="00550E9C">
        <w:t xml:space="preserve"> </w:t>
      </w:r>
      <w:r w:rsidRPr="006F59A1">
        <w:t>chúng</w:t>
      </w:r>
      <w:r w:rsidR="00550E9C">
        <w:t xml:space="preserve"> </w:t>
      </w:r>
      <w:r w:rsidRPr="006F59A1">
        <w:t>tôi</w:t>
      </w:r>
      <w:r w:rsidR="00550E9C">
        <w:t xml:space="preserve"> </w:t>
      </w:r>
      <w:r w:rsidRPr="006F59A1">
        <w:t>trong</w:t>
      </w:r>
      <w:r w:rsidR="00550E9C">
        <w:t xml:space="preserve"> </w:t>
      </w:r>
      <w:r w:rsidRPr="006F59A1">
        <w:t>suốt</w:t>
      </w:r>
      <w:r w:rsidR="00550E9C">
        <w:t xml:space="preserve"> </w:t>
      </w:r>
      <w:r w:rsidRPr="006F59A1">
        <w:t>quá</w:t>
      </w:r>
      <w:r w:rsidR="00550E9C">
        <w:t xml:space="preserve"> </w:t>
      </w:r>
      <w:r w:rsidRPr="006F59A1">
        <w:t>trình</w:t>
      </w:r>
      <w:r w:rsidR="00550E9C">
        <w:t xml:space="preserve"> </w:t>
      </w:r>
      <w:r w:rsidRPr="006F59A1">
        <w:t>nghiên</w:t>
      </w:r>
      <w:r w:rsidR="00550E9C">
        <w:t xml:space="preserve"> </w:t>
      </w:r>
      <w:r w:rsidRPr="006F59A1">
        <w:t>cứu</w:t>
      </w:r>
      <w:r w:rsidR="00550E9C">
        <w:t xml:space="preserve"> </w:t>
      </w:r>
      <w:r w:rsidRPr="006F59A1">
        <w:t>và</w:t>
      </w:r>
      <w:r w:rsidR="00550E9C">
        <w:t xml:space="preserve"> </w:t>
      </w:r>
      <w:r w:rsidRPr="006F59A1">
        <w:t>hoàn</w:t>
      </w:r>
      <w:r w:rsidR="00550E9C">
        <w:t xml:space="preserve"> </w:t>
      </w:r>
      <w:r w:rsidRPr="006F59A1">
        <w:t>thành</w:t>
      </w:r>
      <w:r w:rsidR="00550E9C">
        <w:t xml:space="preserve"> </w:t>
      </w:r>
      <w:r w:rsidRPr="006F59A1">
        <w:t>bài</w:t>
      </w:r>
      <w:r w:rsidR="00550E9C">
        <w:t xml:space="preserve"> </w:t>
      </w:r>
      <w:r w:rsidRPr="006F59A1">
        <w:t>nghiên</w:t>
      </w:r>
      <w:r w:rsidR="00550E9C">
        <w:t xml:space="preserve"> </w:t>
      </w:r>
      <w:r w:rsidRPr="006F59A1">
        <w:t>cứu</w:t>
      </w:r>
      <w:r w:rsidR="00550E9C">
        <w:t xml:space="preserve"> </w:t>
      </w:r>
      <w:r w:rsidRPr="006F59A1">
        <w:t>với</w:t>
      </w:r>
      <w:r w:rsidR="00550E9C">
        <w:t xml:space="preserve"> </w:t>
      </w:r>
      <w:r w:rsidRPr="006F59A1">
        <w:t>đề</w:t>
      </w:r>
      <w:r w:rsidR="00550E9C">
        <w:t xml:space="preserve"> </w:t>
      </w:r>
      <w:r w:rsidRPr="006F59A1">
        <w:t>tài</w:t>
      </w:r>
      <w:r w:rsidR="00550E9C">
        <w:t xml:space="preserve"> </w:t>
      </w:r>
      <w:r w:rsidRPr="006F59A1">
        <w:rPr>
          <w:b/>
          <w:i/>
        </w:rPr>
        <w:t>“</w:t>
      </w:r>
      <w:r w:rsidR="00AE351F">
        <w:rPr>
          <w:b/>
          <w:i/>
          <w:lang w:val="en-US"/>
        </w:rPr>
        <w:t>Hệ thống internet banking</w:t>
      </w:r>
      <w:r w:rsidRPr="006F59A1">
        <w:rPr>
          <w:b/>
          <w:i/>
        </w:rPr>
        <w:t>"</w:t>
      </w:r>
      <w:r w:rsidRPr="006F59A1">
        <w:t>.</w:t>
      </w:r>
    </w:p>
    <w:p w14:paraId="146055ED" w14:textId="0C5C17D0" w:rsidR="00F65FE6" w:rsidRPr="006F59A1" w:rsidRDefault="00F65FE6" w:rsidP="00D94B84">
      <w:pPr>
        <w:pStyle w:val="Nidungvnbn"/>
      </w:pPr>
      <w:r w:rsidRPr="006F59A1">
        <w:t>Tiếp</w:t>
      </w:r>
      <w:r w:rsidR="00550E9C">
        <w:t xml:space="preserve"> </w:t>
      </w:r>
      <w:r w:rsidRPr="006F59A1">
        <w:t>theo,</w:t>
      </w:r>
      <w:r w:rsidR="00550E9C">
        <w:t xml:space="preserve"> </w:t>
      </w:r>
      <w:r w:rsidRPr="006F59A1">
        <w:t>nhóm</w:t>
      </w:r>
      <w:r w:rsidR="00550E9C">
        <w:t xml:space="preserve"> </w:t>
      </w:r>
      <w:r w:rsidRPr="006F59A1">
        <w:t>chúng</w:t>
      </w:r>
      <w:r w:rsidR="00550E9C">
        <w:t xml:space="preserve"> </w:t>
      </w:r>
      <w:r w:rsidRPr="006F59A1">
        <w:t>tôi</w:t>
      </w:r>
      <w:r w:rsidR="00550E9C">
        <w:t xml:space="preserve"> </w:t>
      </w:r>
      <w:r w:rsidRPr="006F59A1">
        <w:t>xin</w:t>
      </w:r>
      <w:r w:rsidR="00550E9C">
        <w:t xml:space="preserve"> </w:t>
      </w:r>
      <w:r w:rsidRPr="006F59A1">
        <w:t>gửi</w:t>
      </w:r>
      <w:r w:rsidR="00550E9C">
        <w:t xml:space="preserve"> </w:t>
      </w:r>
      <w:r w:rsidRPr="006F59A1">
        <w:t>lời</w:t>
      </w:r>
      <w:r w:rsidR="00550E9C">
        <w:t xml:space="preserve"> </w:t>
      </w:r>
      <w:r w:rsidRPr="006F59A1">
        <w:t>cảm</w:t>
      </w:r>
      <w:r w:rsidR="00550E9C">
        <w:t xml:space="preserve"> </w:t>
      </w:r>
      <w:r w:rsidRPr="006F59A1">
        <w:t>ơn</w:t>
      </w:r>
      <w:r w:rsidR="00550E9C">
        <w:t xml:space="preserve"> </w:t>
      </w:r>
      <w:r w:rsidRPr="006F59A1">
        <w:t>đến</w:t>
      </w:r>
      <w:r w:rsidR="00550E9C">
        <w:t xml:space="preserve"> </w:t>
      </w:r>
      <w:r w:rsidRPr="006F59A1">
        <w:t>khoa</w:t>
      </w:r>
      <w:r w:rsidR="00550E9C">
        <w:t xml:space="preserve"> </w:t>
      </w:r>
      <w:r w:rsidRPr="006F59A1">
        <w:t>Công</w:t>
      </w:r>
      <w:r w:rsidR="00550E9C">
        <w:t xml:space="preserve"> </w:t>
      </w:r>
      <w:r w:rsidRPr="006F59A1">
        <w:t>Nghệ</w:t>
      </w:r>
      <w:r w:rsidR="00550E9C">
        <w:t xml:space="preserve"> </w:t>
      </w:r>
      <w:r w:rsidRPr="006F59A1">
        <w:t>Thông</w:t>
      </w:r>
      <w:r w:rsidR="00550E9C">
        <w:t xml:space="preserve"> </w:t>
      </w:r>
      <w:r w:rsidRPr="006F59A1">
        <w:t>Tin</w:t>
      </w:r>
      <w:r w:rsidR="00550E9C">
        <w:t xml:space="preserve"> </w:t>
      </w:r>
      <w:r w:rsidRPr="006F59A1">
        <w:t>trường</w:t>
      </w:r>
      <w:r w:rsidR="00550E9C">
        <w:t xml:space="preserve"> </w:t>
      </w:r>
      <w:r w:rsidRPr="006F59A1">
        <w:t>Đại</w:t>
      </w:r>
      <w:r w:rsidR="00550E9C">
        <w:t xml:space="preserve"> </w:t>
      </w:r>
      <w:r w:rsidRPr="006F59A1">
        <w:t>học</w:t>
      </w:r>
      <w:r w:rsidR="00550E9C">
        <w:t xml:space="preserve"> </w:t>
      </w:r>
      <w:r w:rsidRPr="006F59A1">
        <w:t>Tôn</w:t>
      </w:r>
      <w:r w:rsidR="00550E9C">
        <w:t xml:space="preserve"> </w:t>
      </w:r>
      <w:r w:rsidRPr="006F59A1">
        <w:t>Đức</w:t>
      </w:r>
      <w:r w:rsidR="00550E9C">
        <w:t xml:space="preserve"> </w:t>
      </w:r>
      <w:r w:rsidRPr="006F59A1">
        <w:t>Thắng</w:t>
      </w:r>
      <w:r w:rsidR="00550E9C">
        <w:t xml:space="preserve"> </w:t>
      </w:r>
      <w:r w:rsidRPr="006F59A1">
        <w:t>vì</w:t>
      </w:r>
      <w:r w:rsidR="00550E9C">
        <w:t xml:space="preserve"> </w:t>
      </w:r>
      <w:r w:rsidRPr="006F59A1">
        <w:t>đã</w:t>
      </w:r>
      <w:r w:rsidR="00550E9C">
        <w:t xml:space="preserve"> </w:t>
      </w:r>
      <w:r w:rsidRPr="006F59A1">
        <w:t>tạo</w:t>
      </w:r>
      <w:r w:rsidR="00550E9C">
        <w:t xml:space="preserve"> </w:t>
      </w:r>
      <w:r w:rsidRPr="006F59A1">
        <w:t>điều</w:t>
      </w:r>
      <w:r w:rsidR="00550E9C">
        <w:t xml:space="preserve"> </w:t>
      </w:r>
      <w:r w:rsidRPr="006F59A1">
        <w:t>kiện</w:t>
      </w:r>
      <w:r w:rsidR="00550E9C">
        <w:t xml:space="preserve"> </w:t>
      </w:r>
      <w:r w:rsidRPr="006F59A1">
        <w:t>cho</w:t>
      </w:r>
      <w:r w:rsidR="00550E9C">
        <w:t xml:space="preserve"> </w:t>
      </w:r>
      <w:r w:rsidRPr="006F59A1">
        <w:t>chúng</w:t>
      </w:r>
      <w:r w:rsidR="00550E9C">
        <w:t xml:space="preserve"> </w:t>
      </w:r>
      <w:r w:rsidRPr="006F59A1">
        <w:t>tôi</w:t>
      </w:r>
      <w:r w:rsidR="00550E9C">
        <w:t xml:space="preserve"> </w:t>
      </w:r>
      <w:r w:rsidRPr="006F59A1">
        <w:t>được</w:t>
      </w:r>
      <w:r w:rsidR="00550E9C">
        <w:t xml:space="preserve"> </w:t>
      </w:r>
      <w:r w:rsidRPr="006F59A1">
        <w:t>học</w:t>
      </w:r>
      <w:r w:rsidR="00550E9C">
        <w:t xml:space="preserve"> </w:t>
      </w:r>
      <w:r w:rsidRPr="006F59A1">
        <w:t>tập</w:t>
      </w:r>
      <w:r w:rsidR="00550E9C">
        <w:t xml:space="preserve"> </w:t>
      </w:r>
      <w:r w:rsidRPr="006F59A1">
        <w:t>và</w:t>
      </w:r>
      <w:r w:rsidR="00550E9C">
        <w:t xml:space="preserve"> </w:t>
      </w:r>
      <w:r w:rsidRPr="006F59A1">
        <w:t>nghiên</w:t>
      </w:r>
      <w:r w:rsidR="00550E9C">
        <w:t xml:space="preserve"> </w:t>
      </w:r>
      <w:r w:rsidRPr="006F59A1">
        <w:t>cứu</w:t>
      </w:r>
      <w:r w:rsidR="00550E9C">
        <w:t xml:space="preserve"> </w:t>
      </w:r>
      <w:r w:rsidRPr="006F59A1">
        <w:t>môn</w:t>
      </w:r>
      <w:r w:rsidR="00550E9C">
        <w:t xml:space="preserve"> </w:t>
      </w:r>
      <w:r w:rsidRPr="006F59A1">
        <w:t>học</w:t>
      </w:r>
      <w:r w:rsidR="00550E9C">
        <w:t xml:space="preserve"> </w:t>
      </w:r>
      <w:r w:rsidRPr="006F59A1">
        <w:t>này.</w:t>
      </w:r>
      <w:r w:rsidR="00550E9C">
        <w:t xml:space="preserve"> </w:t>
      </w:r>
      <w:r w:rsidRPr="006F59A1">
        <w:t>Khoa</w:t>
      </w:r>
      <w:r w:rsidR="00550E9C">
        <w:t xml:space="preserve"> </w:t>
      </w:r>
      <w:r w:rsidRPr="006F59A1">
        <w:t>đã</w:t>
      </w:r>
      <w:r w:rsidR="00550E9C">
        <w:t xml:space="preserve"> </w:t>
      </w:r>
      <w:r w:rsidRPr="006F59A1">
        <w:t>luôn</w:t>
      </w:r>
      <w:r w:rsidR="00550E9C">
        <w:t xml:space="preserve"> </w:t>
      </w:r>
      <w:r w:rsidRPr="006F59A1">
        <w:t>sẵn</w:t>
      </w:r>
      <w:r w:rsidR="00550E9C">
        <w:t xml:space="preserve"> </w:t>
      </w:r>
      <w:r w:rsidRPr="006F59A1">
        <w:t>sàng</w:t>
      </w:r>
      <w:r w:rsidR="00550E9C">
        <w:t xml:space="preserve"> </w:t>
      </w:r>
      <w:r w:rsidRPr="006F59A1">
        <w:t>chia</w:t>
      </w:r>
      <w:r w:rsidR="00550E9C">
        <w:t xml:space="preserve"> </w:t>
      </w:r>
      <w:r w:rsidRPr="006F59A1">
        <w:t>sẻ</w:t>
      </w:r>
      <w:r w:rsidR="00550E9C">
        <w:t xml:space="preserve"> </w:t>
      </w:r>
      <w:r w:rsidRPr="006F59A1">
        <w:t>các</w:t>
      </w:r>
      <w:r w:rsidR="00550E9C">
        <w:t xml:space="preserve"> </w:t>
      </w:r>
      <w:r w:rsidRPr="006F59A1">
        <w:t>kiến</w:t>
      </w:r>
      <w:r w:rsidR="00550E9C">
        <w:t xml:space="preserve"> </w:t>
      </w:r>
      <w:r w:rsidRPr="006F59A1">
        <w:t>thức</w:t>
      </w:r>
      <w:r w:rsidR="00550E9C">
        <w:t xml:space="preserve"> </w:t>
      </w:r>
      <w:r w:rsidRPr="006F59A1">
        <w:t>bổ</w:t>
      </w:r>
      <w:r w:rsidR="00550E9C">
        <w:t xml:space="preserve"> </w:t>
      </w:r>
      <w:r w:rsidRPr="006F59A1">
        <w:t>ích</w:t>
      </w:r>
      <w:r w:rsidR="00550E9C">
        <w:t xml:space="preserve"> </w:t>
      </w:r>
      <w:r w:rsidRPr="006F59A1">
        <w:t>cũng</w:t>
      </w:r>
      <w:r w:rsidR="00550E9C">
        <w:t xml:space="preserve"> </w:t>
      </w:r>
      <w:r w:rsidRPr="006F59A1">
        <w:t>như</w:t>
      </w:r>
      <w:r w:rsidR="00550E9C">
        <w:t xml:space="preserve"> </w:t>
      </w:r>
      <w:r w:rsidRPr="006F59A1">
        <w:t>chia</w:t>
      </w:r>
      <w:r w:rsidR="00550E9C">
        <w:t xml:space="preserve"> </w:t>
      </w:r>
      <w:r w:rsidRPr="006F59A1">
        <w:t>sẻ</w:t>
      </w:r>
      <w:r w:rsidR="00550E9C">
        <w:t xml:space="preserve"> </w:t>
      </w:r>
      <w:r w:rsidRPr="006F59A1">
        <w:t>các</w:t>
      </w:r>
      <w:r w:rsidR="00550E9C">
        <w:t xml:space="preserve"> </w:t>
      </w:r>
      <w:r w:rsidRPr="006F59A1">
        <w:t>kinh</w:t>
      </w:r>
      <w:r w:rsidR="00550E9C">
        <w:t xml:space="preserve"> </w:t>
      </w:r>
      <w:r w:rsidRPr="006F59A1">
        <w:t>nghiệm</w:t>
      </w:r>
      <w:r w:rsidR="00550E9C">
        <w:t xml:space="preserve"> </w:t>
      </w:r>
      <w:r w:rsidRPr="006F59A1">
        <w:t>tham</w:t>
      </w:r>
      <w:r w:rsidR="00550E9C">
        <w:t xml:space="preserve"> </w:t>
      </w:r>
      <w:r w:rsidRPr="006F59A1">
        <w:t>khảo</w:t>
      </w:r>
      <w:r w:rsidR="00550E9C">
        <w:t xml:space="preserve"> </w:t>
      </w:r>
      <w:r w:rsidRPr="006F59A1">
        <w:t>tài</w:t>
      </w:r>
      <w:r w:rsidR="00550E9C">
        <w:t xml:space="preserve"> </w:t>
      </w:r>
      <w:r w:rsidRPr="006F59A1">
        <w:t>liệu,</w:t>
      </w:r>
      <w:r w:rsidR="00550E9C">
        <w:t xml:space="preserve"> </w:t>
      </w:r>
      <w:r w:rsidRPr="006F59A1">
        <w:t>giúp</w:t>
      </w:r>
      <w:r w:rsidR="00550E9C">
        <w:t xml:space="preserve"> </w:t>
      </w:r>
      <w:r w:rsidRPr="006F59A1">
        <w:t>ích</w:t>
      </w:r>
      <w:r w:rsidR="00550E9C">
        <w:t xml:space="preserve"> </w:t>
      </w:r>
      <w:r w:rsidRPr="006F59A1">
        <w:t>không</w:t>
      </w:r>
      <w:r w:rsidR="00550E9C">
        <w:t xml:space="preserve"> </w:t>
      </w:r>
      <w:r w:rsidRPr="006F59A1">
        <w:t>chỉ</w:t>
      </w:r>
      <w:r w:rsidR="00550E9C">
        <w:t xml:space="preserve"> </w:t>
      </w:r>
      <w:r w:rsidRPr="006F59A1">
        <w:t>cho</w:t>
      </w:r>
      <w:r w:rsidR="00550E9C">
        <w:t xml:space="preserve"> </w:t>
      </w:r>
      <w:r w:rsidRPr="006F59A1">
        <w:t>việc</w:t>
      </w:r>
      <w:r w:rsidR="00550E9C">
        <w:t xml:space="preserve"> </w:t>
      </w:r>
      <w:r w:rsidRPr="006F59A1">
        <w:t>thực</w:t>
      </w:r>
      <w:r w:rsidR="00550E9C">
        <w:t xml:space="preserve"> </w:t>
      </w:r>
      <w:r w:rsidRPr="006F59A1">
        <w:t>hiện</w:t>
      </w:r>
      <w:r w:rsidR="00550E9C">
        <w:t xml:space="preserve"> </w:t>
      </w:r>
      <w:r w:rsidRPr="006F59A1">
        <w:t>và</w:t>
      </w:r>
      <w:r w:rsidR="00550E9C">
        <w:t xml:space="preserve"> </w:t>
      </w:r>
      <w:r w:rsidRPr="006F59A1">
        <w:t>hoàn</w:t>
      </w:r>
      <w:r w:rsidR="00550E9C">
        <w:t xml:space="preserve"> </w:t>
      </w:r>
      <w:r w:rsidRPr="006F59A1">
        <w:t>thành</w:t>
      </w:r>
      <w:r w:rsidR="00550E9C">
        <w:t xml:space="preserve"> </w:t>
      </w:r>
      <w:r w:rsidRPr="006F59A1">
        <w:t>đề</w:t>
      </w:r>
      <w:r w:rsidR="00550E9C">
        <w:t xml:space="preserve"> </w:t>
      </w:r>
      <w:r w:rsidRPr="006F59A1">
        <w:t>tài</w:t>
      </w:r>
      <w:r w:rsidR="00550E9C">
        <w:t xml:space="preserve"> </w:t>
      </w:r>
      <w:r w:rsidRPr="006F59A1">
        <w:t>nghiên</w:t>
      </w:r>
      <w:r w:rsidR="00550E9C">
        <w:t xml:space="preserve"> </w:t>
      </w:r>
      <w:r w:rsidRPr="006F59A1">
        <w:t>cứu</w:t>
      </w:r>
      <w:r w:rsidR="00550E9C">
        <w:t xml:space="preserve"> </w:t>
      </w:r>
      <w:r w:rsidRPr="006F59A1">
        <w:t>mà</w:t>
      </w:r>
      <w:r w:rsidR="00550E9C">
        <w:t xml:space="preserve"> </w:t>
      </w:r>
      <w:r w:rsidRPr="006F59A1">
        <w:t>còn</w:t>
      </w:r>
      <w:r w:rsidR="00550E9C">
        <w:t xml:space="preserve"> </w:t>
      </w:r>
      <w:r w:rsidRPr="006F59A1">
        <w:t>giúp</w:t>
      </w:r>
      <w:r w:rsidR="00550E9C">
        <w:t xml:space="preserve"> </w:t>
      </w:r>
      <w:r w:rsidRPr="006F59A1">
        <w:t>ích</w:t>
      </w:r>
      <w:r w:rsidR="00550E9C">
        <w:t xml:space="preserve"> </w:t>
      </w:r>
      <w:r w:rsidRPr="006F59A1">
        <w:t>cho</w:t>
      </w:r>
      <w:r w:rsidR="00550E9C">
        <w:t xml:space="preserve"> </w:t>
      </w:r>
      <w:r w:rsidRPr="006F59A1">
        <w:t>việc</w:t>
      </w:r>
      <w:r w:rsidR="00550E9C">
        <w:t xml:space="preserve"> </w:t>
      </w:r>
      <w:r w:rsidRPr="006F59A1">
        <w:t>học</w:t>
      </w:r>
      <w:r w:rsidR="00550E9C">
        <w:t xml:space="preserve"> </w:t>
      </w:r>
      <w:r w:rsidRPr="006F59A1">
        <w:t>tập</w:t>
      </w:r>
      <w:r w:rsidR="00550E9C">
        <w:t xml:space="preserve"> </w:t>
      </w:r>
      <w:r w:rsidRPr="006F59A1">
        <w:t>và</w:t>
      </w:r>
      <w:r w:rsidR="00550E9C">
        <w:t xml:space="preserve"> </w:t>
      </w:r>
      <w:r w:rsidRPr="006F59A1">
        <w:t>rèn</w:t>
      </w:r>
      <w:r w:rsidR="00550E9C">
        <w:t xml:space="preserve"> </w:t>
      </w:r>
      <w:r w:rsidRPr="006F59A1">
        <w:t>luyện</w:t>
      </w:r>
      <w:r w:rsidR="00550E9C">
        <w:t xml:space="preserve"> </w:t>
      </w:r>
      <w:r w:rsidRPr="006F59A1">
        <w:t>trong</w:t>
      </w:r>
      <w:r w:rsidR="00550E9C">
        <w:t xml:space="preserve"> </w:t>
      </w:r>
      <w:r w:rsidRPr="006F59A1">
        <w:t>quá</w:t>
      </w:r>
      <w:r w:rsidR="00550E9C">
        <w:t xml:space="preserve"> </w:t>
      </w:r>
      <w:r w:rsidRPr="006F59A1">
        <w:t>trình</w:t>
      </w:r>
      <w:r w:rsidR="00550E9C">
        <w:t xml:space="preserve"> </w:t>
      </w:r>
      <w:r w:rsidRPr="006F59A1">
        <w:t>thực</w:t>
      </w:r>
      <w:r w:rsidR="00550E9C">
        <w:t xml:space="preserve"> </w:t>
      </w:r>
      <w:r w:rsidRPr="006F59A1">
        <w:t>hành</w:t>
      </w:r>
      <w:r w:rsidR="00550E9C">
        <w:t xml:space="preserve"> </w:t>
      </w:r>
      <w:r w:rsidRPr="006F59A1">
        <w:t>tại</w:t>
      </w:r>
      <w:r w:rsidR="00550E9C">
        <w:t xml:space="preserve"> </w:t>
      </w:r>
      <w:r w:rsidRPr="006F59A1">
        <w:t>trường</w:t>
      </w:r>
      <w:r w:rsidR="00550E9C">
        <w:t xml:space="preserve"> </w:t>
      </w:r>
      <w:r w:rsidRPr="006F59A1">
        <w:t>Đại</w:t>
      </w:r>
      <w:r w:rsidR="00550E9C">
        <w:t xml:space="preserve"> </w:t>
      </w:r>
      <w:r w:rsidRPr="006F59A1">
        <w:t>học</w:t>
      </w:r>
      <w:r w:rsidR="00550E9C">
        <w:t xml:space="preserve"> </w:t>
      </w:r>
      <w:r w:rsidRPr="006F59A1">
        <w:t>Tôn</w:t>
      </w:r>
      <w:r w:rsidR="00550E9C">
        <w:t xml:space="preserve"> </w:t>
      </w:r>
      <w:r w:rsidRPr="006F59A1">
        <w:t>Đức</w:t>
      </w:r>
      <w:r w:rsidR="00550E9C">
        <w:t xml:space="preserve"> </w:t>
      </w:r>
      <w:r w:rsidRPr="006F59A1">
        <w:t>Thắng</w:t>
      </w:r>
      <w:r w:rsidR="00550E9C">
        <w:t xml:space="preserve"> </w:t>
      </w:r>
      <w:r w:rsidRPr="006F59A1">
        <w:t>nói</w:t>
      </w:r>
      <w:r w:rsidR="00550E9C">
        <w:t xml:space="preserve"> </w:t>
      </w:r>
      <w:r w:rsidRPr="006F59A1">
        <w:t>chung.</w:t>
      </w:r>
    </w:p>
    <w:p w14:paraId="4ECD2B74" w14:textId="55E94D18" w:rsidR="00F65FE6" w:rsidRPr="006F59A1" w:rsidRDefault="00F65FE6" w:rsidP="00D94B84">
      <w:pPr>
        <w:pStyle w:val="Nidungvnbn"/>
      </w:pPr>
      <w:r w:rsidRPr="006F59A1">
        <w:t>Cuối</w:t>
      </w:r>
      <w:r w:rsidR="00550E9C">
        <w:t xml:space="preserve"> </w:t>
      </w:r>
      <w:r w:rsidRPr="006F59A1">
        <w:t>cùng,</w:t>
      </w:r>
      <w:r w:rsidR="00550E9C">
        <w:t xml:space="preserve"> </w:t>
      </w:r>
      <w:r w:rsidRPr="006F59A1">
        <w:t>sau</w:t>
      </w:r>
      <w:r w:rsidR="00550E9C">
        <w:t xml:space="preserve"> </w:t>
      </w:r>
      <w:r w:rsidRPr="006F59A1">
        <w:t>khoảng</w:t>
      </w:r>
      <w:r w:rsidR="00550E9C">
        <w:t xml:space="preserve"> </w:t>
      </w:r>
      <w:r w:rsidRPr="006F59A1">
        <w:t>thời</w:t>
      </w:r>
      <w:r w:rsidR="00550E9C">
        <w:t xml:space="preserve"> </w:t>
      </w:r>
      <w:r w:rsidRPr="006F59A1">
        <w:t>gian</w:t>
      </w:r>
      <w:r w:rsidR="00550E9C">
        <w:t xml:space="preserve"> </w:t>
      </w:r>
      <w:r w:rsidRPr="006F59A1">
        <w:t>học</w:t>
      </w:r>
      <w:r w:rsidR="00550E9C">
        <w:t xml:space="preserve"> </w:t>
      </w:r>
      <w:r w:rsidRPr="006F59A1">
        <w:t>tập</w:t>
      </w:r>
      <w:r w:rsidR="00550E9C">
        <w:t xml:space="preserve"> </w:t>
      </w:r>
      <w:r w:rsidRPr="006F59A1">
        <w:t>trên</w:t>
      </w:r>
      <w:r w:rsidR="00550E9C">
        <w:t xml:space="preserve"> </w:t>
      </w:r>
      <w:r w:rsidRPr="006F59A1">
        <w:t>lớp</w:t>
      </w:r>
      <w:r w:rsidR="00550E9C">
        <w:t xml:space="preserve"> </w:t>
      </w:r>
      <w:r w:rsidRPr="006F59A1">
        <w:t>chúng</w:t>
      </w:r>
      <w:r w:rsidR="00550E9C">
        <w:t xml:space="preserve"> </w:t>
      </w:r>
      <w:r w:rsidRPr="006F59A1">
        <w:t>tôi</w:t>
      </w:r>
      <w:r w:rsidR="00550E9C">
        <w:t xml:space="preserve"> </w:t>
      </w:r>
      <w:r w:rsidRPr="006F59A1">
        <w:t>đã</w:t>
      </w:r>
      <w:r w:rsidR="00550E9C">
        <w:t xml:space="preserve"> </w:t>
      </w:r>
      <w:r w:rsidRPr="006F59A1">
        <w:t>hoàn</w:t>
      </w:r>
      <w:r w:rsidR="00550E9C">
        <w:t xml:space="preserve"> </w:t>
      </w:r>
      <w:r w:rsidRPr="006F59A1">
        <w:t>tất</w:t>
      </w:r>
      <w:r w:rsidR="00550E9C">
        <w:t xml:space="preserve"> </w:t>
      </w:r>
      <w:r w:rsidRPr="006F59A1">
        <w:t>đề</w:t>
      </w:r>
      <w:r w:rsidR="00550E9C">
        <w:t xml:space="preserve"> </w:t>
      </w:r>
      <w:r w:rsidRPr="006F59A1">
        <w:t>tài</w:t>
      </w:r>
      <w:r w:rsidR="00550E9C">
        <w:t xml:space="preserve"> </w:t>
      </w:r>
      <w:r w:rsidRPr="006F59A1">
        <w:t>nghiên</w:t>
      </w:r>
      <w:r w:rsidR="00550E9C">
        <w:t xml:space="preserve"> </w:t>
      </w:r>
      <w:r w:rsidRPr="006F59A1">
        <w:t>cứu</w:t>
      </w:r>
      <w:r w:rsidR="00550E9C">
        <w:t xml:space="preserve"> </w:t>
      </w:r>
      <w:r w:rsidRPr="006F59A1">
        <w:t>nhờ</w:t>
      </w:r>
      <w:r w:rsidR="00550E9C">
        <w:t xml:space="preserve"> </w:t>
      </w:r>
      <w:r w:rsidRPr="006F59A1">
        <w:t>vào</w:t>
      </w:r>
      <w:r w:rsidR="00550E9C">
        <w:t xml:space="preserve"> </w:t>
      </w:r>
      <w:r w:rsidRPr="006F59A1">
        <w:t>sự</w:t>
      </w:r>
      <w:r w:rsidR="00550E9C">
        <w:t xml:space="preserve"> </w:t>
      </w:r>
      <w:r w:rsidRPr="006F59A1">
        <w:t>hướng</w:t>
      </w:r>
      <w:r w:rsidR="00550E9C">
        <w:t xml:space="preserve"> </w:t>
      </w:r>
      <w:r w:rsidRPr="006F59A1">
        <w:t>dẫn,</w:t>
      </w:r>
      <w:r w:rsidR="00550E9C">
        <w:t xml:space="preserve"> </w:t>
      </w:r>
      <w:r w:rsidRPr="006F59A1">
        <w:t>giúp</w:t>
      </w:r>
      <w:r w:rsidR="00550E9C">
        <w:t xml:space="preserve"> </w:t>
      </w:r>
      <w:r w:rsidRPr="006F59A1">
        <w:t>đỡ</w:t>
      </w:r>
      <w:r w:rsidR="00550E9C">
        <w:t xml:space="preserve"> </w:t>
      </w:r>
      <w:r w:rsidRPr="006F59A1">
        <w:t>và</w:t>
      </w:r>
      <w:r w:rsidR="00550E9C">
        <w:t xml:space="preserve"> </w:t>
      </w:r>
      <w:r w:rsidRPr="006F59A1">
        <w:t>những</w:t>
      </w:r>
      <w:r w:rsidR="00550E9C">
        <w:t xml:space="preserve"> </w:t>
      </w:r>
      <w:r w:rsidRPr="006F59A1">
        <w:t>kiến</w:t>
      </w:r>
      <w:r w:rsidR="00550E9C">
        <w:t xml:space="preserve"> </w:t>
      </w:r>
      <w:r w:rsidRPr="006F59A1">
        <w:t>thức</w:t>
      </w:r>
      <w:r w:rsidR="00550E9C">
        <w:t xml:space="preserve"> </w:t>
      </w:r>
      <w:r w:rsidRPr="006F59A1">
        <w:t>học</w:t>
      </w:r>
      <w:r w:rsidR="00550E9C">
        <w:t xml:space="preserve"> </w:t>
      </w:r>
      <w:r w:rsidRPr="006F59A1">
        <w:t>hỏi</w:t>
      </w:r>
      <w:r w:rsidR="00550E9C">
        <w:t xml:space="preserve"> </w:t>
      </w:r>
      <w:r w:rsidRPr="006F59A1">
        <w:t>được</w:t>
      </w:r>
      <w:r w:rsidR="00550E9C">
        <w:t xml:space="preserve"> </w:t>
      </w:r>
      <w:r w:rsidRPr="006F59A1">
        <w:t>từ</w:t>
      </w:r>
      <w:r w:rsidR="00550E9C">
        <w:t xml:space="preserve"> </w:t>
      </w:r>
      <w:r w:rsidRPr="006F59A1">
        <w:t>Quý</w:t>
      </w:r>
      <w:r w:rsidR="00550E9C">
        <w:t xml:space="preserve"> </w:t>
      </w:r>
      <w:r w:rsidRPr="006F59A1">
        <w:t>thầy</w:t>
      </w:r>
      <w:r w:rsidR="00550E9C">
        <w:t xml:space="preserve"> </w:t>
      </w:r>
      <w:r w:rsidRPr="006F59A1">
        <w:t>cô.</w:t>
      </w:r>
      <w:r w:rsidR="00550E9C">
        <w:t xml:space="preserve"> </w:t>
      </w:r>
      <w:r w:rsidRPr="006F59A1">
        <w:t>Do</w:t>
      </w:r>
      <w:r w:rsidR="00550E9C">
        <w:t xml:space="preserve"> </w:t>
      </w:r>
      <w:r w:rsidRPr="006F59A1">
        <w:t>giới</w:t>
      </w:r>
      <w:r w:rsidR="00550E9C">
        <w:t xml:space="preserve"> </w:t>
      </w:r>
      <w:r w:rsidRPr="006F59A1">
        <w:t>hạn</w:t>
      </w:r>
      <w:r w:rsidR="00550E9C">
        <w:t xml:space="preserve"> </w:t>
      </w:r>
      <w:r w:rsidRPr="006F59A1">
        <w:t>về</w:t>
      </w:r>
      <w:r w:rsidR="00550E9C">
        <w:t xml:space="preserve"> </w:t>
      </w:r>
      <w:r w:rsidRPr="006F59A1">
        <w:t>mặt</w:t>
      </w:r>
      <w:r w:rsidR="00550E9C">
        <w:t xml:space="preserve"> </w:t>
      </w:r>
      <w:r w:rsidRPr="006F59A1">
        <w:t>kiến</w:t>
      </w:r>
      <w:r w:rsidR="00550E9C">
        <w:t xml:space="preserve"> </w:t>
      </w:r>
      <w:r w:rsidRPr="006F59A1">
        <w:t>thức</w:t>
      </w:r>
      <w:r w:rsidR="00550E9C">
        <w:t xml:space="preserve"> </w:t>
      </w:r>
      <w:r w:rsidRPr="006F59A1">
        <w:t>và</w:t>
      </w:r>
      <w:r w:rsidR="00550E9C">
        <w:t xml:space="preserve"> </w:t>
      </w:r>
      <w:r w:rsidRPr="006F59A1">
        <w:t>khả</w:t>
      </w:r>
      <w:r w:rsidR="00550E9C">
        <w:t xml:space="preserve"> </w:t>
      </w:r>
      <w:r w:rsidRPr="006F59A1">
        <w:t>năng</w:t>
      </w:r>
      <w:r w:rsidR="00550E9C">
        <w:t xml:space="preserve"> </w:t>
      </w:r>
      <w:r w:rsidRPr="006F59A1">
        <w:t>lý</w:t>
      </w:r>
      <w:r w:rsidR="00550E9C">
        <w:t xml:space="preserve"> </w:t>
      </w:r>
      <w:r w:rsidRPr="006F59A1">
        <w:t>luận</w:t>
      </w:r>
      <w:r w:rsidR="00550E9C">
        <w:t xml:space="preserve"> </w:t>
      </w:r>
      <w:r w:rsidRPr="006F59A1">
        <w:t>nên</w:t>
      </w:r>
      <w:r w:rsidR="00550E9C">
        <w:t xml:space="preserve"> </w:t>
      </w:r>
      <w:r w:rsidRPr="006F59A1">
        <w:t>nhóm</w:t>
      </w:r>
      <w:r w:rsidR="00550E9C">
        <w:t xml:space="preserve"> </w:t>
      </w:r>
      <w:r w:rsidRPr="006F59A1">
        <w:t>vẫn</w:t>
      </w:r>
      <w:r w:rsidR="00550E9C">
        <w:t xml:space="preserve"> </w:t>
      </w:r>
      <w:r w:rsidRPr="006F59A1">
        <w:t>còn</w:t>
      </w:r>
      <w:r w:rsidR="00550E9C">
        <w:t xml:space="preserve"> </w:t>
      </w:r>
      <w:r w:rsidRPr="006F59A1">
        <w:t>nhiều</w:t>
      </w:r>
      <w:r w:rsidR="00550E9C">
        <w:t xml:space="preserve"> </w:t>
      </w:r>
      <w:r w:rsidRPr="006F59A1">
        <w:t>thiếu</w:t>
      </w:r>
      <w:r w:rsidR="00550E9C">
        <w:t xml:space="preserve"> </w:t>
      </w:r>
      <w:r w:rsidRPr="006F59A1">
        <w:t>sót</w:t>
      </w:r>
      <w:r w:rsidR="00550E9C">
        <w:t xml:space="preserve"> </w:t>
      </w:r>
      <w:r w:rsidRPr="006F59A1">
        <w:t>và</w:t>
      </w:r>
      <w:r w:rsidR="00550E9C">
        <w:t xml:space="preserve"> </w:t>
      </w:r>
      <w:r w:rsidRPr="006F59A1">
        <w:t>hạn</w:t>
      </w:r>
      <w:r w:rsidR="00550E9C">
        <w:t xml:space="preserve"> </w:t>
      </w:r>
      <w:r w:rsidRPr="006F59A1">
        <w:t>chế,</w:t>
      </w:r>
      <w:r w:rsidR="00550E9C">
        <w:t xml:space="preserve"> </w:t>
      </w:r>
      <w:r w:rsidRPr="006F59A1">
        <w:t>kính</w:t>
      </w:r>
      <w:r w:rsidR="00550E9C">
        <w:t xml:space="preserve"> </w:t>
      </w:r>
      <w:r w:rsidRPr="006F59A1">
        <w:t>mong</w:t>
      </w:r>
      <w:r w:rsidR="00550E9C">
        <w:t xml:space="preserve"> </w:t>
      </w:r>
      <w:r w:rsidRPr="006F59A1">
        <w:t>sự</w:t>
      </w:r>
      <w:r w:rsidR="00550E9C">
        <w:t xml:space="preserve"> </w:t>
      </w:r>
      <w:r w:rsidRPr="006F59A1">
        <w:t>chỉ</w:t>
      </w:r>
      <w:r w:rsidR="00550E9C">
        <w:t xml:space="preserve"> </w:t>
      </w:r>
      <w:r w:rsidRPr="006F59A1">
        <w:t>dẫn</w:t>
      </w:r>
      <w:r w:rsidR="00550E9C">
        <w:t xml:space="preserve"> </w:t>
      </w:r>
      <w:r w:rsidRPr="006F59A1">
        <w:t>và</w:t>
      </w:r>
      <w:r w:rsidR="00550E9C">
        <w:t xml:space="preserve"> </w:t>
      </w:r>
      <w:r w:rsidRPr="006F59A1">
        <w:t>đóng</w:t>
      </w:r>
      <w:r w:rsidR="00550E9C">
        <w:t xml:space="preserve"> </w:t>
      </w:r>
      <w:r w:rsidRPr="006F59A1">
        <w:t>góp</w:t>
      </w:r>
      <w:r w:rsidR="00550E9C">
        <w:t xml:space="preserve"> </w:t>
      </w:r>
      <w:r w:rsidRPr="006F59A1">
        <w:t>của</w:t>
      </w:r>
      <w:r w:rsidR="00550E9C">
        <w:t xml:space="preserve"> </w:t>
      </w:r>
      <w:r w:rsidRPr="006F59A1">
        <w:t>Quý</w:t>
      </w:r>
      <w:r w:rsidR="00550E9C">
        <w:t xml:space="preserve"> </w:t>
      </w:r>
      <w:r w:rsidRPr="006F59A1">
        <w:t>thầy</w:t>
      </w:r>
      <w:r w:rsidR="00550E9C">
        <w:t xml:space="preserve"> </w:t>
      </w:r>
      <w:r w:rsidRPr="006F59A1">
        <w:t>cô</w:t>
      </w:r>
      <w:r w:rsidR="00550E9C">
        <w:t xml:space="preserve"> </w:t>
      </w:r>
      <w:r w:rsidRPr="006F59A1">
        <w:t>giáo</w:t>
      </w:r>
      <w:r w:rsidR="00550E9C">
        <w:t xml:space="preserve"> </w:t>
      </w:r>
      <w:r w:rsidRPr="006F59A1">
        <w:t>để</w:t>
      </w:r>
      <w:r w:rsidR="00550E9C">
        <w:t xml:space="preserve"> </w:t>
      </w:r>
      <w:r w:rsidRPr="006F59A1">
        <w:t>bài</w:t>
      </w:r>
      <w:r w:rsidR="00550E9C">
        <w:t xml:space="preserve"> </w:t>
      </w:r>
      <w:r w:rsidRPr="006F59A1">
        <w:t>Nghiên</w:t>
      </w:r>
      <w:r w:rsidR="00550E9C">
        <w:t xml:space="preserve"> </w:t>
      </w:r>
      <w:r w:rsidRPr="006F59A1">
        <w:t>cứu</w:t>
      </w:r>
      <w:r w:rsidR="00550E9C">
        <w:t xml:space="preserve"> </w:t>
      </w:r>
      <w:r w:rsidRPr="006F59A1">
        <w:t>của</w:t>
      </w:r>
      <w:r w:rsidR="00550E9C">
        <w:t xml:space="preserve"> </w:t>
      </w:r>
      <w:r w:rsidRPr="006F59A1">
        <w:t>chúng</w:t>
      </w:r>
      <w:r w:rsidR="00550E9C">
        <w:t xml:space="preserve"> </w:t>
      </w:r>
      <w:r w:rsidRPr="006F59A1">
        <w:t>tôi</w:t>
      </w:r>
      <w:r w:rsidR="00550E9C">
        <w:t xml:space="preserve"> </w:t>
      </w:r>
      <w:r w:rsidRPr="006F59A1">
        <w:t>được</w:t>
      </w:r>
      <w:r w:rsidR="00550E9C">
        <w:t xml:space="preserve"> </w:t>
      </w:r>
      <w:r w:rsidRPr="006F59A1">
        <w:t>hoàn</w:t>
      </w:r>
      <w:r w:rsidR="00550E9C">
        <w:t xml:space="preserve"> </w:t>
      </w:r>
      <w:r w:rsidRPr="006F59A1">
        <w:t>thiện</w:t>
      </w:r>
      <w:r w:rsidR="00550E9C">
        <w:t xml:space="preserve"> </w:t>
      </w:r>
      <w:r w:rsidRPr="006F59A1">
        <w:t>hơn.</w:t>
      </w:r>
      <w:r w:rsidR="00550E9C">
        <w:t xml:space="preserve"> </w:t>
      </w:r>
      <w:r w:rsidRPr="006F59A1">
        <w:t>Hơn</w:t>
      </w:r>
      <w:r w:rsidR="00550E9C">
        <w:t xml:space="preserve"> </w:t>
      </w:r>
      <w:r w:rsidRPr="006F59A1">
        <w:t>nữa,</w:t>
      </w:r>
      <w:r w:rsidR="00550E9C">
        <w:t xml:space="preserve"> </w:t>
      </w:r>
      <w:r w:rsidRPr="006F59A1">
        <w:t>nhờ</w:t>
      </w:r>
      <w:r w:rsidR="00550E9C">
        <w:t xml:space="preserve"> </w:t>
      </w:r>
      <w:r w:rsidRPr="006F59A1">
        <w:t>những</w:t>
      </w:r>
      <w:r w:rsidR="00550E9C">
        <w:t xml:space="preserve"> </w:t>
      </w:r>
      <w:r w:rsidRPr="006F59A1">
        <w:t>góp</w:t>
      </w:r>
      <w:r w:rsidR="00550E9C">
        <w:t xml:space="preserve"> </w:t>
      </w:r>
      <w:r w:rsidRPr="006F59A1">
        <w:t>ý</w:t>
      </w:r>
      <w:r w:rsidR="00550E9C">
        <w:t xml:space="preserve"> </w:t>
      </w:r>
      <w:r w:rsidRPr="006F59A1">
        <w:t>từ</w:t>
      </w:r>
      <w:r w:rsidR="00550E9C">
        <w:t xml:space="preserve"> </w:t>
      </w:r>
      <w:r w:rsidRPr="006F59A1">
        <w:t>thầy</w:t>
      </w:r>
      <w:r w:rsidR="00550E9C">
        <w:t xml:space="preserve"> </w:t>
      </w:r>
      <w:r w:rsidRPr="006F59A1">
        <w:t>cô</w:t>
      </w:r>
      <w:r w:rsidR="00550E9C">
        <w:t xml:space="preserve"> </w:t>
      </w:r>
      <w:r w:rsidRPr="006F59A1">
        <w:t>và</w:t>
      </w:r>
      <w:r w:rsidR="00550E9C">
        <w:t xml:space="preserve"> </w:t>
      </w:r>
      <w:r w:rsidRPr="006F59A1">
        <w:t>các</w:t>
      </w:r>
      <w:r w:rsidR="00550E9C">
        <w:t xml:space="preserve"> </w:t>
      </w:r>
      <w:r w:rsidRPr="006F59A1">
        <w:t>bạn</w:t>
      </w:r>
      <w:r w:rsidR="00550E9C">
        <w:t xml:space="preserve"> </w:t>
      </w:r>
      <w:r w:rsidRPr="006F59A1">
        <w:t>hữu,</w:t>
      </w:r>
      <w:r w:rsidR="00550E9C">
        <w:t xml:space="preserve"> </w:t>
      </w:r>
      <w:r w:rsidRPr="006F59A1">
        <w:t>chúng</w:t>
      </w:r>
      <w:r w:rsidR="00550E9C">
        <w:t xml:space="preserve"> </w:t>
      </w:r>
      <w:r w:rsidRPr="006F59A1">
        <w:t>tôi</w:t>
      </w:r>
      <w:r w:rsidR="00550E9C">
        <w:t xml:space="preserve"> </w:t>
      </w:r>
      <w:r w:rsidRPr="006F59A1">
        <w:t>sẽ</w:t>
      </w:r>
      <w:r w:rsidR="00550E9C">
        <w:t xml:space="preserve"> </w:t>
      </w:r>
      <w:r w:rsidRPr="006F59A1">
        <w:t>hoàn</w:t>
      </w:r>
      <w:r w:rsidR="00550E9C">
        <w:t xml:space="preserve"> </w:t>
      </w:r>
      <w:r w:rsidRPr="006F59A1">
        <w:t>thành</w:t>
      </w:r>
      <w:r w:rsidR="00550E9C">
        <w:t xml:space="preserve"> </w:t>
      </w:r>
      <w:r w:rsidRPr="006F59A1">
        <w:t>tốt</w:t>
      </w:r>
      <w:r w:rsidR="00550E9C">
        <w:t xml:space="preserve"> </w:t>
      </w:r>
      <w:r w:rsidRPr="006F59A1">
        <w:t>hơn</w:t>
      </w:r>
      <w:r w:rsidR="00550E9C">
        <w:t xml:space="preserve"> </w:t>
      </w:r>
      <w:r w:rsidRPr="006F59A1">
        <w:t>ở</w:t>
      </w:r>
      <w:r w:rsidR="00550E9C">
        <w:t xml:space="preserve"> </w:t>
      </w:r>
      <w:r w:rsidRPr="006F59A1">
        <w:t>những</w:t>
      </w:r>
      <w:r w:rsidR="00550E9C">
        <w:t xml:space="preserve"> </w:t>
      </w:r>
      <w:r w:rsidRPr="006F59A1">
        <w:t>bài</w:t>
      </w:r>
      <w:r w:rsidR="00550E9C">
        <w:t xml:space="preserve"> </w:t>
      </w:r>
      <w:r w:rsidRPr="006F59A1">
        <w:t>nghiên</w:t>
      </w:r>
      <w:r w:rsidR="00550E9C">
        <w:t xml:space="preserve"> </w:t>
      </w:r>
      <w:r w:rsidRPr="006F59A1">
        <w:t>cứu</w:t>
      </w:r>
      <w:r w:rsidR="00550E9C">
        <w:t xml:space="preserve"> </w:t>
      </w:r>
      <w:r w:rsidRPr="006F59A1">
        <w:t>trong</w:t>
      </w:r>
      <w:r w:rsidR="00550E9C">
        <w:t xml:space="preserve"> </w:t>
      </w:r>
      <w:r w:rsidRPr="006F59A1">
        <w:t>tương</w:t>
      </w:r>
      <w:r w:rsidR="00550E9C">
        <w:t xml:space="preserve"> </w:t>
      </w:r>
      <w:r w:rsidRPr="006F59A1">
        <w:t>lai.</w:t>
      </w:r>
      <w:r w:rsidR="00550E9C">
        <w:t xml:space="preserve"> </w:t>
      </w:r>
      <w:r w:rsidRPr="006F59A1">
        <w:t>Nhóm</w:t>
      </w:r>
      <w:r w:rsidR="00550E9C">
        <w:t xml:space="preserve"> </w:t>
      </w:r>
      <w:r w:rsidRPr="006F59A1">
        <w:t>chúng</w:t>
      </w:r>
      <w:r w:rsidR="00550E9C">
        <w:t xml:space="preserve"> </w:t>
      </w:r>
      <w:r w:rsidRPr="006F59A1">
        <w:t>tôi</w:t>
      </w:r>
      <w:r w:rsidR="00550E9C">
        <w:t xml:space="preserve"> </w:t>
      </w:r>
      <w:r w:rsidRPr="006F59A1">
        <w:t>mong</w:t>
      </w:r>
      <w:r w:rsidR="00550E9C">
        <w:t xml:space="preserve"> </w:t>
      </w:r>
      <w:r w:rsidRPr="006F59A1">
        <w:t>Quý</w:t>
      </w:r>
      <w:r w:rsidR="00550E9C">
        <w:t xml:space="preserve"> </w:t>
      </w:r>
      <w:r w:rsidRPr="006F59A1">
        <w:t>thầy</w:t>
      </w:r>
      <w:r w:rsidR="00550E9C">
        <w:t xml:space="preserve"> </w:t>
      </w:r>
      <w:r w:rsidRPr="006F59A1">
        <w:t>cô</w:t>
      </w:r>
      <w:r w:rsidR="00550E9C">
        <w:t xml:space="preserve"> </w:t>
      </w:r>
      <w:r w:rsidRPr="006F59A1">
        <w:t>và</w:t>
      </w:r>
      <w:r w:rsidR="00550E9C">
        <w:t xml:space="preserve"> </w:t>
      </w:r>
      <w:r w:rsidRPr="006F59A1">
        <w:t>các</w:t>
      </w:r>
      <w:r w:rsidR="00550E9C">
        <w:t xml:space="preserve"> </w:t>
      </w:r>
      <w:r w:rsidRPr="006F59A1">
        <w:t>bạn</w:t>
      </w:r>
      <w:r w:rsidR="00550E9C">
        <w:t xml:space="preserve"> </w:t>
      </w:r>
      <w:r w:rsidRPr="006F59A1">
        <w:t>bè</w:t>
      </w:r>
      <w:r w:rsidR="00550E9C">
        <w:t xml:space="preserve"> </w:t>
      </w:r>
      <w:r w:rsidRPr="006F59A1">
        <w:t>–</w:t>
      </w:r>
      <w:r w:rsidR="00550E9C">
        <w:t xml:space="preserve"> </w:t>
      </w:r>
      <w:r w:rsidRPr="006F59A1">
        <w:t>những</w:t>
      </w:r>
      <w:r w:rsidR="00550E9C">
        <w:t xml:space="preserve"> </w:t>
      </w:r>
      <w:r w:rsidRPr="006F59A1">
        <w:t>người</w:t>
      </w:r>
      <w:r w:rsidR="00550E9C">
        <w:t xml:space="preserve"> </w:t>
      </w:r>
      <w:r w:rsidRPr="006F59A1">
        <w:t>luôn</w:t>
      </w:r>
      <w:r w:rsidR="00550E9C">
        <w:t xml:space="preserve"> </w:t>
      </w:r>
      <w:r w:rsidRPr="006F59A1">
        <w:t>quan</w:t>
      </w:r>
      <w:r w:rsidR="00550E9C">
        <w:t xml:space="preserve"> </w:t>
      </w:r>
      <w:r w:rsidRPr="006F59A1">
        <w:t>tâm</w:t>
      </w:r>
      <w:r w:rsidR="00550E9C">
        <w:t xml:space="preserve"> </w:t>
      </w:r>
      <w:r w:rsidRPr="006F59A1">
        <w:t>và</w:t>
      </w:r>
      <w:r w:rsidR="00550E9C">
        <w:t xml:space="preserve"> </w:t>
      </w:r>
      <w:r w:rsidRPr="006F59A1">
        <w:t>hỗ</w:t>
      </w:r>
      <w:r w:rsidR="00550E9C">
        <w:t xml:space="preserve"> </w:t>
      </w:r>
      <w:r w:rsidRPr="006F59A1">
        <w:t>trợ</w:t>
      </w:r>
      <w:r w:rsidR="00550E9C">
        <w:t xml:space="preserve"> </w:t>
      </w:r>
      <w:r w:rsidRPr="006F59A1">
        <w:t>chúng</w:t>
      </w:r>
      <w:r w:rsidR="00550E9C">
        <w:t xml:space="preserve"> </w:t>
      </w:r>
      <w:r w:rsidRPr="006F59A1">
        <w:t>tôi</w:t>
      </w:r>
      <w:r w:rsidR="00550E9C">
        <w:t xml:space="preserve"> </w:t>
      </w:r>
      <w:r w:rsidRPr="006F59A1">
        <w:t>–</w:t>
      </w:r>
      <w:r w:rsidR="00550E9C">
        <w:t xml:space="preserve"> </w:t>
      </w:r>
      <w:r w:rsidRPr="006F59A1">
        <w:t>luôn</w:t>
      </w:r>
      <w:r w:rsidR="00550E9C">
        <w:t xml:space="preserve"> </w:t>
      </w:r>
      <w:r w:rsidRPr="006F59A1">
        <w:t>tràn</w:t>
      </w:r>
      <w:r w:rsidR="00550E9C">
        <w:t xml:space="preserve"> </w:t>
      </w:r>
      <w:r w:rsidRPr="006F59A1">
        <w:t>đầy</w:t>
      </w:r>
      <w:r w:rsidR="00550E9C">
        <w:t xml:space="preserve"> </w:t>
      </w:r>
      <w:r w:rsidRPr="006F59A1">
        <w:t>sức</w:t>
      </w:r>
      <w:r w:rsidR="00550E9C">
        <w:t xml:space="preserve"> </w:t>
      </w:r>
      <w:r w:rsidRPr="006F59A1">
        <w:t>khỏe</w:t>
      </w:r>
      <w:r w:rsidR="00550E9C">
        <w:t xml:space="preserve"> </w:t>
      </w:r>
      <w:r w:rsidRPr="006F59A1">
        <w:t>và</w:t>
      </w:r>
      <w:r w:rsidR="00550E9C">
        <w:t xml:space="preserve"> </w:t>
      </w:r>
      <w:r w:rsidRPr="006F59A1">
        <w:t>sự</w:t>
      </w:r>
      <w:r w:rsidR="00550E9C">
        <w:t xml:space="preserve"> </w:t>
      </w:r>
      <w:r w:rsidRPr="006F59A1">
        <w:t>bình</w:t>
      </w:r>
      <w:r w:rsidR="00550E9C">
        <w:t xml:space="preserve"> </w:t>
      </w:r>
      <w:r w:rsidRPr="006F59A1">
        <w:t>an.</w:t>
      </w:r>
    </w:p>
    <w:p w14:paraId="7F4C32D9" w14:textId="3BA2B598" w:rsidR="00BC4D0A" w:rsidRPr="006F59A1" w:rsidRDefault="00F65FE6" w:rsidP="00AE351F">
      <w:pPr>
        <w:pStyle w:val="Nidungvnbn"/>
        <w:jc w:val="center"/>
        <w:rPr>
          <w:b/>
          <w:sz w:val="32"/>
          <w:szCs w:val="32"/>
        </w:rPr>
      </w:pPr>
      <w:r w:rsidRPr="006F59A1">
        <w:t>XIN</w:t>
      </w:r>
      <w:r w:rsidR="00550E9C">
        <w:t xml:space="preserve"> </w:t>
      </w:r>
      <w:r w:rsidRPr="006F59A1">
        <w:t>CHÂN</w:t>
      </w:r>
      <w:r w:rsidR="00550E9C">
        <w:t xml:space="preserve"> </w:t>
      </w:r>
      <w:r w:rsidRPr="006F59A1">
        <w:t>THÀNH</w:t>
      </w:r>
      <w:r w:rsidR="00550E9C">
        <w:t xml:space="preserve"> </w:t>
      </w:r>
      <w:r w:rsidRPr="006F59A1">
        <w:t>CẢM</w:t>
      </w:r>
      <w:r w:rsidR="00550E9C">
        <w:t xml:space="preserve"> </w:t>
      </w:r>
      <w:r w:rsidRPr="006F59A1">
        <w:t>ƠN!</w:t>
      </w:r>
      <w:r w:rsidR="00BC4D0A" w:rsidRPr="006F59A1">
        <w:rPr>
          <w:b/>
          <w:sz w:val="32"/>
          <w:szCs w:val="32"/>
        </w:rPr>
        <w:br w:type="page"/>
      </w:r>
    </w:p>
    <w:p w14:paraId="70E34CCA" w14:textId="7473518A" w:rsidR="004A2284" w:rsidRPr="006F59A1" w:rsidRDefault="004A2284" w:rsidP="005A60B4">
      <w:pPr>
        <w:spacing w:before="120" w:after="120"/>
        <w:jc w:val="center"/>
        <w:rPr>
          <w:b/>
          <w:sz w:val="32"/>
          <w:szCs w:val="32"/>
          <w:lang w:val="vi-VN"/>
        </w:rPr>
      </w:pPr>
      <w:r w:rsidRPr="006F59A1">
        <w:rPr>
          <w:b/>
          <w:sz w:val="32"/>
          <w:szCs w:val="32"/>
          <w:lang w:val="vi-VN"/>
        </w:rPr>
        <w:lastRenderedPageBreak/>
        <w:t>ĐỒ</w:t>
      </w:r>
      <w:r w:rsidR="00550E9C">
        <w:rPr>
          <w:b/>
          <w:sz w:val="32"/>
          <w:szCs w:val="32"/>
          <w:lang w:val="vi-VN"/>
        </w:rPr>
        <w:t xml:space="preserve"> </w:t>
      </w:r>
      <w:r w:rsidRPr="006F59A1">
        <w:rPr>
          <w:b/>
          <w:sz w:val="32"/>
          <w:szCs w:val="32"/>
          <w:lang w:val="vi-VN"/>
        </w:rPr>
        <w:t>ÁN</w:t>
      </w:r>
      <w:r w:rsidR="00550E9C">
        <w:rPr>
          <w:b/>
          <w:sz w:val="32"/>
          <w:szCs w:val="32"/>
          <w:lang w:val="vi-VN"/>
        </w:rPr>
        <w:t xml:space="preserve"> </w:t>
      </w:r>
      <w:r w:rsidRPr="006F59A1">
        <w:rPr>
          <w:b/>
          <w:sz w:val="32"/>
          <w:szCs w:val="32"/>
          <w:lang w:val="vi-VN"/>
        </w:rPr>
        <w:t>ĐƯỢC</w:t>
      </w:r>
      <w:r w:rsidR="00550E9C">
        <w:rPr>
          <w:b/>
          <w:sz w:val="32"/>
          <w:szCs w:val="32"/>
          <w:lang w:val="vi-VN"/>
        </w:rPr>
        <w:t xml:space="preserve"> </w:t>
      </w:r>
      <w:r w:rsidRPr="006F59A1">
        <w:rPr>
          <w:b/>
          <w:sz w:val="32"/>
          <w:szCs w:val="32"/>
          <w:lang w:val="vi-VN"/>
        </w:rPr>
        <w:t>HOÀN</w:t>
      </w:r>
      <w:r w:rsidR="00550E9C">
        <w:rPr>
          <w:b/>
          <w:sz w:val="32"/>
          <w:szCs w:val="32"/>
          <w:lang w:val="vi-VN"/>
        </w:rPr>
        <w:t xml:space="preserve"> </w:t>
      </w:r>
      <w:r w:rsidRPr="006F59A1">
        <w:rPr>
          <w:b/>
          <w:sz w:val="32"/>
          <w:szCs w:val="32"/>
          <w:lang w:val="vi-VN"/>
        </w:rPr>
        <w:t>THÀNH</w:t>
      </w:r>
    </w:p>
    <w:p w14:paraId="5B05C4D0" w14:textId="3D85369D" w:rsidR="004A2284" w:rsidRPr="006F59A1" w:rsidRDefault="004A2284" w:rsidP="005A60B4">
      <w:pPr>
        <w:spacing w:before="120" w:after="120"/>
        <w:jc w:val="center"/>
        <w:rPr>
          <w:b/>
          <w:sz w:val="32"/>
          <w:szCs w:val="32"/>
          <w:lang w:val="vi-VN"/>
        </w:rPr>
      </w:pPr>
      <w:r w:rsidRPr="006F59A1">
        <w:rPr>
          <w:b/>
          <w:sz w:val="32"/>
          <w:szCs w:val="32"/>
          <w:lang w:val="vi-VN"/>
        </w:rPr>
        <w:t>TẠI</w:t>
      </w:r>
      <w:r w:rsidR="00550E9C">
        <w:rPr>
          <w:b/>
          <w:sz w:val="32"/>
          <w:szCs w:val="32"/>
          <w:lang w:val="vi-VN"/>
        </w:rPr>
        <w:t xml:space="preserve"> </w:t>
      </w:r>
      <w:r w:rsidRPr="006F59A1">
        <w:rPr>
          <w:b/>
          <w:sz w:val="32"/>
          <w:szCs w:val="32"/>
          <w:lang w:val="vi-VN"/>
        </w:rPr>
        <w:t>TRƯỜNG</w:t>
      </w:r>
      <w:r w:rsidR="00550E9C">
        <w:rPr>
          <w:b/>
          <w:sz w:val="32"/>
          <w:szCs w:val="32"/>
          <w:lang w:val="vi-VN"/>
        </w:rPr>
        <w:t xml:space="preserve"> </w:t>
      </w:r>
      <w:r w:rsidRPr="006F59A1">
        <w:rPr>
          <w:b/>
          <w:sz w:val="32"/>
          <w:szCs w:val="32"/>
          <w:lang w:val="vi-VN"/>
        </w:rPr>
        <w:t>ĐẠI</w:t>
      </w:r>
      <w:r w:rsidR="00550E9C">
        <w:rPr>
          <w:b/>
          <w:sz w:val="32"/>
          <w:szCs w:val="32"/>
          <w:lang w:val="vi-VN"/>
        </w:rPr>
        <w:t xml:space="preserve"> </w:t>
      </w:r>
      <w:r w:rsidRPr="006F59A1">
        <w:rPr>
          <w:b/>
          <w:sz w:val="32"/>
          <w:szCs w:val="32"/>
          <w:lang w:val="vi-VN"/>
        </w:rPr>
        <w:t>HỌC</w:t>
      </w:r>
      <w:r w:rsidR="00550E9C">
        <w:rPr>
          <w:b/>
          <w:sz w:val="32"/>
          <w:szCs w:val="32"/>
          <w:lang w:val="vi-VN"/>
        </w:rPr>
        <w:t xml:space="preserve"> </w:t>
      </w:r>
      <w:r w:rsidRPr="006F59A1">
        <w:rPr>
          <w:b/>
          <w:sz w:val="32"/>
          <w:szCs w:val="32"/>
          <w:lang w:val="vi-VN"/>
        </w:rPr>
        <w:t>TÔN</w:t>
      </w:r>
      <w:r w:rsidR="00550E9C">
        <w:rPr>
          <w:b/>
          <w:sz w:val="32"/>
          <w:szCs w:val="32"/>
          <w:lang w:val="vi-VN"/>
        </w:rPr>
        <w:t xml:space="preserve"> </w:t>
      </w:r>
      <w:r w:rsidRPr="006F59A1">
        <w:rPr>
          <w:b/>
          <w:sz w:val="32"/>
          <w:szCs w:val="32"/>
          <w:lang w:val="vi-VN"/>
        </w:rPr>
        <w:t>ĐỨC</w:t>
      </w:r>
      <w:r w:rsidR="00550E9C">
        <w:rPr>
          <w:b/>
          <w:sz w:val="32"/>
          <w:szCs w:val="32"/>
          <w:lang w:val="vi-VN"/>
        </w:rPr>
        <w:t xml:space="preserve"> </w:t>
      </w:r>
      <w:r w:rsidRPr="006F59A1">
        <w:rPr>
          <w:b/>
          <w:sz w:val="32"/>
          <w:szCs w:val="32"/>
          <w:lang w:val="vi-VN"/>
        </w:rPr>
        <w:t>THẮNG</w:t>
      </w:r>
    </w:p>
    <w:p w14:paraId="075C3AE7" w14:textId="77777777" w:rsidR="004A2284" w:rsidRPr="006F59A1" w:rsidRDefault="004A2284" w:rsidP="005A60B4">
      <w:pPr>
        <w:autoSpaceDE w:val="0"/>
        <w:autoSpaceDN w:val="0"/>
        <w:adjustRightInd w:val="0"/>
        <w:spacing w:before="120" w:after="120" w:line="360" w:lineRule="auto"/>
        <w:ind w:firstLine="720"/>
        <w:jc w:val="both"/>
        <w:rPr>
          <w:sz w:val="26"/>
          <w:szCs w:val="26"/>
          <w:lang w:val="vi-VN"/>
        </w:rPr>
      </w:pPr>
    </w:p>
    <w:p w14:paraId="784C7380" w14:textId="2D9A4815" w:rsidR="004A2284" w:rsidRPr="006F59A1" w:rsidRDefault="004A2284" w:rsidP="005A60B4">
      <w:pPr>
        <w:autoSpaceDE w:val="0"/>
        <w:autoSpaceDN w:val="0"/>
        <w:adjustRightInd w:val="0"/>
        <w:spacing w:before="120" w:after="120" w:line="360" w:lineRule="auto"/>
        <w:ind w:firstLine="720"/>
        <w:jc w:val="both"/>
        <w:rPr>
          <w:sz w:val="26"/>
          <w:szCs w:val="26"/>
          <w:lang w:val="vi-VN"/>
        </w:rPr>
      </w:pPr>
      <w:r w:rsidRPr="006F59A1">
        <w:rPr>
          <w:sz w:val="26"/>
          <w:szCs w:val="26"/>
          <w:lang w:val="vi-VN"/>
        </w:rPr>
        <w:t>Chúng</w:t>
      </w:r>
      <w:r w:rsidR="00550E9C">
        <w:rPr>
          <w:sz w:val="26"/>
          <w:szCs w:val="26"/>
          <w:lang w:val="vi-VN"/>
        </w:rPr>
        <w:t xml:space="preserve"> </w:t>
      </w:r>
      <w:r w:rsidRPr="006F59A1">
        <w:rPr>
          <w:sz w:val="26"/>
          <w:szCs w:val="26"/>
          <w:lang w:val="vi-VN"/>
        </w:rPr>
        <w:t>tôi</w:t>
      </w:r>
      <w:r w:rsidR="00550E9C">
        <w:rPr>
          <w:sz w:val="26"/>
          <w:szCs w:val="26"/>
          <w:lang w:val="vi-VN"/>
        </w:rPr>
        <w:t xml:space="preserve"> </w:t>
      </w:r>
      <w:r w:rsidRPr="006F59A1">
        <w:rPr>
          <w:sz w:val="26"/>
          <w:szCs w:val="26"/>
          <w:lang w:val="vi-VN"/>
        </w:rPr>
        <w:t>xin</w:t>
      </w:r>
      <w:r w:rsidR="00550E9C">
        <w:rPr>
          <w:sz w:val="26"/>
          <w:szCs w:val="26"/>
          <w:lang w:val="vi-VN"/>
        </w:rPr>
        <w:t xml:space="preserve"> </w:t>
      </w:r>
      <w:r w:rsidRPr="006F59A1">
        <w:rPr>
          <w:sz w:val="26"/>
          <w:szCs w:val="26"/>
          <w:lang w:val="vi-VN"/>
        </w:rPr>
        <w:t>cam</w:t>
      </w:r>
      <w:r w:rsidR="00550E9C">
        <w:rPr>
          <w:sz w:val="26"/>
          <w:szCs w:val="26"/>
          <w:lang w:val="vi-VN"/>
        </w:rPr>
        <w:t xml:space="preserve"> </w:t>
      </w:r>
      <w:r w:rsidRPr="006F59A1">
        <w:rPr>
          <w:sz w:val="26"/>
          <w:szCs w:val="26"/>
          <w:lang w:val="vi-VN"/>
        </w:rPr>
        <w:t>đoan</w:t>
      </w:r>
      <w:r w:rsidR="00550E9C">
        <w:rPr>
          <w:sz w:val="26"/>
          <w:szCs w:val="26"/>
          <w:lang w:val="vi-VN"/>
        </w:rPr>
        <w:t xml:space="preserve"> </w:t>
      </w:r>
      <w:r w:rsidRPr="006F59A1">
        <w:rPr>
          <w:sz w:val="26"/>
          <w:szCs w:val="26"/>
          <w:lang w:val="vi-VN"/>
        </w:rPr>
        <w:t>đây</w:t>
      </w:r>
      <w:r w:rsidR="00550E9C">
        <w:rPr>
          <w:sz w:val="26"/>
          <w:szCs w:val="26"/>
          <w:lang w:val="vi-VN"/>
        </w:rPr>
        <w:t xml:space="preserve"> </w:t>
      </w:r>
      <w:r w:rsidRPr="006F59A1">
        <w:rPr>
          <w:sz w:val="26"/>
          <w:szCs w:val="26"/>
          <w:lang w:val="vi-VN"/>
        </w:rPr>
        <w:t>là</w:t>
      </w:r>
      <w:r w:rsidR="00550E9C">
        <w:rPr>
          <w:sz w:val="26"/>
          <w:szCs w:val="26"/>
          <w:lang w:val="vi-VN"/>
        </w:rPr>
        <w:t xml:space="preserve"> </w:t>
      </w:r>
      <w:r w:rsidRPr="006F59A1">
        <w:rPr>
          <w:sz w:val="26"/>
          <w:szCs w:val="26"/>
          <w:lang w:val="vi-VN"/>
        </w:rPr>
        <w:t>sản</w:t>
      </w:r>
      <w:r w:rsidR="00550E9C">
        <w:rPr>
          <w:sz w:val="26"/>
          <w:szCs w:val="26"/>
          <w:lang w:val="vi-VN"/>
        </w:rPr>
        <w:t xml:space="preserve"> </w:t>
      </w:r>
      <w:r w:rsidRPr="006F59A1">
        <w:rPr>
          <w:sz w:val="26"/>
          <w:szCs w:val="26"/>
          <w:lang w:val="vi-VN"/>
        </w:rPr>
        <w:t>phẩm</w:t>
      </w:r>
      <w:r w:rsidR="00550E9C">
        <w:rPr>
          <w:sz w:val="26"/>
          <w:szCs w:val="26"/>
          <w:lang w:val="vi-VN"/>
        </w:rPr>
        <w:t xml:space="preserve"> </w:t>
      </w:r>
      <w:r w:rsidRPr="006F59A1">
        <w:rPr>
          <w:sz w:val="26"/>
          <w:szCs w:val="26"/>
          <w:lang w:val="vi-VN"/>
        </w:rPr>
        <w:t>đồ</w:t>
      </w:r>
      <w:r w:rsidR="00550E9C">
        <w:rPr>
          <w:sz w:val="26"/>
          <w:szCs w:val="26"/>
          <w:lang w:val="vi-VN"/>
        </w:rPr>
        <w:t xml:space="preserve"> </w:t>
      </w:r>
      <w:r w:rsidRPr="006F59A1">
        <w:rPr>
          <w:sz w:val="26"/>
          <w:szCs w:val="26"/>
          <w:lang w:val="vi-VN"/>
        </w:rPr>
        <w:t>án</w:t>
      </w:r>
      <w:r w:rsidR="00550E9C">
        <w:rPr>
          <w:sz w:val="26"/>
          <w:szCs w:val="26"/>
          <w:lang w:val="vi-VN"/>
        </w:rPr>
        <w:t xml:space="preserve"> </w:t>
      </w:r>
      <w:r w:rsidRPr="006F59A1">
        <w:rPr>
          <w:sz w:val="26"/>
          <w:szCs w:val="26"/>
          <w:lang w:val="vi-VN"/>
        </w:rPr>
        <w:t>của</w:t>
      </w:r>
      <w:r w:rsidR="00550E9C">
        <w:rPr>
          <w:sz w:val="26"/>
          <w:szCs w:val="26"/>
          <w:lang w:val="vi-VN"/>
        </w:rPr>
        <w:t xml:space="preserve"> </w:t>
      </w:r>
      <w:r w:rsidRPr="006F59A1">
        <w:rPr>
          <w:sz w:val="26"/>
          <w:szCs w:val="26"/>
          <w:lang w:val="vi-VN"/>
        </w:rPr>
        <w:t>riêng</w:t>
      </w:r>
      <w:r w:rsidR="00550E9C">
        <w:rPr>
          <w:sz w:val="26"/>
          <w:szCs w:val="26"/>
          <w:lang w:val="vi-VN"/>
        </w:rPr>
        <w:t xml:space="preserve"> </w:t>
      </w:r>
      <w:r w:rsidRPr="006F59A1">
        <w:rPr>
          <w:sz w:val="26"/>
          <w:szCs w:val="26"/>
          <w:lang w:val="vi-VN"/>
        </w:rPr>
        <w:t>chúng</w:t>
      </w:r>
      <w:r w:rsidR="00550E9C">
        <w:rPr>
          <w:sz w:val="26"/>
          <w:szCs w:val="26"/>
          <w:lang w:val="vi-VN"/>
        </w:rPr>
        <w:t xml:space="preserve"> </w:t>
      </w:r>
      <w:r w:rsidRPr="006F59A1">
        <w:rPr>
          <w:sz w:val="26"/>
          <w:szCs w:val="26"/>
          <w:lang w:val="vi-VN"/>
        </w:rPr>
        <w:t>tôi</w:t>
      </w:r>
      <w:r w:rsidR="00550E9C">
        <w:rPr>
          <w:sz w:val="26"/>
          <w:szCs w:val="26"/>
          <w:lang w:val="vi-VN"/>
        </w:rPr>
        <w:t xml:space="preserve"> </w:t>
      </w:r>
      <w:r w:rsidRPr="006F59A1">
        <w:rPr>
          <w:sz w:val="26"/>
          <w:szCs w:val="26"/>
          <w:lang w:val="vi-VN"/>
        </w:rPr>
        <w:t>và</w:t>
      </w:r>
      <w:r w:rsidR="00550E9C">
        <w:rPr>
          <w:sz w:val="26"/>
          <w:szCs w:val="26"/>
          <w:lang w:val="vi-VN"/>
        </w:rPr>
        <w:t xml:space="preserve"> </w:t>
      </w:r>
      <w:r w:rsidRPr="006F59A1">
        <w:rPr>
          <w:sz w:val="26"/>
          <w:szCs w:val="26"/>
          <w:lang w:val="vi-VN"/>
        </w:rPr>
        <w:t>được</w:t>
      </w:r>
      <w:r w:rsidR="00550E9C">
        <w:rPr>
          <w:sz w:val="26"/>
          <w:szCs w:val="26"/>
          <w:lang w:val="vi-VN"/>
        </w:rPr>
        <w:t xml:space="preserve"> </w:t>
      </w:r>
      <w:r w:rsidRPr="006F59A1">
        <w:rPr>
          <w:sz w:val="26"/>
          <w:szCs w:val="26"/>
          <w:lang w:val="vi-VN"/>
        </w:rPr>
        <w:t>sự</w:t>
      </w:r>
      <w:r w:rsidR="00550E9C">
        <w:rPr>
          <w:sz w:val="26"/>
          <w:szCs w:val="26"/>
          <w:lang w:val="vi-VN"/>
        </w:rPr>
        <w:t xml:space="preserve"> </w:t>
      </w:r>
      <w:r w:rsidRPr="006F59A1">
        <w:rPr>
          <w:sz w:val="26"/>
          <w:szCs w:val="26"/>
          <w:lang w:val="vi-VN"/>
        </w:rPr>
        <w:t>hướng</w:t>
      </w:r>
      <w:r w:rsidR="00550E9C">
        <w:rPr>
          <w:sz w:val="26"/>
          <w:szCs w:val="26"/>
          <w:lang w:val="vi-VN"/>
        </w:rPr>
        <w:t xml:space="preserve"> </w:t>
      </w:r>
      <w:r w:rsidRPr="006F59A1">
        <w:rPr>
          <w:sz w:val="26"/>
          <w:szCs w:val="26"/>
          <w:lang w:val="vi-VN"/>
        </w:rPr>
        <w:t>dẫn</w:t>
      </w:r>
      <w:r w:rsidR="00550E9C">
        <w:rPr>
          <w:sz w:val="26"/>
          <w:szCs w:val="26"/>
          <w:lang w:val="vi-VN"/>
        </w:rPr>
        <w:t xml:space="preserve"> </w:t>
      </w:r>
      <w:r w:rsidRPr="006F59A1">
        <w:rPr>
          <w:sz w:val="26"/>
          <w:szCs w:val="26"/>
          <w:lang w:val="vi-VN"/>
        </w:rPr>
        <w:t>của</w:t>
      </w:r>
      <w:r w:rsidR="00550E9C">
        <w:rPr>
          <w:sz w:val="26"/>
          <w:szCs w:val="26"/>
          <w:lang w:val="vi-VN"/>
        </w:rPr>
        <w:t xml:space="preserve"> </w:t>
      </w:r>
      <w:r w:rsidR="00F65FE6" w:rsidRPr="006F59A1">
        <w:rPr>
          <w:sz w:val="26"/>
          <w:szCs w:val="26"/>
        </w:rPr>
        <w:t>thầy</w:t>
      </w:r>
      <w:r w:rsidR="00550E9C">
        <w:rPr>
          <w:sz w:val="26"/>
          <w:szCs w:val="26"/>
        </w:rPr>
        <w:t xml:space="preserve"> </w:t>
      </w:r>
      <w:r w:rsidR="00AE351F">
        <w:rPr>
          <w:sz w:val="26"/>
          <w:szCs w:val="26"/>
        </w:rPr>
        <w:t>Doãn Xuân Thanh</w:t>
      </w:r>
      <w:r w:rsidRPr="006F59A1">
        <w:rPr>
          <w:sz w:val="26"/>
          <w:szCs w:val="26"/>
          <w:lang w:val="vi-VN"/>
        </w:rPr>
        <w:t>.</w:t>
      </w:r>
      <w:r w:rsidR="00550E9C">
        <w:rPr>
          <w:sz w:val="26"/>
          <w:szCs w:val="26"/>
          <w:lang w:val="vi-VN"/>
        </w:rPr>
        <w:t xml:space="preserve"> </w:t>
      </w:r>
      <w:r w:rsidRPr="006F59A1">
        <w:rPr>
          <w:sz w:val="26"/>
          <w:szCs w:val="26"/>
          <w:lang w:val="vi-VN"/>
        </w:rPr>
        <w:t>Các</w:t>
      </w:r>
      <w:r w:rsidR="00550E9C">
        <w:rPr>
          <w:sz w:val="26"/>
          <w:szCs w:val="26"/>
          <w:lang w:val="vi-VN"/>
        </w:rPr>
        <w:t xml:space="preserve"> </w:t>
      </w:r>
      <w:r w:rsidRPr="006F59A1">
        <w:rPr>
          <w:sz w:val="26"/>
          <w:szCs w:val="26"/>
          <w:lang w:val="vi-VN"/>
        </w:rPr>
        <w:t>nội</w:t>
      </w:r>
      <w:r w:rsidR="00550E9C">
        <w:rPr>
          <w:sz w:val="26"/>
          <w:szCs w:val="26"/>
          <w:lang w:val="vi-VN"/>
        </w:rPr>
        <w:t xml:space="preserve"> </w:t>
      </w:r>
      <w:r w:rsidRPr="006F59A1">
        <w:rPr>
          <w:sz w:val="26"/>
          <w:szCs w:val="26"/>
          <w:lang w:val="vi-VN"/>
        </w:rPr>
        <w:t>dung</w:t>
      </w:r>
      <w:r w:rsidR="00550E9C">
        <w:rPr>
          <w:sz w:val="26"/>
          <w:szCs w:val="26"/>
          <w:lang w:val="vi-VN"/>
        </w:rPr>
        <w:t xml:space="preserve"> </w:t>
      </w:r>
      <w:r w:rsidRPr="006F59A1">
        <w:rPr>
          <w:sz w:val="26"/>
          <w:szCs w:val="26"/>
          <w:lang w:val="vi-VN"/>
        </w:rPr>
        <w:t>nghiên</w:t>
      </w:r>
      <w:r w:rsidR="00550E9C">
        <w:rPr>
          <w:sz w:val="26"/>
          <w:szCs w:val="26"/>
          <w:lang w:val="vi-VN"/>
        </w:rPr>
        <w:t xml:space="preserve"> </w:t>
      </w:r>
      <w:r w:rsidRPr="006F59A1">
        <w:rPr>
          <w:sz w:val="26"/>
          <w:szCs w:val="26"/>
          <w:lang w:val="vi-VN"/>
        </w:rPr>
        <w:t>cứu,</w:t>
      </w:r>
      <w:r w:rsidR="00550E9C">
        <w:rPr>
          <w:sz w:val="26"/>
          <w:szCs w:val="26"/>
          <w:lang w:val="vi-VN"/>
        </w:rPr>
        <w:t xml:space="preserve"> </w:t>
      </w:r>
      <w:r w:rsidRPr="006F59A1">
        <w:rPr>
          <w:sz w:val="26"/>
          <w:szCs w:val="26"/>
          <w:lang w:val="vi-VN"/>
        </w:rPr>
        <w:t>kết</w:t>
      </w:r>
      <w:r w:rsidR="00550E9C">
        <w:rPr>
          <w:sz w:val="26"/>
          <w:szCs w:val="26"/>
          <w:lang w:val="vi-VN"/>
        </w:rPr>
        <w:t xml:space="preserve"> </w:t>
      </w:r>
      <w:r w:rsidRPr="006F59A1">
        <w:rPr>
          <w:sz w:val="26"/>
          <w:szCs w:val="26"/>
          <w:lang w:val="vi-VN"/>
        </w:rPr>
        <w:t>quả</w:t>
      </w:r>
      <w:r w:rsidR="00550E9C">
        <w:rPr>
          <w:sz w:val="26"/>
          <w:szCs w:val="26"/>
          <w:lang w:val="vi-VN"/>
        </w:rPr>
        <w:t xml:space="preserve"> </w:t>
      </w:r>
      <w:r w:rsidRPr="006F59A1">
        <w:rPr>
          <w:sz w:val="26"/>
          <w:szCs w:val="26"/>
          <w:lang w:val="vi-VN"/>
        </w:rPr>
        <w:t>trong</w:t>
      </w:r>
      <w:r w:rsidR="00550E9C">
        <w:rPr>
          <w:sz w:val="26"/>
          <w:szCs w:val="26"/>
          <w:lang w:val="vi-VN"/>
        </w:rPr>
        <w:t xml:space="preserve"> </w:t>
      </w:r>
      <w:r w:rsidRPr="006F59A1">
        <w:rPr>
          <w:sz w:val="26"/>
          <w:szCs w:val="26"/>
          <w:lang w:val="vi-VN"/>
        </w:rPr>
        <w:t>đề</w:t>
      </w:r>
      <w:r w:rsidR="00550E9C">
        <w:rPr>
          <w:sz w:val="26"/>
          <w:szCs w:val="26"/>
          <w:lang w:val="vi-VN"/>
        </w:rPr>
        <w:t xml:space="preserve"> </w:t>
      </w:r>
      <w:r w:rsidRPr="006F59A1">
        <w:rPr>
          <w:sz w:val="26"/>
          <w:szCs w:val="26"/>
          <w:lang w:val="vi-VN"/>
        </w:rPr>
        <w:t>tài</w:t>
      </w:r>
      <w:r w:rsidR="00550E9C">
        <w:rPr>
          <w:sz w:val="26"/>
          <w:szCs w:val="26"/>
          <w:lang w:val="vi-VN"/>
        </w:rPr>
        <w:t xml:space="preserve"> </w:t>
      </w:r>
      <w:r w:rsidRPr="006F59A1">
        <w:rPr>
          <w:sz w:val="26"/>
          <w:szCs w:val="26"/>
          <w:lang w:val="vi-VN"/>
        </w:rPr>
        <w:t>này</w:t>
      </w:r>
      <w:r w:rsidR="00550E9C">
        <w:rPr>
          <w:sz w:val="26"/>
          <w:szCs w:val="26"/>
          <w:lang w:val="vi-VN"/>
        </w:rPr>
        <w:t xml:space="preserve"> </w:t>
      </w:r>
      <w:r w:rsidRPr="006F59A1">
        <w:rPr>
          <w:sz w:val="26"/>
          <w:szCs w:val="26"/>
          <w:lang w:val="vi-VN"/>
        </w:rPr>
        <w:t>là</w:t>
      </w:r>
      <w:r w:rsidR="00550E9C">
        <w:rPr>
          <w:sz w:val="26"/>
          <w:szCs w:val="26"/>
          <w:lang w:val="vi-VN"/>
        </w:rPr>
        <w:t xml:space="preserve"> </w:t>
      </w:r>
      <w:r w:rsidRPr="006F59A1">
        <w:rPr>
          <w:sz w:val="26"/>
          <w:szCs w:val="26"/>
          <w:lang w:val="vi-VN"/>
        </w:rPr>
        <w:t>trung</w:t>
      </w:r>
      <w:r w:rsidR="00550E9C">
        <w:rPr>
          <w:sz w:val="26"/>
          <w:szCs w:val="26"/>
          <w:lang w:val="vi-VN"/>
        </w:rPr>
        <w:t xml:space="preserve"> </w:t>
      </w:r>
      <w:r w:rsidRPr="006F59A1">
        <w:rPr>
          <w:sz w:val="26"/>
          <w:szCs w:val="26"/>
          <w:lang w:val="vi-VN"/>
        </w:rPr>
        <w:t>thực</w:t>
      </w:r>
      <w:r w:rsidR="00550E9C">
        <w:rPr>
          <w:sz w:val="26"/>
          <w:szCs w:val="26"/>
          <w:lang w:val="vi-VN"/>
        </w:rPr>
        <w:t xml:space="preserve"> </w:t>
      </w:r>
      <w:r w:rsidRPr="006F59A1">
        <w:rPr>
          <w:sz w:val="26"/>
          <w:szCs w:val="26"/>
          <w:lang w:val="vi-VN"/>
        </w:rPr>
        <w:t>và</w:t>
      </w:r>
      <w:r w:rsidR="00550E9C">
        <w:rPr>
          <w:sz w:val="26"/>
          <w:szCs w:val="26"/>
          <w:lang w:val="vi-VN"/>
        </w:rPr>
        <w:t xml:space="preserve"> </w:t>
      </w:r>
      <w:r w:rsidRPr="006F59A1">
        <w:rPr>
          <w:sz w:val="26"/>
          <w:szCs w:val="26"/>
          <w:lang w:val="vi-VN"/>
        </w:rPr>
        <w:t>chưa</w:t>
      </w:r>
      <w:r w:rsidR="00550E9C">
        <w:rPr>
          <w:sz w:val="26"/>
          <w:szCs w:val="26"/>
          <w:lang w:val="vi-VN"/>
        </w:rPr>
        <w:t xml:space="preserve"> </w:t>
      </w:r>
      <w:r w:rsidRPr="006F59A1">
        <w:rPr>
          <w:sz w:val="26"/>
          <w:szCs w:val="26"/>
          <w:lang w:val="vi-VN"/>
        </w:rPr>
        <w:t>công</w:t>
      </w:r>
      <w:r w:rsidR="00550E9C">
        <w:rPr>
          <w:sz w:val="26"/>
          <w:szCs w:val="26"/>
          <w:lang w:val="vi-VN"/>
        </w:rPr>
        <w:t xml:space="preserve"> </w:t>
      </w:r>
      <w:r w:rsidRPr="006F59A1">
        <w:rPr>
          <w:sz w:val="26"/>
          <w:szCs w:val="26"/>
          <w:lang w:val="vi-VN"/>
        </w:rPr>
        <w:t>bố</w:t>
      </w:r>
      <w:r w:rsidR="00550E9C">
        <w:rPr>
          <w:sz w:val="26"/>
          <w:szCs w:val="26"/>
          <w:lang w:val="vi-VN"/>
        </w:rPr>
        <w:t xml:space="preserve"> </w:t>
      </w:r>
      <w:r w:rsidRPr="006F59A1">
        <w:rPr>
          <w:sz w:val="26"/>
          <w:szCs w:val="26"/>
          <w:lang w:val="vi-VN"/>
        </w:rPr>
        <w:t>dưới</w:t>
      </w:r>
      <w:r w:rsidR="00550E9C">
        <w:rPr>
          <w:sz w:val="26"/>
          <w:szCs w:val="26"/>
          <w:lang w:val="vi-VN"/>
        </w:rPr>
        <w:t xml:space="preserve"> </w:t>
      </w:r>
      <w:r w:rsidRPr="006F59A1">
        <w:rPr>
          <w:sz w:val="26"/>
          <w:szCs w:val="26"/>
          <w:lang w:val="vi-VN"/>
        </w:rPr>
        <w:t>bất</w:t>
      </w:r>
      <w:r w:rsidR="00550E9C">
        <w:rPr>
          <w:sz w:val="26"/>
          <w:szCs w:val="26"/>
          <w:lang w:val="vi-VN"/>
        </w:rPr>
        <w:t xml:space="preserve"> </w:t>
      </w:r>
      <w:r w:rsidRPr="006F59A1">
        <w:rPr>
          <w:sz w:val="26"/>
          <w:szCs w:val="26"/>
          <w:lang w:val="vi-VN"/>
        </w:rPr>
        <w:t>kỳ</w:t>
      </w:r>
      <w:r w:rsidR="00550E9C">
        <w:rPr>
          <w:sz w:val="26"/>
          <w:szCs w:val="26"/>
          <w:lang w:val="vi-VN"/>
        </w:rPr>
        <w:t xml:space="preserve"> </w:t>
      </w:r>
      <w:r w:rsidRPr="006F59A1">
        <w:rPr>
          <w:sz w:val="26"/>
          <w:szCs w:val="26"/>
          <w:lang w:val="vi-VN"/>
        </w:rPr>
        <w:t>hình</w:t>
      </w:r>
      <w:r w:rsidR="00550E9C">
        <w:rPr>
          <w:sz w:val="26"/>
          <w:szCs w:val="26"/>
          <w:lang w:val="vi-VN"/>
        </w:rPr>
        <w:t xml:space="preserve"> </w:t>
      </w:r>
      <w:r w:rsidRPr="006F59A1">
        <w:rPr>
          <w:sz w:val="26"/>
          <w:szCs w:val="26"/>
          <w:lang w:val="vi-VN"/>
        </w:rPr>
        <w:t>thức</w:t>
      </w:r>
      <w:r w:rsidR="00550E9C">
        <w:rPr>
          <w:sz w:val="26"/>
          <w:szCs w:val="26"/>
          <w:lang w:val="vi-VN"/>
        </w:rPr>
        <w:t xml:space="preserve"> </w:t>
      </w:r>
      <w:r w:rsidRPr="006F59A1">
        <w:rPr>
          <w:sz w:val="26"/>
          <w:szCs w:val="26"/>
          <w:lang w:val="vi-VN"/>
        </w:rPr>
        <w:t>nào</w:t>
      </w:r>
      <w:r w:rsidR="00550E9C">
        <w:rPr>
          <w:sz w:val="26"/>
          <w:szCs w:val="26"/>
          <w:lang w:val="vi-VN"/>
        </w:rPr>
        <w:t xml:space="preserve"> </w:t>
      </w:r>
      <w:r w:rsidRPr="006F59A1">
        <w:rPr>
          <w:sz w:val="26"/>
          <w:szCs w:val="26"/>
          <w:lang w:val="vi-VN"/>
        </w:rPr>
        <w:t>trước</w:t>
      </w:r>
      <w:r w:rsidR="00550E9C">
        <w:rPr>
          <w:sz w:val="26"/>
          <w:szCs w:val="26"/>
          <w:lang w:val="vi-VN"/>
        </w:rPr>
        <w:t xml:space="preserve"> </w:t>
      </w:r>
      <w:r w:rsidRPr="006F59A1">
        <w:rPr>
          <w:sz w:val="26"/>
          <w:szCs w:val="26"/>
          <w:lang w:val="vi-VN"/>
        </w:rPr>
        <w:t>đây.</w:t>
      </w:r>
      <w:r w:rsidR="00550E9C">
        <w:rPr>
          <w:sz w:val="26"/>
          <w:szCs w:val="26"/>
          <w:lang w:val="vi-VN"/>
        </w:rPr>
        <w:t xml:space="preserve"> </w:t>
      </w:r>
      <w:r w:rsidRPr="006F59A1">
        <w:rPr>
          <w:sz w:val="26"/>
          <w:szCs w:val="26"/>
          <w:lang w:val="vi-VN"/>
        </w:rPr>
        <w:t>Những</w:t>
      </w:r>
      <w:r w:rsidR="00550E9C">
        <w:rPr>
          <w:sz w:val="26"/>
          <w:szCs w:val="26"/>
          <w:lang w:val="vi-VN"/>
        </w:rPr>
        <w:t xml:space="preserve"> </w:t>
      </w:r>
      <w:r w:rsidRPr="006F59A1">
        <w:rPr>
          <w:sz w:val="26"/>
          <w:szCs w:val="26"/>
          <w:lang w:val="vi-VN"/>
        </w:rPr>
        <w:t>số</w:t>
      </w:r>
      <w:r w:rsidR="00550E9C">
        <w:rPr>
          <w:sz w:val="26"/>
          <w:szCs w:val="26"/>
          <w:lang w:val="vi-VN"/>
        </w:rPr>
        <w:t xml:space="preserve"> </w:t>
      </w:r>
      <w:r w:rsidRPr="006F59A1">
        <w:rPr>
          <w:sz w:val="26"/>
          <w:szCs w:val="26"/>
          <w:lang w:val="vi-VN"/>
        </w:rPr>
        <w:t>liệu</w:t>
      </w:r>
      <w:r w:rsidR="00550E9C">
        <w:rPr>
          <w:sz w:val="26"/>
          <w:szCs w:val="26"/>
          <w:lang w:val="vi-VN"/>
        </w:rPr>
        <w:t xml:space="preserve"> </w:t>
      </w:r>
      <w:r w:rsidRPr="006F59A1">
        <w:rPr>
          <w:sz w:val="26"/>
          <w:szCs w:val="26"/>
          <w:lang w:val="vi-VN"/>
        </w:rPr>
        <w:t>trong</w:t>
      </w:r>
      <w:r w:rsidR="00550E9C">
        <w:rPr>
          <w:sz w:val="26"/>
          <w:szCs w:val="26"/>
          <w:lang w:val="vi-VN"/>
        </w:rPr>
        <w:t xml:space="preserve"> </w:t>
      </w:r>
      <w:r w:rsidRPr="006F59A1">
        <w:rPr>
          <w:sz w:val="26"/>
          <w:szCs w:val="26"/>
          <w:lang w:val="vi-VN"/>
        </w:rPr>
        <w:t>các</w:t>
      </w:r>
      <w:r w:rsidR="00550E9C">
        <w:rPr>
          <w:sz w:val="26"/>
          <w:szCs w:val="26"/>
          <w:lang w:val="vi-VN"/>
        </w:rPr>
        <w:t xml:space="preserve"> </w:t>
      </w:r>
      <w:r w:rsidRPr="006F59A1">
        <w:rPr>
          <w:sz w:val="26"/>
          <w:szCs w:val="26"/>
          <w:lang w:val="vi-VN"/>
        </w:rPr>
        <w:t>bảng</w:t>
      </w:r>
      <w:r w:rsidR="00550E9C">
        <w:rPr>
          <w:sz w:val="26"/>
          <w:szCs w:val="26"/>
          <w:lang w:val="vi-VN"/>
        </w:rPr>
        <w:t xml:space="preserve"> </w:t>
      </w:r>
      <w:r w:rsidRPr="006F59A1">
        <w:rPr>
          <w:sz w:val="26"/>
          <w:szCs w:val="26"/>
          <w:lang w:val="vi-VN"/>
        </w:rPr>
        <w:t>biểu</w:t>
      </w:r>
      <w:r w:rsidR="00550E9C">
        <w:rPr>
          <w:sz w:val="26"/>
          <w:szCs w:val="26"/>
          <w:lang w:val="vi-VN"/>
        </w:rPr>
        <w:t xml:space="preserve"> </w:t>
      </w:r>
      <w:r w:rsidRPr="006F59A1">
        <w:rPr>
          <w:sz w:val="26"/>
          <w:szCs w:val="26"/>
          <w:lang w:val="vi-VN"/>
        </w:rPr>
        <w:t>phục</w:t>
      </w:r>
      <w:r w:rsidR="00550E9C">
        <w:rPr>
          <w:sz w:val="26"/>
          <w:szCs w:val="26"/>
          <w:lang w:val="vi-VN"/>
        </w:rPr>
        <w:t xml:space="preserve"> </w:t>
      </w:r>
      <w:r w:rsidRPr="006F59A1">
        <w:rPr>
          <w:sz w:val="26"/>
          <w:szCs w:val="26"/>
          <w:lang w:val="vi-VN"/>
        </w:rPr>
        <w:t>vụ</w:t>
      </w:r>
      <w:r w:rsidR="00550E9C">
        <w:rPr>
          <w:sz w:val="26"/>
          <w:szCs w:val="26"/>
          <w:lang w:val="vi-VN"/>
        </w:rPr>
        <w:t xml:space="preserve"> </w:t>
      </w:r>
      <w:r w:rsidRPr="006F59A1">
        <w:rPr>
          <w:sz w:val="26"/>
          <w:szCs w:val="26"/>
          <w:lang w:val="vi-VN"/>
        </w:rPr>
        <w:t>cho</w:t>
      </w:r>
      <w:r w:rsidR="00550E9C">
        <w:rPr>
          <w:sz w:val="26"/>
          <w:szCs w:val="26"/>
          <w:lang w:val="vi-VN"/>
        </w:rPr>
        <w:t xml:space="preserve"> </w:t>
      </w:r>
      <w:r w:rsidRPr="006F59A1">
        <w:rPr>
          <w:sz w:val="26"/>
          <w:szCs w:val="26"/>
          <w:lang w:val="vi-VN"/>
        </w:rPr>
        <w:t>việc</w:t>
      </w:r>
      <w:r w:rsidR="00550E9C">
        <w:rPr>
          <w:sz w:val="26"/>
          <w:szCs w:val="26"/>
          <w:lang w:val="vi-VN"/>
        </w:rPr>
        <w:t xml:space="preserve"> </w:t>
      </w:r>
      <w:r w:rsidRPr="006F59A1">
        <w:rPr>
          <w:sz w:val="26"/>
          <w:szCs w:val="26"/>
          <w:lang w:val="vi-VN"/>
        </w:rPr>
        <w:t>phân</w:t>
      </w:r>
      <w:r w:rsidR="00550E9C">
        <w:rPr>
          <w:sz w:val="26"/>
          <w:szCs w:val="26"/>
          <w:lang w:val="vi-VN"/>
        </w:rPr>
        <w:t xml:space="preserve"> </w:t>
      </w:r>
      <w:r w:rsidRPr="006F59A1">
        <w:rPr>
          <w:sz w:val="26"/>
          <w:szCs w:val="26"/>
          <w:lang w:val="vi-VN"/>
        </w:rPr>
        <w:t>tích,</w:t>
      </w:r>
      <w:r w:rsidR="00550E9C">
        <w:rPr>
          <w:sz w:val="26"/>
          <w:szCs w:val="26"/>
          <w:lang w:val="vi-VN"/>
        </w:rPr>
        <w:t xml:space="preserve"> </w:t>
      </w:r>
      <w:r w:rsidRPr="006F59A1">
        <w:rPr>
          <w:sz w:val="26"/>
          <w:szCs w:val="26"/>
          <w:lang w:val="vi-VN"/>
        </w:rPr>
        <w:t>nhận</w:t>
      </w:r>
      <w:r w:rsidR="00550E9C">
        <w:rPr>
          <w:sz w:val="26"/>
          <w:szCs w:val="26"/>
          <w:lang w:val="vi-VN"/>
        </w:rPr>
        <w:t xml:space="preserve"> </w:t>
      </w:r>
      <w:r w:rsidRPr="006F59A1">
        <w:rPr>
          <w:sz w:val="26"/>
          <w:szCs w:val="26"/>
          <w:lang w:val="vi-VN"/>
        </w:rPr>
        <w:t>xét,</w:t>
      </w:r>
      <w:r w:rsidR="00550E9C">
        <w:rPr>
          <w:sz w:val="26"/>
          <w:szCs w:val="26"/>
          <w:lang w:val="vi-VN"/>
        </w:rPr>
        <w:t xml:space="preserve"> </w:t>
      </w:r>
      <w:r w:rsidRPr="006F59A1">
        <w:rPr>
          <w:sz w:val="26"/>
          <w:szCs w:val="26"/>
          <w:lang w:val="vi-VN"/>
        </w:rPr>
        <w:t>đánh</w:t>
      </w:r>
      <w:r w:rsidR="00550E9C">
        <w:rPr>
          <w:sz w:val="26"/>
          <w:szCs w:val="26"/>
          <w:lang w:val="vi-VN"/>
        </w:rPr>
        <w:t xml:space="preserve"> </w:t>
      </w:r>
      <w:r w:rsidRPr="006F59A1">
        <w:rPr>
          <w:sz w:val="26"/>
          <w:szCs w:val="26"/>
          <w:lang w:val="vi-VN"/>
        </w:rPr>
        <w:t>giá</w:t>
      </w:r>
      <w:r w:rsidR="00550E9C">
        <w:rPr>
          <w:sz w:val="26"/>
          <w:szCs w:val="26"/>
          <w:lang w:val="vi-VN"/>
        </w:rPr>
        <w:t xml:space="preserve"> </w:t>
      </w:r>
      <w:r w:rsidRPr="006F59A1">
        <w:rPr>
          <w:sz w:val="26"/>
          <w:szCs w:val="26"/>
          <w:lang w:val="vi-VN"/>
        </w:rPr>
        <w:t>được</w:t>
      </w:r>
      <w:r w:rsidR="00550E9C">
        <w:rPr>
          <w:sz w:val="26"/>
          <w:szCs w:val="26"/>
          <w:lang w:val="vi-VN"/>
        </w:rPr>
        <w:t xml:space="preserve"> </w:t>
      </w:r>
      <w:r w:rsidRPr="006F59A1">
        <w:rPr>
          <w:sz w:val="26"/>
          <w:szCs w:val="26"/>
          <w:lang w:val="vi-VN"/>
        </w:rPr>
        <w:t>chính</w:t>
      </w:r>
      <w:r w:rsidR="00550E9C">
        <w:rPr>
          <w:sz w:val="26"/>
          <w:szCs w:val="26"/>
          <w:lang w:val="vi-VN"/>
        </w:rPr>
        <w:t xml:space="preserve"> </w:t>
      </w:r>
      <w:r w:rsidRPr="006F59A1">
        <w:rPr>
          <w:sz w:val="26"/>
          <w:szCs w:val="26"/>
          <w:lang w:val="vi-VN"/>
        </w:rPr>
        <w:t>tác</w:t>
      </w:r>
      <w:r w:rsidR="00550E9C">
        <w:rPr>
          <w:sz w:val="26"/>
          <w:szCs w:val="26"/>
          <w:lang w:val="vi-VN"/>
        </w:rPr>
        <w:t xml:space="preserve"> </w:t>
      </w:r>
      <w:r w:rsidRPr="006F59A1">
        <w:rPr>
          <w:sz w:val="26"/>
          <w:szCs w:val="26"/>
          <w:lang w:val="vi-VN"/>
        </w:rPr>
        <w:t>giả</w:t>
      </w:r>
      <w:r w:rsidR="00550E9C">
        <w:rPr>
          <w:sz w:val="26"/>
          <w:szCs w:val="26"/>
          <w:lang w:val="vi-VN"/>
        </w:rPr>
        <w:t xml:space="preserve"> </w:t>
      </w:r>
      <w:r w:rsidRPr="006F59A1">
        <w:rPr>
          <w:sz w:val="26"/>
          <w:szCs w:val="26"/>
          <w:lang w:val="vi-VN"/>
        </w:rPr>
        <w:t>thu</w:t>
      </w:r>
      <w:r w:rsidR="00550E9C">
        <w:rPr>
          <w:sz w:val="26"/>
          <w:szCs w:val="26"/>
          <w:lang w:val="vi-VN"/>
        </w:rPr>
        <w:t xml:space="preserve"> </w:t>
      </w:r>
      <w:r w:rsidRPr="006F59A1">
        <w:rPr>
          <w:sz w:val="26"/>
          <w:szCs w:val="26"/>
          <w:lang w:val="vi-VN"/>
        </w:rPr>
        <w:t>thập</w:t>
      </w:r>
      <w:r w:rsidR="00550E9C">
        <w:rPr>
          <w:sz w:val="26"/>
          <w:szCs w:val="26"/>
          <w:lang w:val="vi-VN"/>
        </w:rPr>
        <w:t xml:space="preserve"> </w:t>
      </w:r>
      <w:r w:rsidRPr="006F59A1">
        <w:rPr>
          <w:sz w:val="26"/>
          <w:szCs w:val="26"/>
          <w:lang w:val="vi-VN"/>
        </w:rPr>
        <w:t>từ</w:t>
      </w:r>
      <w:r w:rsidR="00550E9C">
        <w:rPr>
          <w:sz w:val="26"/>
          <w:szCs w:val="26"/>
          <w:lang w:val="vi-VN"/>
        </w:rPr>
        <w:t xml:space="preserve"> </w:t>
      </w:r>
      <w:r w:rsidRPr="006F59A1">
        <w:rPr>
          <w:sz w:val="26"/>
          <w:szCs w:val="26"/>
          <w:lang w:val="vi-VN"/>
        </w:rPr>
        <w:t>các</w:t>
      </w:r>
      <w:r w:rsidR="00550E9C">
        <w:rPr>
          <w:sz w:val="26"/>
          <w:szCs w:val="26"/>
          <w:lang w:val="vi-VN"/>
        </w:rPr>
        <w:t xml:space="preserve"> </w:t>
      </w:r>
      <w:r w:rsidRPr="006F59A1">
        <w:rPr>
          <w:sz w:val="26"/>
          <w:szCs w:val="26"/>
          <w:lang w:val="vi-VN"/>
        </w:rPr>
        <w:t>nguồn</w:t>
      </w:r>
      <w:r w:rsidR="00550E9C">
        <w:rPr>
          <w:sz w:val="26"/>
          <w:szCs w:val="26"/>
          <w:lang w:val="vi-VN"/>
        </w:rPr>
        <w:t xml:space="preserve"> </w:t>
      </w:r>
      <w:r w:rsidRPr="006F59A1">
        <w:rPr>
          <w:sz w:val="26"/>
          <w:szCs w:val="26"/>
          <w:lang w:val="vi-VN"/>
        </w:rPr>
        <w:t>khác</w:t>
      </w:r>
      <w:r w:rsidR="00550E9C">
        <w:rPr>
          <w:sz w:val="26"/>
          <w:szCs w:val="26"/>
          <w:lang w:val="vi-VN"/>
        </w:rPr>
        <w:t xml:space="preserve"> </w:t>
      </w:r>
      <w:r w:rsidRPr="006F59A1">
        <w:rPr>
          <w:sz w:val="26"/>
          <w:szCs w:val="26"/>
          <w:lang w:val="vi-VN"/>
        </w:rPr>
        <w:t>nhau</w:t>
      </w:r>
      <w:r w:rsidR="00550E9C">
        <w:rPr>
          <w:sz w:val="26"/>
          <w:szCs w:val="26"/>
          <w:lang w:val="vi-VN"/>
        </w:rPr>
        <w:t xml:space="preserve"> </w:t>
      </w:r>
      <w:r w:rsidRPr="006F59A1">
        <w:rPr>
          <w:sz w:val="26"/>
          <w:szCs w:val="26"/>
          <w:lang w:val="vi-VN"/>
        </w:rPr>
        <w:t>có</w:t>
      </w:r>
      <w:r w:rsidR="00550E9C">
        <w:rPr>
          <w:sz w:val="26"/>
          <w:szCs w:val="26"/>
          <w:lang w:val="vi-VN"/>
        </w:rPr>
        <w:t xml:space="preserve"> </w:t>
      </w:r>
      <w:r w:rsidRPr="006F59A1">
        <w:rPr>
          <w:sz w:val="26"/>
          <w:szCs w:val="26"/>
          <w:lang w:val="vi-VN"/>
        </w:rPr>
        <w:t>ghi</w:t>
      </w:r>
      <w:r w:rsidR="00550E9C">
        <w:rPr>
          <w:sz w:val="26"/>
          <w:szCs w:val="26"/>
          <w:lang w:val="vi-VN"/>
        </w:rPr>
        <w:t xml:space="preserve"> </w:t>
      </w:r>
      <w:r w:rsidRPr="006F59A1">
        <w:rPr>
          <w:sz w:val="26"/>
          <w:szCs w:val="26"/>
          <w:lang w:val="vi-VN"/>
        </w:rPr>
        <w:t>rõ</w:t>
      </w:r>
      <w:r w:rsidR="00550E9C">
        <w:rPr>
          <w:sz w:val="26"/>
          <w:szCs w:val="26"/>
          <w:lang w:val="vi-VN"/>
        </w:rPr>
        <w:t xml:space="preserve"> </w:t>
      </w:r>
      <w:r w:rsidRPr="006F59A1">
        <w:rPr>
          <w:sz w:val="26"/>
          <w:szCs w:val="26"/>
          <w:lang w:val="vi-VN"/>
        </w:rPr>
        <w:t>trong</w:t>
      </w:r>
      <w:r w:rsidR="00550E9C">
        <w:rPr>
          <w:sz w:val="26"/>
          <w:szCs w:val="26"/>
          <w:lang w:val="vi-VN"/>
        </w:rPr>
        <w:t xml:space="preserve"> </w:t>
      </w:r>
      <w:r w:rsidRPr="006F59A1">
        <w:rPr>
          <w:sz w:val="26"/>
          <w:szCs w:val="26"/>
          <w:lang w:val="vi-VN"/>
        </w:rPr>
        <w:t>phần</w:t>
      </w:r>
      <w:r w:rsidR="00550E9C">
        <w:rPr>
          <w:sz w:val="26"/>
          <w:szCs w:val="26"/>
          <w:lang w:val="vi-VN"/>
        </w:rPr>
        <w:t xml:space="preserve"> </w:t>
      </w:r>
      <w:r w:rsidRPr="006F59A1">
        <w:rPr>
          <w:sz w:val="26"/>
          <w:szCs w:val="26"/>
          <w:lang w:val="vi-VN"/>
        </w:rPr>
        <w:t>tài</w:t>
      </w:r>
      <w:r w:rsidR="00550E9C">
        <w:rPr>
          <w:sz w:val="26"/>
          <w:szCs w:val="26"/>
          <w:lang w:val="vi-VN"/>
        </w:rPr>
        <w:t xml:space="preserve"> </w:t>
      </w:r>
      <w:r w:rsidRPr="006F59A1">
        <w:rPr>
          <w:sz w:val="26"/>
          <w:szCs w:val="26"/>
          <w:lang w:val="vi-VN"/>
        </w:rPr>
        <w:t>liệu</w:t>
      </w:r>
      <w:r w:rsidR="00550E9C">
        <w:rPr>
          <w:sz w:val="26"/>
          <w:szCs w:val="26"/>
          <w:lang w:val="vi-VN"/>
        </w:rPr>
        <w:t xml:space="preserve"> </w:t>
      </w:r>
      <w:r w:rsidRPr="006F59A1">
        <w:rPr>
          <w:sz w:val="26"/>
          <w:szCs w:val="26"/>
          <w:lang w:val="vi-VN"/>
        </w:rPr>
        <w:t>tham</w:t>
      </w:r>
      <w:r w:rsidR="00550E9C">
        <w:rPr>
          <w:sz w:val="26"/>
          <w:szCs w:val="26"/>
          <w:lang w:val="vi-VN"/>
        </w:rPr>
        <w:t xml:space="preserve"> </w:t>
      </w:r>
      <w:r w:rsidRPr="006F59A1">
        <w:rPr>
          <w:sz w:val="26"/>
          <w:szCs w:val="26"/>
          <w:lang w:val="vi-VN"/>
        </w:rPr>
        <w:t>khảo.</w:t>
      </w:r>
    </w:p>
    <w:p w14:paraId="27F7EF8F" w14:textId="1493C488" w:rsidR="004A2284" w:rsidRPr="006F59A1" w:rsidRDefault="004A2284" w:rsidP="005A60B4">
      <w:pPr>
        <w:autoSpaceDE w:val="0"/>
        <w:autoSpaceDN w:val="0"/>
        <w:adjustRightInd w:val="0"/>
        <w:spacing w:before="120" w:after="120" w:line="360" w:lineRule="auto"/>
        <w:ind w:firstLine="720"/>
        <w:jc w:val="both"/>
        <w:rPr>
          <w:sz w:val="26"/>
          <w:szCs w:val="26"/>
          <w:lang w:val="vi-VN"/>
        </w:rPr>
      </w:pPr>
      <w:r w:rsidRPr="006F59A1">
        <w:rPr>
          <w:sz w:val="26"/>
          <w:szCs w:val="26"/>
          <w:lang w:val="vi-VN"/>
        </w:rPr>
        <w:t>Ngoài</w:t>
      </w:r>
      <w:r w:rsidR="00550E9C">
        <w:rPr>
          <w:sz w:val="26"/>
          <w:szCs w:val="26"/>
          <w:lang w:val="vi-VN"/>
        </w:rPr>
        <w:t xml:space="preserve"> </w:t>
      </w:r>
      <w:r w:rsidRPr="006F59A1">
        <w:rPr>
          <w:sz w:val="26"/>
          <w:szCs w:val="26"/>
          <w:lang w:val="vi-VN"/>
        </w:rPr>
        <w:t>ra,</w:t>
      </w:r>
      <w:r w:rsidR="00550E9C">
        <w:rPr>
          <w:sz w:val="26"/>
          <w:szCs w:val="26"/>
          <w:lang w:val="vi-VN"/>
        </w:rPr>
        <w:t xml:space="preserve"> </w:t>
      </w:r>
      <w:r w:rsidRPr="006F59A1">
        <w:rPr>
          <w:sz w:val="26"/>
          <w:szCs w:val="26"/>
          <w:lang w:val="vi-VN"/>
        </w:rPr>
        <w:t>trong</w:t>
      </w:r>
      <w:r w:rsidR="00550E9C">
        <w:rPr>
          <w:sz w:val="26"/>
          <w:szCs w:val="26"/>
          <w:lang w:val="vi-VN"/>
        </w:rPr>
        <w:t xml:space="preserve"> </w:t>
      </w:r>
      <w:r w:rsidRPr="006F59A1">
        <w:rPr>
          <w:sz w:val="26"/>
          <w:szCs w:val="26"/>
          <w:lang w:val="vi-VN"/>
        </w:rPr>
        <w:t>đồ</w:t>
      </w:r>
      <w:r w:rsidR="00550E9C">
        <w:rPr>
          <w:sz w:val="26"/>
          <w:szCs w:val="26"/>
          <w:lang w:val="vi-VN"/>
        </w:rPr>
        <w:t xml:space="preserve"> </w:t>
      </w:r>
      <w:r w:rsidRPr="006F59A1">
        <w:rPr>
          <w:sz w:val="26"/>
          <w:szCs w:val="26"/>
          <w:lang w:val="vi-VN"/>
        </w:rPr>
        <w:t>án</w:t>
      </w:r>
      <w:r w:rsidR="00550E9C">
        <w:rPr>
          <w:sz w:val="26"/>
          <w:szCs w:val="26"/>
          <w:lang w:val="vi-VN"/>
        </w:rPr>
        <w:t xml:space="preserve"> </w:t>
      </w:r>
      <w:r w:rsidRPr="006F59A1">
        <w:rPr>
          <w:sz w:val="26"/>
          <w:szCs w:val="26"/>
          <w:lang w:val="vi-VN"/>
        </w:rPr>
        <w:t>còn</w:t>
      </w:r>
      <w:r w:rsidR="00550E9C">
        <w:rPr>
          <w:sz w:val="26"/>
          <w:szCs w:val="26"/>
          <w:lang w:val="vi-VN"/>
        </w:rPr>
        <w:t xml:space="preserve"> </w:t>
      </w:r>
      <w:r w:rsidRPr="006F59A1">
        <w:rPr>
          <w:sz w:val="26"/>
          <w:szCs w:val="26"/>
          <w:lang w:val="vi-VN"/>
        </w:rPr>
        <w:t>sử</w:t>
      </w:r>
      <w:r w:rsidR="00550E9C">
        <w:rPr>
          <w:sz w:val="26"/>
          <w:szCs w:val="26"/>
          <w:lang w:val="vi-VN"/>
        </w:rPr>
        <w:t xml:space="preserve"> </w:t>
      </w:r>
      <w:r w:rsidRPr="006F59A1">
        <w:rPr>
          <w:sz w:val="26"/>
          <w:szCs w:val="26"/>
          <w:lang w:val="vi-VN"/>
        </w:rPr>
        <w:t>dụng</w:t>
      </w:r>
      <w:r w:rsidR="00550E9C">
        <w:rPr>
          <w:sz w:val="26"/>
          <w:szCs w:val="26"/>
          <w:lang w:val="vi-VN"/>
        </w:rPr>
        <w:t xml:space="preserve"> </w:t>
      </w:r>
      <w:r w:rsidRPr="006F59A1">
        <w:rPr>
          <w:sz w:val="26"/>
          <w:szCs w:val="26"/>
          <w:lang w:val="vi-VN"/>
        </w:rPr>
        <w:t>một</w:t>
      </w:r>
      <w:r w:rsidR="00550E9C">
        <w:rPr>
          <w:sz w:val="26"/>
          <w:szCs w:val="26"/>
          <w:lang w:val="vi-VN"/>
        </w:rPr>
        <w:t xml:space="preserve"> </w:t>
      </w:r>
      <w:r w:rsidRPr="006F59A1">
        <w:rPr>
          <w:sz w:val="26"/>
          <w:szCs w:val="26"/>
          <w:lang w:val="vi-VN"/>
        </w:rPr>
        <w:t>số</w:t>
      </w:r>
      <w:r w:rsidR="00550E9C">
        <w:rPr>
          <w:sz w:val="26"/>
          <w:szCs w:val="26"/>
          <w:lang w:val="vi-VN"/>
        </w:rPr>
        <w:t xml:space="preserve"> </w:t>
      </w:r>
      <w:r w:rsidRPr="006F59A1">
        <w:rPr>
          <w:sz w:val="26"/>
          <w:szCs w:val="26"/>
          <w:lang w:val="vi-VN"/>
        </w:rPr>
        <w:t>nhận</w:t>
      </w:r>
      <w:r w:rsidR="00550E9C">
        <w:rPr>
          <w:sz w:val="26"/>
          <w:szCs w:val="26"/>
          <w:lang w:val="vi-VN"/>
        </w:rPr>
        <w:t xml:space="preserve"> </w:t>
      </w:r>
      <w:r w:rsidRPr="006F59A1">
        <w:rPr>
          <w:sz w:val="26"/>
          <w:szCs w:val="26"/>
          <w:lang w:val="vi-VN"/>
        </w:rPr>
        <w:t>xét,</w:t>
      </w:r>
      <w:r w:rsidR="00550E9C">
        <w:rPr>
          <w:sz w:val="26"/>
          <w:szCs w:val="26"/>
          <w:lang w:val="vi-VN"/>
        </w:rPr>
        <w:t xml:space="preserve"> </w:t>
      </w:r>
      <w:r w:rsidRPr="006F59A1">
        <w:rPr>
          <w:sz w:val="26"/>
          <w:szCs w:val="26"/>
          <w:lang w:val="vi-VN"/>
        </w:rPr>
        <w:t>đánh</w:t>
      </w:r>
      <w:r w:rsidR="00550E9C">
        <w:rPr>
          <w:sz w:val="26"/>
          <w:szCs w:val="26"/>
          <w:lang w:val="vi-VN"/>
        </w:rPr>
        <w:t xml:space="preserve"> </w:t>
      </w:r>
      <w:r w:rsidRPr="006F59A1">
        <w:rPr>
          <w:sz w:val="26"/>
          <w:szCs w:val="26"/>
          <w:lang w:val="vi-VN"/>
        </w:rPr>
        <w:t>giá</w:t>
      </w:r>
      <w:r w:rsidR="00550E9C">
        <w:rPr>
          <w:sz w:val="26"/>
          <w:szCs w:val="26"/>
          <w:lang w:val="vi-VN"/>
        </w:rPr>
        <w:t xml:space="preserve"> </w:t>
      </w:r>
      <w:r w:rsidRPr="006F59A1">
        <w:rPr>
          <w:sz w:val="26"/>
          <w:szCs w:val="26"/>
          <w:lang w:val="vi-VN"/>
        </w:rPr>
        <w:t>cũng</w:t>
      </w:r>
      <w:r w:rsidR="00550E9C">
        <w:rPr>
          <w:sz w:val="26"/>
          <w:szCs w:val="26"/>
          <w:lang w:val="vi-VN"/>
        </w:rPr>
        <w:t xml:space="preserve"> </w:t>
      </w:r>
      <w:r w:rsidRPr="006F59A1">
        <w:rPr>
          <w:sz w:val="26"/>
          <w:szCs w:val="26"/>
          <w:lang w:val="vi-VN"/>
        </w:rPr>
        <w:t>như</w:t>
      </w:r>
      <w:r w:rsidR="00550E9C">
        <w:rPr>
          <w:sz w:val="26"/>
          <w:szCs w:val="26"/>
          <w:lang w:val="vi-VN"/>
        </w:rPr>
        <w:t xml:space="preserve"> </w:t>
      </w:r>
      <w:r w:rsidRPr="006F59A1">
        <w:rPr>
          <w:sz w:val="26"/>
          <w:szCs w:val="26"/>
          <w:lang w:val="vi-VN"/>
        </w:rPr>
        <w:t>số</w:t>
      </w:r>
      <w:r w:rsidR="00550E9C">
        <w:rPr>
          <w:sz w:val="26"/>
          <w:szCs w:val="26"/>
          <w:lang w:val="vi-VN"/>
        </w:rPr>
        <w:t xml:space="preserve"> </w:t>
      </w:r>
      <w:r w:rsidRPr="006F59A1">
        <w:rPr>
          <w:sz w:val="26"/>
          <w:szCs w:val="26"/>
          <w:lang w:val="vi-VN"/>
        </w:rPr>
        <w:t>liệu</w:t>
      </w:r>
      <w:r w:rsidR="00550E9C">
        <w:rPr>
          <w:sz w:val="26"/>
          <w:szCs w:val="26"/>
          <w:lang w:val="vi-VN"/>
        </w:rPr>
        <w:t xml:space="preserve"> </w:t>
      </w:r>
      <w:r w:rsidRPr="006F59A1">
        <w:rPr>
          <w:sz w:val="26"/>
          <w:szCs w:val="26"/>
          <w:lang w:val="vi-VN"/>
        </w:rPr>
        <w:t>của</w:t>
      </w:r>
      <w:r w:rsidR="00550E9C">
        <w:rPr>
          <w:sz w:val="26"/>
          <w:szCs w:val="26"/>
          <w:lang w:val="vi-VN"/>
        </w:rPr>
        <w:t xml:space="preserve"> </w:t>
      </w:r>
      <w:r w:rsidRPr="006F59A1">
        <w:rPr>
          <w:sz w:val="26"/>
          <w:szCs w:val="26"/>
          <w:lang w:val="vi-VN"/>
        </w:rPr>
        <w:t>các</w:t>
      </w:r>
      <w:r w:rsidR="00550E9C">
        <w:rPr>
          <w:sz w:val="26"/>
          <w:szCs w:val="26"/>
          <w:lang w:val="vi-VN"/>
        </w:rPr>
        <w:t xml:space="preserve"> </w:t>
      </w:r>
      <w:r w:rsidRPr="006F59A1">
        <w:rPr>
          <w:sz w:val="26"/>
          <w:szCs w:val="26"/>
          <w:lang w:val="vi-VN"/>
        </w:rPr>
        <w:t>tác</w:t>
      </w:r>
      <w:r w:rsidR="00550E9C">
        <w:rPr>
          <w:sz w:val="26"/>
          <w:szCs w:val="26"/>
          <w:lang w:val="vi-VN"/>
        </w:rPr>
        <w:t xml:space="preserve"> </w:t>
      </w:r>
      <w:r w:rsidRPr="006F59A1">
        <w:rPr>
          <w:sz w:val="26"/>
          <w:szCs w:val="26"/>
          <w:lang w:val="vi-VN"/>
        </w:rPr>
        <w:t>giả</w:t>
      </w:r>
      <w:r w:rsidR="00550E9C">
        <w:rPr>
          <w:sz w:val="26"/>
          <w:szCs w:val="26"/>
          <w:lang w:val="vi-VN"/>
        </w:rPr>
        <w:t xml:space="preserve"> </w:t>
      </w:r>
      <w:r w:rsidRPr="006F59A1">
        <w:rPr>
          <w:sz w:val="26"/>
          <w:szCs w:val="26"/>
          <w:lang w:val="vi-VN"/>
        </w:rPr>
        <w:t>khác,</w:t>
      </w:r>
      <w:r w:rsidR="00550E9C">
        <w:rPr>
          <w:sz w:val="26"/>
          <w:szCs w:val="26"/>
          <w:lang w:val="vi-VN"/>
        </w:rPr>
        <w:t xml:space="preserve"> </w:t>
      </w:r>
      <w:r w:rsidRPr="006F59A1">
        <w:rPr>
          <w:sz w:val="26"/>
          <w:szCs w:val="26"/>
          <w:lang w:val="vi-VN"/>
        </w:rPr>
        <w:t>cơ</w:t>
      </w:r>
      <w:r w:rsidR="00550E9C">
        <w:rPr>
          <w:sz w:val="26"/>
          <w:szCs w:val="26"/>
          <w:lang w:val="vi-VN"/>
        </w:rPr>
        <w:t xml:space="preserve"> </w:t>
      </w:r>
      <w:r w:rsidRPr="006F59A1">
        <w:rPr>
          <w:sz w:val="26"/>
          <w:szCs w:val="26"/>
          <w:lang w:val="vi-VN"/>
        </w:rPr>
        <w:t>quan</w:t>
      </w:r>
      <w:r w:rsidR="00550E9C">
        <w:rPr>
          <w:sz w:val="26"/>
          <w:szCs w:val="26"/>
          <w:lang w:val="vi-VN"/>
        </w:rPr>
        <w:t xml:space="preserve"> </w:t>
      </w:r>
      <w:r w:rsidRPr="006F59A1">
        <w:rPr>
          <w:sz w:val="26"/>
          <w:szCs w:val="26"/>
          <w:lang w:val="vi-VN"/>
        </w:rPr>
        <w:t>tổ</w:t>
      </w:r>
      <w:r w:rsidR="00550E9C">
        <w:rPr>
          <w:sz w:val="26"/>
          <w:szCs w:val="26"/>
          <w:lang w:val="vi-VN"/>
        </w:rPr>
        <w:t xml:space="preserve"> </w:t>
      </w:r>
      <w:r w:rsidRPr="006F59A1">
        <w:rPr>
          <w:sz w:val="26"/>
          <w:szCs w:val="26"/>
          <w:lang w:val="vi-VN"/>
        </w:rPr>
        <w:t>chức</w:t>
      </w:r>
      <w:r w:rsidR="00550E9C">
        <w:rPr>
          <w:sz w:val="26"/>
          <w:szCs w:val="26"/>
          <w:lang w:val="vi-VN"/>
        </w:rPr>
        <w:t xml:space="preserve"> </w:t>
      </w:r>
      <w:r w:rsidRPr="006F59A1">
        <w:rPr>
          <w:sz w:val="26"/>
          <w:szCs w:val="26"/>
          <w:lang w:val="vi-VN"/>
        </w:rPr>
        <w:t>khác</w:t>
      </w:r>
      <w:r w:rsidR="00550E9C">
        <w:rPr>
          <w:sz w:val="26"/>
          <w:szCs w:val="26"/>
          <w:lang w:val="vi-VN"/>
        </w:rPr>
        <w:t xml:space="preserve"> </w:t>
      </w:r>
      <w:r w:rsidRPr="006F59A1">
        <w:rPr>
          <w:sz w:val="26"/>
          <w:szCs w:val="26"/>
          <w:lang w:val="vi-VN"/>
        </w:rPr>
        <w:t>đều</w:t>
      </w:r>
      <w:r w:rsidR="00550E9C">
        <w:rPr>
          <w:sz w:val="26"/>
          <w:szCs w:val="26"/>
          <w:lang w:val="vi-VN"/>
        </w:rPr>
        <w:t xml:space="preserve"> </w:t>
      </w:r>
      <w:r w:rsidRPr="006F59A1">
        <w:rPr>
          <w:sz w:val="26"/>
          <w:szCs w:val="26"/>
          <w:lang w:val="vi-VN"/>
        </w:rPr>
        <w:t>có</w:t>
      </w:r>
      <w:r w:rsidR="00550E9C">
        <w:rPr>
          <w:sz w:val="26"/>
          <w:szCs w:val="26"/>
          <w:lang w:val="vi-VN"/>
        </w:rPr>
        <w:t xml:space="preserve"> </w:t>
      </w:r>
      <w:r w:rsidRPr="006F59A1">
        <w:rPr>
          <w:sz w:val="26"/>
          <w:szCs w:val="26"/>
          <w:lang w:val="vi-VN"/>
        </w:rPr>
        <w:t>trích</w:t>
      </w:r>
      <w:r w:rsidR="00550E9C">
        <w:rPr>
          <w:sz w:val="26"/>
          <w:szCs w:val="26"/>
          <w:lang w:val="vi-VN"/>
        </w:rPr>
        <w:t xml:space="preserve"> </w:t>
      </w:r>
      <w:r w:rsidRPr="006F59A1">
        <w:rPr>
          <w:sz w:val="26"/>
          <w:szCs w:val="26"/>
          <w:lang w:val="vi-VN"/>
        </w:rPr>
        <w:t>dẫn</w:t>
      </w:r>
      <w:r w:rsidR="00550E9C">
        <w:rPr>
          <w:sz w:val="26"/>
          <w:szCs w:val="26"/>
          <w:lang w:val="vi-VN"/>
        </w:rPr>
        <w:t xml:space="preserve"> </w:t>
      </w:r>
      <w:r w:rsidRPr="006F59A1">
        <w:rPr>
          <w:sz w:val="26"/>
          <w:szCs w:val="26"/>
          <w:lang w:val="vi-VN"/>
        </w:rPr>
        <w:t>và</w:t>
      </w:r>
      <w:r w:rsidR="00550E9C">
        <w:rPr>
          <w:sz w:val="26"/>
          <w:szCs w:val="26"/>
          <w:lang w:val="vi-VN"/>
        </w:rPr>
        <w:t xml:space="preserve"> </w:t>
      </w:r>
      <w:r w:rsidRPr="006F59A1">
        <w:rPr>
          <w:sz w:val="26"/>
          <w:szCs w:val="26"/>
          <w:lang w:val="vi-VN"/>
        </w:rPr>
        <w:t>chú</w:t>
      </w:r>
      <w:r w:rsidR="00550E9C">
        <w:rPr>
          <w:sz w:val="26"/>
          <w:szCs w:val="26"/>
          <w:lang w:val="vi-VN"/>
        </w:rPr>
        <w:t xml:space="preserve"> </w:t>
      </w:r>
      <w:r w:rsidRPr="006F59A1">
        <w:rPr>
          <w:sz w:val="26"/>
          <w:szCs w:val="26"/>
          <w:lang w:val="vi-VN"/>
        </w:rPr>
        <w:t>thích</w:t>
      </w:r>
      <w:r w:rsidR="00550E9C">
        <w:rPr>
          <w:sz w:val="26"/>
          <w:szCs w:val="26"/>
          <w:lang w:val="vi-VN"/>
        </w:rPr>
        <w:t xml:space="preserve"> </w:t>
      </w:r>
      <w:r w:rsidRPr="006F59A1">
        <w:rPr>
          <w:sz w:val="26"/>
          <w:szCs w:val="26"/>
          <w:lang w:val="vi-VN"/>
        </w:rPr>
        <w:t>nguồn</w:t>
      </w:r>
      <w:r w:rsidR="00550E9C">
        <w:rPr>
          <w:sz w:val="26"/>
          <w:szCs w:val="26"/>
          <w:lang w:val="vi-VN"/>
        </w:rPr>
        <w:t xml:space="preserve"> </w:t>
      </w:r>
      <w:r w:rsidRPr="006F59A1">
        <w:rPr>
          <w:sz w:val="26"/>
          <w:szCs w:val="26"/>
          <w:lang w:val="vi-VN"/>
        </w:rPr>
        <w:t>gốc.</w:t>
      </w:r>
    </w:p>
    <w:p w14:paraId="6DAE16BD" w14:textId="60539318" w:rsidR="004A2284" w:rsidRPr="006F59A1" w:rsidRDefault="004A2284" w:rsidP="005A60B4">
      <w:pPr>
        <w:autoSpaceDE w:val="0"/>
        <w:autoSpaceDN w:val="0"/>
        <w:adjustRightInd w:val="0"/>
        <w:spacing w:before="120" w:after="120" w:line="360" w:lineRule="auto"/>
        <w:ind w:firstLine="720"/>
        <w:jc w:val="both"/>
        <w:rPr>
          <w:b/>
          <w:sz w:val="26"/>
          <w:szCs w:val="26"/>
          <w:lang w:val="vi-VN"/>
        </w:rPr>
      </w:pPr>
      <w:r w:rsidRPr="006F59A1">
        <w:rPr>
          <w:b/>
          <w:sz w:val="26"/>
          <w:szCs w:val="26"/>
          <w:lang w:val="vi-VN"/>
        </w:rPr>
        <w:t>Nếu</w:t>
      </w:r>
      <w:r w:rsidR="00550E9C">
        <w:rPr>
          <w:b/>
          <w:sz w:val="26"/>
          <w:szCs w:val="26"/>
          <w:lang w:val="vi-VN"/>
        </w:rPr>
        <w:t xml:space="preserve"> </w:t>
      </w:r>
      <w:r w:rsidRPr="006F59A1">
        <w:rPr>
          <w:b/>
          <w:sz w:val="26"/>
          <w:szCs w:val="26"/>
          <w:lang w:val="vi-VN"/>
        </w:rPr>
        <w:t>phát</w:t>
      </w:r>
      <w:r w:rsidR="00550E9C">
        <w:rPr>
          <w:b/>
          <w:sz w:val="26"/>
          <w:szCs w:val="26"/>
          <w:lang w:val="vi-VN"/>
        </w:rPr>
        <w:t xml:space="preserve"> </w:t>
      </w:r>
      <w:r w:rsidRPr="006F59A1">
        <w:rPr>
          <w:b/>
          <w:sz w:val="26"/>
          <w:szCs w:val="26"/>
          <w:lang w:val="vi-VN"/>
        </w:rPr>
        <w:t>hiện</w:t>
      </w:r>
      <w:r w:rsidR="00550E9C">
        <w:rPr>
          <w:b/>
          <w:sz w:val="26"/>
          <w:szCs w:val="26"/>
          <w:lang w:val="vi-VN"/>
        </w:rPr>
        <w:t xml:space="preserve"> </w:t>
      </w:r>
      <w:r w:rsidRPr="006F59A1">
        <w:rPr>
          <w:b/>
          <w:sz w:val="26"/>
          <w:szCs w:val="26"/>
          <w:lang w:val="vi-VN"/>
        </w:rPr>
        <w:t>có</w:t>
      </w:r>
      <w:r w:rsidR="00550E9C">
        <w:rPr>
          <w:b/>
          <w:sz w:val="26"/>
          <w:szCs w:val="26"/>
          <w:lang w:val="vi-VN"/>
        </w:rPr>
        <w:t xml:space="preserve"> </w:t>
      </w:r>
      <w:r w:rsidRPr="006F59A1">
        <w:rPr>
          <w:b/>
          <w:sz w:val="26"/>
          <w:szCs w:val="26"/>
          <w:lang w:val="vi-VN"/>
        </w:rPr>
        <w:t>bất</w:t>
      </w:r>
      <w:r w:rsidR="00550E9C">
        <w:rPr>
          <w:b/>
          <w:sz w:val="26"/>
          <w:szCs w:val="26"/>
          <w:lang w:val="vi-VN"/>
        </w:rPr>
        <w:t xml:space="preserve"> </w:t>
      </w:r>
      <w:r w:rsidRPr="006F59A1">
        <w:rPr>
          <w:b/>
          <w:sz w:val="26"/>
          <w:szCs w:val="26"/>
          <w:lang w:val="vi-VN"/>
        </w:rPr>
        <w:t>kỳ</w:t>
      </w:r>
      <w:r w:rsidR="00550E9C">
        <w:rPr>
          <w:b/>
          <w:sz w:val="26"/>
          <w:szCs w:val="26"/>
          <w:lang w:val="vi-VN"/>
        </w:rPr>
        <w:t xml:space="preserve"> </w:t>
      </w:r>
      <w:r w:rsidRPr="006F59A1">
        <w:rPr>
          <w:b/>
          <w:sz w:val="26"/>
          <w:szCs w:val="26"/>
          <w:lang w:val="vi-VN"/>
        </w:rPr>
        <w:t>sự</w:t>
      </w:r>
      <w:r w:rsidR="00550E9C">
        <w:rPr>
          <w:b/>
          <w:sz w:val="26"/>
          <w:szCs w:val="26"/>
          <w:lang w:val="vi-VN"/>
        </w:rPr>
        <w:t xml:space="preserve"> </w:t>
      </w:r>
      <w:r w:rsidRPr="006F59A1">
        <w:rPr>
          <w:b/>
          <w:sz w:val="26"/>
          <w:szCs w:val="26"/>
          <w:lang w:val="vi-VN"/>
        </w:rPr>
        <w:t>gian</w:t>
      </w:r>
      <w:r w:rsidR="00550E9C">
        <w:rPr>
          <w:b/>
          <w:sz w:val="26"/>
          <w:szCs w:val="26"/>
          <w:lang w:val="vi-VN"/>
        </w:rPr>
        <w:t xml:space="preserve"> </w:t>
      </w:r>
      <w:r w:rsidRPr="006F59A1">
        <w:rPr>
          <w:b/>
          <w:sz w:val="26"/>
          <w:szCs w:val="26"/>
          <w:lang w:val="vi-VN"/>
        </w:rPr>
        <w:t>lận</w:t>
      </w:r>
      <w:r w:rsidR="00550E9C">
        <w:rPr>
          <w:b/>
          <w:sz w:val="26"/>
          <w:szCs w:val="26"/>
          <w:lang w:val="vi-VN"/>
        </w:rPr>
        <w:t xml:space="preserve"> </w:t>
      </w:r>
      <w:r w:rsidRPr="006F59A1">
        <w:rPr>
          <w:b/>
          <w:sz w:val="26"/>
          <w:szCs w:val="26"/>
          <w:lang w:val="vi-VN"/>
        </w:rPr>
        <w:t>nào</w:t>
      </w:r>
      <w:r w:rsidR="00550E9C">
        <w:rPr>
          <w:b/>
          <w:sz w:val="26"/>
          <w:szCs w:val="26"/>
          <w:lang w:val="vi-VN"/>
        </w:rPr>
        <w:t xml:space="preserve"> </w:t>
      </w:r>
      <w:r w:rsidRPr="006F59A1">
        <w:rPr>
          <w:b/>
          <w:sz w:val="26"/>
          <w:szCs w:val="26"/>
          <w:lang w:val="vi-VN"/>
        </w:rPr>
        <w:t>chúng</w:t>
      </w:r>
      <w:r w:rsidR="00550E9C">
        <w:rPr>
          <w:b/>
          <w:sz w:val="26"/>
          <w:szCs w:val="26"/>
          <w:lang w:val="vi-VN"/>
        </w:rPr>
        <w:t xml:space="preserve"> </w:t>
      </w:r>
      <w:r w:rsidRPr="006F59A1">
        <w:rPr>
          <w:b/>
          <w:sz w:val="26"/>
          <w:szCs w:val="26"/>
          <w:lang w:val="vi-VN"/>
        </w:rPr>
        <w:t>tôi</w:t>
      </w:r>
      <w:r w:rsidR="00550E9C">
        <w:rPr>
          <w:b/>
          <w:sz w:val="26"/>
          <w:szCs w:val="26"/>
          <w:lang w:val="vi-VN"/>
        </w:rPr>
        <w:t xml:space="preserve"> </w:t>
      </w:r>
      <w:r w:rsidRPr="006F59A1">
        <w:rPr>
          <w:b/>
          <w:sz w:val="26"/>
          <w:szCs w:val="26"/>
          <w:lang w:val="vi-VN"/>
        </w:rPr>
        <w:t>xin</w:t>
      </w:r>
      <w:r w:rsidR="00550E9C">
        <w:rPr>
          <w:b/>
          <w:sz w:val="26"/>
          <w:szCs w:val="26"/>
          <w:lang w:val="vi-VN"/>
        </w:rPr>
        <w:t xml:space="preserve"> </w:t>
      </w:r>
      <w:r w:rsidRPr="006F59A1">
        <w:rPr>
          <w:b/>
          <w:sz w:val="26"/>
          <w:szCs w:val="26"/>
          <w:lang w:val="vi-VN"/>
        </w:rPr>
        <w:t>hoàn</w:t>
      </w:r>
      <w:r w:rsidR="00550E9C">
        <w:rPr>
          <w:b/>
          <w:sz w:val="26"/>
          <w:szCs w:val="26"/>
          <w:lang w:val="vi-VN"/>
        </w:rPr>
        <w:t xml:space="preserve"> </w:t>
      </w:r>
      <w:r w:rsidRPr="006F59A1">
        <w:rPr>
          <w:b/>
          <w:sz w:val="26"/>
          <w:szCs w:val="26"/>
          <w:lang w:val="vi-VN"/>
        </w:rPr>
        <w:t>toàn</w:t>
      </w:r>
      <w:r w:rsidR="00550E9C">
        <w:rPr>
          <w:b/>
          <w:sz w:val="26"/>
          <w:szCs w:val="26"/>
          <w:lang w:val="vi-VN"/>
        </w:rPr>
        <w:t xml:space="preserve"> </w:t>
      </w:r>
      <w:r w:rsidRPr="006F59A1">
        <w:rPr>
          <w:b/>
          <w:sz w:val="26"/>
          <w:szCs w:val="26"/>
          <w:lang w:val="vi-VN"/>
        </w:rPr>
        <w:t>chịu</w:t>
      </w:r>
      <w:r w:rsidR="00550E9C">
        <w:rPr>
          <w:b/>
          <w:sz w:val="26"/>
          <w:szCs w:val="26"/>
          <w:lang w:val="vi-VN"/>
        </w:rPr>
        <w:t xml:space="preserve"> </w:t>
      </w:r>
      <w:r w:rsidRPr="006F59A1">
        <w:rPr>
          <w:b/>
          <w:sz w:val="26"/>
          <w:szCs w:val="26"/>
          <w:lang w:val="vi-VN"/>
        </w:rPr>
        <w:t>trách</w:t>
      </w:r>
      <w:r w:rsidR="00550E9C">
        <w:rPr>
          <w:b/>
          <w:sz w:val="26"/>
          <w:szCs w:val="26"/>
          <w:lang w:val="vi-VN"/>
        </w:rPr>
        <w:t xml:space="preserve"> </w:t>
      </w:r>
      <w:r w:rsidRPr="006F59A1">
        <w:rPr>
          <w:b/>
          <w:sz w:val="26"/>
          <w:szCs w:val="26"/>
          <w:lang w:val="vi-VN"/>
        </w:rPr>
        <w:t>nhiệm</w:t>
      </w:r>
      <w:r w:rsidR="00550E9C">
        <w:rPr>
          <w:b/>
          <w:sz w:val="26"/>
          <w:szCs w:val="26"/>
          <w:lang w:val="vi-VN"/>
        </w:rPr>
        <w:t xml:space="preserve"> </w:t>
      </w:r>
      <w:r w:rsidRPr="006F59A1">
        <w:rPr>
          <w:b/>
          <w:sz w:val="26"/>
          <w:szCs w:val="26"/>
          <w:lang w:val="vi-VN"/>
        </w:rPr>
        <w:t>về</w:t>
      </w:r>
      <w:r w:rsidR="00550E9C">
        <w:rPr>
          <w:b/>
          <w:sz w:val="26"/>
          <w:szCs w:val="26"/>
          <w:lang w:val="vi-VN"/>
        </w:rPr>
        <w:t xml:space="preserve"> </w:t>
      </w:r>
      <w:r w:rsidRPr="006F59A1">
        <w:rPr>
          <w:b/>
          <w:sz w:val="26"/>
          <w:szCs w:val="26"/>
          <w:lang w:val="vi-VN"/>
        </w:rPr>
        <w:t>nội</w:t>
      </w:r>
      <w:r w:rsidR="00550E9C">
        <w:rPr>
          <w:b/>
          <w:sz w:val="26"/>
          <w:szCs w:val="26"/>
          <w:lang w:val="vi-VN"/>
        </w:rPr>
        <w:t xml:space="preserve"> </w:t>
      </w:r>
      <w:r w:rsidRPr="006F59A1">
        <w:rPr>
          <w:b/>
          <w:sz w:val="26"/>
          <w:szCs w:val="26"/>
          <w:lang w:val="vi-VN"/>
        </w:rPr>
        <w:t>dung</w:t>
      </w:r>
      <w:r w:rsidR="00550E9C">
        <w:rPr>
          <w:b/>
          <w:sz w:val="26"/>
          <w:szCs w:val="26"/>
          <w:lang w:val="vi-VN"/>
        </w:rPr>
        <w:t xml:space="preserve"> </w:t>
      </w:r>
      <w:r w:rsidRPr="006F59A1">
        <w:rPr>
          <w:b/>
          <w:sz w:val="26"/>
          <w:szCs w:val="26"/>
          <w:lang w:val="vi-VN"/>
        </w:rPr>
        <w:t>đồ</w:t>
      </w:r>
      <w:r w:rsidR="00550E9C">
        <w:rPr>
          <w:b/>
          <w:sz w:val="26"/>
          <w:szCs w:val="26"/>
          <w:lang w:val="vi-VN"/>
        </w:rPr>
        <w:t xml:space="preserve"> </w:t>
      </w:r>
      <w:r w:rsidRPr="006F59A1">
        <w:rPr>
          <w:b/>
          <w:sz w:val="26"/>
          <w:szCs w:val="26"/>
          <w:lang w:val="vi-VN"/>
        </w:rPr>
        <w:t>án</w:t>
      </w:r>
      <w:r w:rsidR="00550E9C">
        <w:rPr>
          <w:b/>
          <w:sz w:val="26"/>
          <w:szCs w:val="26"/>
          <w:lang w:val="vi-VN"/>
        </w:rPr>
        <w:t xml:space="preserve"> </w:t>
      </w:r>
      <w:r w:rsidRPr="006F59A1">
        <w:rPr>
          <w:b/>
          <w:sz w:val="26"/>
          <w:szCs w:val="26"/>
          <w:lang w:val="vi-VN"/>
        </w:rPr>
        <w:t>của</w:t>
      </w:r>
      <w:r w:rsidR="00550E9C">
        <w:rPr>
          <w:b/>
          <w:sz w:val="26"/>
          <w:szCs w:val="26"/>
          <w:lang w:val="vi-VN"/>
        </w:rPr>
        <w:t xml:space="preserve"> </w:t>
      </w:r>
      <w:r w:rsidRPr="006F59A1">
        <w:rPr>
          <w:b/>
          <w:sz w:val="26"/>
          <w:szCs w:val="26"/>
          <w:lang w:val="vi-VN"/>
        </w:rPr>
        <w:t>mình.</w:t>
      </w:r>
      <w:r w:rsidR="00550E9C">
        <w:rPr>
          <w:b/>
          <w:sz w:val="26"/>
          <w:szCs w:val="26"/>
          <w:lang w:val="vi-VN"/>
        </w:rPr>
        <w:t xml:space="preserve"> </w:t>
      </w:r>
      <w:r w:rsidRPr="006F59A1">
        <w:rPr>
          <w:sz w:val="26"/>
          <w:szCs w:val="26"/>
          <w:lang w:val="vi-VN"/>
        </w:rPr>
        <w:t>Trường</w:t>
      </w:r>
      <w:r w:rsidR="00550E9C">
        <w:rPr>
          <w:sz w:val="26"/>
          <w:szCs w:val="26"/>
          <w:lang w:val="vi-VN"/>
        </w:rPr>
        <w:t xml:space="preserve"> </w:t>
      </w:r>
      <w:r w:rsidRPr="006F59A1">
        <w:rPr>
          <w:sz w:val="26"/>
          <w:szCs w:val="26"/>
          <w:lang w:val="vi-VN"/>
        </w:rPr>
        <w:t>đại</w:t>
      </w:r>
      <w:r w:rsidR="00550E9C">
        <w:rPr>
          <w:sz w:val="26"/>
          <w:szCs w:val="26"/>
          <w:lang w:val="vi-VN"/>
        </w:rPr>
        <w:t xml:space="preserve"> </w:t>
      </w:r>
      <w:r w:rsidRPr="006F59A1">
        <w:rPr>
          <w:sz w:val="26"/>
          <w:szCs w:val="26"/>
          <w:lang w:val="vi-VN"/>
        </w:rPr>
        <w:t>học</w:t>
      </w:r>
      <w:r w:rsidR="00550E9C">
        <w:rPr>
          <w:sz w:val="26"/>
          <w:szCs w:val="26"/>
          <w:lang w:val="vi-VN"/>
        </w:rPr>
        <w:t xml:space="preserve"> </w:t>
      </w:r>
      <w:r w:rsidRPr="006F59A1">
        <w:rPr>
          <w:sz w:val="26"/>
          <w:szCs w:val="26"/>
          <w:lang w:val="vi-VN"/>
        </w:rPr>
        <w:t>Tôn</w:t>
      </w:r>
      <w:r w:rsidR="00550E9C">
        <w:rPr>
          <w:sz w:val="26"/>
          <w:szCs w:val="26"/>
          <w:lang w:val="vi-VN"/>
        </w:rPr>
        <w:t xml:space="preserve"> </w:t>
      </w:r>
      <w:r w:rsidRPr="006F59A1">
        <w:rPr>
          <w:sz w:val="26"/>
          <w:szCs w:val="26"/>
          <w:lang w:val="vi-VN"/>
        </w:rPr>
        <w:t>Đức</w:t>
      </w:r>
      <w:r w:rsidR="00550E9C">
        <w:rPr>
          <w:sz w:val="26"/>
          <w:szCs w:val="26"/>
          <w:lang w:val="vi-VN"/>
        </w:rPr>
        <w:t xml:space="preserve"> </w:t>
      </w:r>
      <w:r w:rsidRPr="006F59A1">
        <w:rPr>
          <w:sz w:val="26"/>
          <w:szCs w:val="26"/>
          <w:lang w:val="vi-VN"/>
        </w:rPr>
        <w:t>Thắng</w:t>
      </w:r>
      <w:r w:rsidR="00550E9C">
        <w:rPr>
          <w:sz w:val="26"/>
          <w:szCs w:val="26"/>
          <w:lang w:val="vi-VN"/>
        </w:rPr>
        <w:t xml:space="preserve"> </w:t>
      </w:r>
      <w:r w:rsidRPr="006F59A1">
        <w:rPr>
          <w:sz w:val="26"/>
          <w:szCs w:val="26"/>
          <w:lang w:val="vi-VN"/>
        </w:rPr>
        <w:t>không</w:t>
      </w:r>
      <w:r w:rsidR="00550E9C">
        <w:rPr>
          <w:sz w:val="26"/>
          <w:szCs w:val="26"/>
          <w:lang w:val="vi-VN"/>
        </w:rPr>
        <w:t xml:space="preserve"> </w:t>
      </w:r>
      <w:r w:rsidRPr="006F59A1">
        <w:rPr>
          <w:sz w:val="26"/>
          <w:szCs w:val="26"/>
          <w:lang w:val="vi-VN"/>
        </w:rPr>
        <w:t>liên</w:t>
      </w:r>
      <w:r w:rsidR="00550E9C">
        <w:rPr>
          <w:sz w:val="26"/>
          <w:szCs w:val="26"/>
          <w:lang w:val="vi-VN"/>
        </w:rPr>
        <w:t xml:space="preserve"> </w:t>
      </w:r>
      <w:r w:rsidRPr="006F59A1">
        <w:rPr>
          <w:sz w:val="26"/>
          <w:szCs w:val="26"/>
          <w:lang w:val="vi-VN"/>
        </w:rPr>
        <w:t>quan</w:t>
      </w:r>
      <w:r w:rsidR="00550E9C">
        <w:rPr>
          <w:sz w:val="26"/>
          <w:szCs w:val="26"/>
          <w:lang w:val="vi-VN"/>
        </w:rPr>
        <w:t xml:space="preserve"> </w:t>
      </w:r>
      <w:r w:rsidRPr="006F59A1">
        <w:rPr>
          <w:sz w:val="26"/>
          <w:szCs w:val="26"/>
          <w:lang w:val="vi-VN"/>
        </w:rPr>
        <w:t>đến</w:t>
      </w:r>
      <w:r w:rsidR="00550E9C">
        <w:rPr>
          <w:sz w:val="26"/>
          <w:szCs w:val="26"/>
          <w:lang w:val="vi-VN"/>
        </w:rPr>
        <w:t xml:space="preserve"> </w:t>
      </w:r>
      <w:r w:rsidRPr="006F59A1">
        <w:rPr>
          <w:sz w:val="26"/>
          <w:szCs w:val="26"/>
          <w:lang w:val="vi-VN"/>
        </w:rPr>
        <w:t>những</w:t>
      </w:r>
      <w:r w:rsidR="00550E9C">
        <w:rPr>
          <w:sz w:val="26"/>
          <w:szCs w:val="26"/>
          <w:lang w:val="vi-VN"/>
        </w:rPr>
        <w:t xml:space="preserve"> </w:t>
      </w:r>
      <w:r w:rsidRPr="006F59A1">
        <w:rPr>
          <w:sz w:val="26"/>
          <w:szCs w:val="26"/>
          <w:lang w:val="vi-VN"/>
        </w:rPr>
        <w:t>vi</w:t>
      </w:r>
      <w:r w:rsidR="00550E9C">
        <w:rPr>
          <w:sz w:val="26"/>
          <w:szCs w:val="26"/>
          <w:lang w:val="vi-VN"/>
        </w:rPr>
        <w:t xml:space="preserve"> </w:t>
      </w:r>
      <w:r w:rsidRPr="006F59A1">
        <w:rPr>
          <w:sz w:val="26"/>
          <w:szCs w:val="26"/>
          <w:lang w:val="vi-VN"/>
        </w:rPr>
        <w:t>phạm</w:t>
      </w:r>
      <w:r w:rsidR="00550E9C">
        <w:rPr>
          <w:sz w:val="26"/>
          <w:szCs w:val="26"/>
          <w:lang w:val="vi-VN"/>
        </w:rPr>
        <w:t xml:space="preserve"> </w:t>
      </w:r>
      <w:r w:rsidRPr="006F59A1">
        <w:rPr>
          <w:sz w:val="26"/>
          <w:szCs w:val="26"/>
          <w:lang w:val="vi-VN"/>
        </w:rPr>
        <w:t>tác</w:t>
      </w:r>
      <w:r w:rsidR="00550E9C">
        <w:rPr>
          <w:sz w:val="26"/>
          <w:szCs w:val="26"/>
          <w:lang w:val="vi-VN"/>
        </w:rPr>
        <w:t xml:space="preserve"> </w:t>
      </w:r>
      <w:r w:rsidRPr="006F59A1">
        <w:rPr>
          <w:sz w:val="26"/>
          <w:szCs w:val="26"/>
          <w:lang w:val="vi-VN"/>
        </w:rPr>
        <w:t>quyền,</w:t>
      </w:r>
      <w:r w:rsidR="00550E9C">
        <w:rPr>
          <w:sz w:val="26"/>
          <w:szCs w:val="26"/>
          <w:lang w:val="vi-VN"/>
        </w:rPr>
        <w:t xml:space="preserve"> </w:t>
      </w:r>
      <w:r w:rsidRPr="006F59A1">
        <w:rPr>
          <w:sz w:val="26"/>
          <w:szCs w:val="26"/>
          <w:lang w:val="vi-VN"/>
        </w:rPr>
        <w:t>bản</w:t>
      </w:r>
      <w:r w:rsidR="00550E9C">
        <w:rPr>
          <w:sz w:val="26"/>
          <w:szCs w:val="26"/>
          <w:lang w:val="vi-VN"/>
        </w:rPr>
        <w:t xml:space="preserve"> </w:t>
      </w:r>
      <w:r w:rsidRPr="006F59A1">
        <w:rPr>
          <w:sz w:val="26"/>
          <w:szCs w:val="26"/>
          <w:lang w:val="vi-VN"/>
        </w:rPr>
        <w:t>quyền</w:t>
      </w:r>
      <w:r w:rsidR="00550E9C">
        <w:rPr>
          <w:sz w:val="26"/>
          <w:szCs w:val="26"/>
          <w:lang w:val="vi-VN"/>
        </w:rPr>
        <w:t xml:space="preserve"> </w:t>
      </w:r>
      <w:r w:rsidRPr="006F59A1">
        <w:rPr>
          <w:sz w:val="26"/>
          <w:szCs w:val="26"/>
          <w:lang w:val="vi-VN"/>
        </w:rPr>
        <w:t>do</w:t>
      </w:r>
      <w:r w:rsidR="00550E9C">
        <w:rPr>
          <w:sz w:val="26"/>
          <w:szCs w:val="26"/>
          <w:lang w:val="vi-VN"/>
        </w:rPr>
        <w:t xml:space="preserve"> </w:t>
      </w:r>
      <w:r w:rsidRPr="006F59A1">
        <w:rPr>
          <w:sz w:val="26"/>
          <w:szCs w:val="26"/>
          <w:lang w:val="vi-VN"/>
        </w:rPr>
        <w:t>chúng</w:t>
      </w:r>
      <w:r w:rsidR="00550E9C">
        <w:rPr>
          <w:sz w:val="26"/>
          <w:szCs w:val="26"/>
          <w:lang w:val="vi-VN"/>
        </w:rPr>
        <w:t xml:space="preserve"> </w:t>
      </w:r>
      <w:r w:rsidRPr="006F59A1">
        <w:rPr>
          <w:sz w:val="26"/>
          <w:szCs w:val="26"/>
          <w:lang w:val="vi-VN"/>
        </w:rPr>
        <w:t>tôi</w:t>
      </w:r>
      <w:r w:rsidR="00550E9C">
        <w:rPr>
          <w:sz w:val="26"/>
          <w:szCs w:val="26"/>
          <w:lang w:val="vi-VN"/>
        </w:rPr>
        <w:t xml:space="preserve"> </w:t>
      </w:r>
      <w:r w:rsidRPr="006F59A1">
        <w:rPr>
          <w:sz w:val="26"/>
          <w:szCs w:val="26"/>
          <w:lang w:val="vi-VN"/>
        </w:rPr>
        <w:t>gây</w:t>
      </w:r>
      <w:r w:rsidR="00550E9C">
        <w:rPr>
          <w:sz w:val="26"/>
          <w:szCs w:val="26"/>
          <w:lang w:val="vi-VN"/>
        </w:rPr>
        <w:t xml:space="preserve"> </w:t>
      </w:r>
      <w:r w:rsidRPr="006F59A1">
        <w:rPr>
          <w:sz w:val="26"/>
          <w:szCs w:val="26"/>
          <w:lang w:val="vi-VN"/>
        </w:rPr>
        <w:t>ra</w:t>
      </w:r>
      <w:r w:rsidR="00550E9C">
        <w:rPr>
          <w:sz w:val="26"/>
          <w:szCs w:val="26"/>
          <w:lang w:val="vi-VN"/>
        </w:rPr>
        <w:t xml:space="preserve"> </w:t>
      </w:r>
      <w:r w:rsidRPr="006F59A1">
        <w:rPr>
          <w:sz w:val="26"/>
          <w:szCs w:val="26"/>
          <w:lang w:val="vi-VN"/>
        </w:rPr>
        <w:t>trong</w:t>
      </w:r>
      <w:r w:rsidR="00550E9C">
        <w:rPr>
          <w:sz w:val="26"/>
          <w:szCs w:val="26"/>
          <w:lang w:val="vi-VN"/>
        </w:rPr>
        <w:t xml:space="preserve"> </w:t>
      </w:r>
      <w:r w:rsidRPr="006F59A1">
        <w:rPr>
          <w:sz w:val="26"/>
          <w:szCs w:val="26"/>
          <w:lang w:val="vi-VN"/>
        </w:rPr>
        <w:t>quá</w:t>
      </w:r>
      <w:r w:rsidR="00550E9C">
        <w:rPr>
          <w:sz w:val="26"/>
          <w:szCs w:val="26"/>
          <w:lang w:val="vi-VN"/>
        </w:rPr>
        <w:t xml:space="preserve"> </w:t>
      </w:r>
      <w:r w:rsidRPr="006F59A1">
        <w:rPr>
          <w:sz w:val="26"/>
          <w:szCs w:val="26"/>
          <w:lang w:val="vi-VN"/>
        </w:rPr>
        <w:t>trình</w:t>
      </w:r>
      <w:r w:rsidR="00550E9C">
        <w:rPr>
          <w:sz w:val="26"/>
          <w:szCs w:val="26"/>
          <w:lang w:val="vi-VN"/>
        </w:rPr>
        <w:t xml:space="preserve"> </w:t>
      </w:r>
      <w:r w:rsidRPr="006F59A1">
        <w:rPr>
          <w:sz w:val="26"/>
          <w:szCs w:val="26"/>
          <w:lang w:val="vi-VN"/>
        </w:rPr>
        <w:t>thực</w:t>
      </w:r>
      <w:r w:rsidR="00550E9C">
        <w:rPr>
          <w:sz w:val="26"/>
          <w:szCs w:val="26"/>
          <w:lang w:val="vi-VN"/>
        </w:rPr>
        <w:t xml:space="preserve"> </w:t>
      </w:r>
      <w:r w:rsidRPr="006F59A1">
        <w:rPr>
          <w:sz w:val="26"/>
          <w:szCs w:val="26"/>
          <w:lang w:val="vi-VN"/>
        </w:rPr>
        <w:t>hiện</w:t>
      </w:r>
      <w:r w:rsidR="00550E9C">
        <w:rPr>
          <w:sz w:val="26"/>
          <w:szCs w:val="26"/>
          <w:lang w:val="vi-VN"/>
        </w:rPr>
        <w:t xml:space="preserve"> </w:t>
      </w:r>
      <w:r w:rsidRPr="006F59A1">
        <w:rPr>
          <w:sz w:val="26"/>
          <w:szCs w:val="26"/>
          <w:lang w:val="vi-VN"/>
        </w:rPr>
        <w:t>(nếu</w:t>
      </w:r>
      <w:r w:rsidR="00550E9C">
        <w:rPr>
          <w:sz w:val="26"/>
          <w:szCs w:val="26"/>
          <w:lang w:val="vi-VN"/>
        </w:rPr>
        <w:t xml:space="preserve"> </w:t>
      </w:r>
      <w:r w:rsidRPr="006F59A1">
        <w:rPr>
          <w:sz w:val="26"/>
          <w:szCs w:val="26"/>
          <w:lang w:val="vi-VN"/>
        </w:rPr>
        <w:t>có).</w:t>
      </w:r>
    </w:p>
    <w:p w14:paraId="4AAB500A" w14:textId="6D43B450" w:rsidR="004A2284" w:rsidRPr="006F59A1" w:rsidRDefault="004A2284" w:rsidP="005A60B4">
      <w:pPr>
        <w:autoSpaceDE w:val="0"/>
        <w:autoSpaceDN w:val="0"/>
        <w:adjustRightInd w:val="0"/>
        <w:spacing w:before="120" w:after="120" w:line="360" w:lineRule="auto"/>
        <w:ind w:left="3600"/>
        <w:jc w:val="center"/>
        <w:rPr>
          <w:i/>
          <w:sz w:val="26"/>
          <w:szCs w:val="26"/>
          <w:lang w:val="vi-VN"/>
        </w:rPr>
      </w:pPr>
      <w:r w:rsidRPr="006F59A1">
        <w:rPr>
          <w:i/>
          <w:sz w:val="26"/>
          <w:szCs w:val="26"/>
          <w:lang w:val="vi-VN"/>
        </w:rPr>
        <w:t>TP.</w:t>
      </w:r>
      <w:r w:rsidR="00550E9C">
        <w:rPr>
          <w:i/>
          <w:sz w:val="26"/>
          <w:szCs w:val="26"/>
          <w:lang w:val="vi-VN"/>
        </w:rPr>
        <w:t xml:space="preserve"> </w:t>
      </w:r>
      <w:r w:rsidRPr="006F59A1">
        <w:rPr>
          <w:i/>
          <w:sz w:val="26"/>
          <w:szCs w:val="26"/>
          <w:lang w:val="vi-VN"/>
        </w:rPr>
        <w:t>Hồ</w:t>
      </w:r>
      <w:r w:rsidR="00550E9C">
        <w:rPr>
          <w:i/>
          <w:sz w:val="26"/>
          <w:szCs w:val="26"/>
          <w:lang w:val="vi-VN"/>
        </w:rPr>
        <w:t xml:space="preserve"> </w:t>
      </w:r>
      <w:r w:rsidRPr="006F59A1">
        <w:rPr>
          <w:i/>
          <w:sz w:val="26"/>
          <w:szCs w:val="26"/>
          <w:lang w:val="vi-VN"/>
        </w:rPr>
        <w:t>Chí</w:t>
      </w:r>
      <w:r w:rsidR="00550E9C">
        <w:rPr>
          <w:i/>
          <w:sz w:val="26"/>
          <w:szCs w:val="26"/>
          <w:lang w:val="vi-VN"/>
        </w:rPr>
        <w:t xml:space="preserve"> </w:t>
      </w:r>
      <w:r w:rsidRPr="006F59A1">
        <w:rPr>
          <w:i/>
          <w:sz w:val="26"/>
          <w:szCs w:val="26"/>
          <w:lang w:val="vi-VN"/>
        </w:rPr>
        <w:t>Minh,</w:t>
      </w:r>
      <w:r w:rsidR="00550E9C">
        <w:rPr>
          <w:i/>
          <w:sz w:val="26"/>
          <w:szCs w:val="26"/>
          <w:lang w:val="vi-VN"/>
        </w:rPr>
        <w:t xml:space="preserve"> </w:t>
      </w:r>
      <w:r w:rsidRPr="006F59A1">
        <w:rPr>
          <w:i/>
          <w:sz w:val="26"/>
          <w:szCs w:val="26"/>
          <w:lang w:val="vi-VN"/>
        </w:rPr>
        <w:t>ngày</w:t>
      </w:r>
      <w:r w:rsidR="00550E9C">
        <w:rPr>
          <w:i/>
          <w:sz w:val="26"/>
          <w:szCs w:val="26"/>
          <w:lang w:val="vi-VN"/>
        </w:rPr>
        <w:t xml:space="preserve"> </w:t>
      </w:r>
      <w:r w:rsidR="00AE351F">
        <w:rPr>
          <w:i/>
          <w:sz w:val="26"/>
          <w:szCs w:val="26"/>
        </w:rPr>
        <w:t>22</w:t>
      </w:r>
      <w:r w:rsidR="00550E9C">
        <w:rPr>
          <w:i/>
          <w:sz w:val="26"/>
          <w:szCs w:val="26"/>
          <w:lang w:val="vi-VN"/>
        </w:rPr>
        <w:t xml:space="preserve"> </w:t>
      </w:r>
      <w:r w:rsidRPr="006F59A1">
        <w:rPr>
          <w:i/>
          <w:sz w:val="26"/>
          <w:szCs w:val="26"/>
          <w:lang w:val="vi-VN"/>
        </w:rPr>
        <w:t>tháng</w:t>
      </w:r>
      <w:r w:rsidR="00550E9C">
        <w:rPr>
          <w:i/>
          <w:sz w:val="26"/>
          <w:szCs w:val="26"/>
          <w:lang w:val="vi-VN"/>
        </w:rPr>
        <w:t xml:space="preserve"> </w:t>
      </w:r>
      <w:r w:rsidR="00AE351F">
        <w:rPr>
          <w:i/>
          <w:sz w:val="26"/>
          <w:szCs w:val="26"/>
        </w:rPr>
        <w:t>05</w:t>
      </w:r>
      <w:r w:rsidR="00550E9C">
        <w:rPr>
          <w:i/>
          <w:sz w:val="26"/>
          <w:szCs w:val="26"/>
          <w:lang w:val="vi-VN"/>
        </w:rPr>
        <w:t xml:space="preserve"> </w:t>
      </w:r>
      <w:r w:rsidRPr="006F59A1">
        <w:rPr>
          <w:i/>
          <w:sz w:val="26"/>
          <w:szCs w:val="26"/>
          <w:lang w:val="vi-VN"/>
        </w:rPr>
        <w:t>năm</w:t>
      </w:r>
      <w:r w:rsidR="00550E9C">
        <w:rPr>
          <w:i/>
          <w:sz w:val="26"/>
          <w:szCs w:val="26"/>
          <w:lang w:val="vi-VN"/>
        </w:rPr>
        <w:t xml:space="preserve"> </w:t>
      </w:r>
      <w:r w:rsidR="00966C64" w:rsidRPr="006F59A1">
        <w:rPr>
          <w:i/>
          <w:sz w:val="26"/>
          <w:szCs w:val="26"/>
          <w:lang w:val="vi-VN"/>
        </w:rPr>
        <w:t>202</w:t>
      </w:r>
      <w:r w:rsidR="00AE351F">
        <w:rPr>
          <w:i/>
          <w:sz w:val="26"/>
          <w:szCs w:val="26"/>
        </w:rPr>
        <w:t>2</w:t>
      </w:r>
      <w:r w:rsidR="00550E9C">
        <w:rPr>
          <w:i/>
          <w:sz w:val="26"/>
          <w:szCs w:val="26"/>
          <w:lang w:val="vi-VN"/>
        </w:rPr>
        <w:t xml:space="preserve"> </w:t>
      </w:r>
    </w:p>
    <w:p w14:paraId="292A6162" w14:textId="4EDB7C1A" w:rsidR="004A2284" w:rsidRDefault="004A2284" w:rsidP="005A60B4">
      <w:pPr>
        <w:tabs>
          <w:tab w:val="center" w:pos="6521"/>
        </w:tabs>
        <w:autoSpaceDE w:val="0"/>
        <w:autoSpaceDN w:val="0"/>
        <w:adjustRightInd w:val="0"/>
        <w:spacing w:before="120" w:after="120" w:line="360" w:lineRule="auto"/>
        <w:ind w:left="3600"/>
        <w:jc w:val="center"/>
        <w:rPr>
          <w:i/>
          <w:sz w:val="26"/>
          <w:szCs w:val="26"/>
          <w:lang w:val="vi-VN"/>
        </w:rPr>
      </w:pPr>
      <w:r w:rsidRPr="006F59A1">
        <w:rPr>
          <w:i/>
          <w:sz w:val="26"/>
          <w:szCs w:val="26"/>
          <w:lang w:val="vi-VN"/>
        </w:rPr>
        <w:t>Tác</w:t>
      </w:r>
      <w:r w:rsidR="00550E9C">
        <w:rPr>
          <w:i/>
          <w:sz w:val="26"/>
          <w:szCs w:val="26"/>
          <w:lang w:val="vi-VN"/>
        </w:rPr>
        <w:t xml:space="preserve"> </w:t>
      </w:r>
      <w:r w:rsidRPr="006F59A1">
        <w:rPr>
          <w:i/>
          <w:sz w:val="26"/>
          <w:szCs w:val="26"/>
          <w:lang w:val="vi-VN"/>
        </w:rPr>
        <w:t>giả</w:t>
      </w:r>
    </w:p>
    <w:p w14:paraId="5534CDE8" w14:textId="18E48BE3" w:rsidR="00DC474E" w:rsidRDefault="00DC474E" w:rsidP="005A60B4">
      <w:pPr>
        <w:tabs>
          <w:tab w:val="center" w:pos="6521"/>
        </w:tabs>
        <w:autoSpaceDE w:val="0"/>
        <w:autoSpaceDN w:val="0"/>
        <w:adjustRightInd w:val="0"/>
        <w:spacing w:before="120" w:after="120" w:line="360" w:lineRule="auto"/>
        <w:ind w:left="3600"/>
        <w:jc w:val="center"/>
        <w:rPr>
          <w:i/>
          <w:sz w:val="26"/>
          <w:szCs w:val="26"/>
          <w:lang w:val="vi-VN"/>
        </w:rPr>
      </w:pPr>
      <w:r w:rsidRPr="006F59A1">
        <w:rPr>
          <w:i/>
          <w:sz w:val="26"/>
          <w:szCs w:val="26"/>
          <w:lang w:val="vi-VN"/>
        </w:rPr>
        <w:t>(ký</w:t>
      </w:r>
      <w:r>
        <w:rPr>
          <w:i/>
          <w:sz w:val="26"/>
          <w:szCs w:val="26"/>
          <w:lang w:val="vi-VN"/>
        </w:rPr>
        <w:t xml:space="preserve"> </w:t>
      </w:r>
      <w:r w:rsidRPr="006F59A1">
        <w:rPr>
          <w:i/>
          <w:sz w:val="26"/>
          <w:szCs w:val="26"/>
          <w:lang w:val="vi-VN"/>
        </w:rPr>
        <w:t>tên</w:t>
      </w:r>
      <w:r>
        <w:rPr>
          <w:i/>
          <w:sz w:val="26"/>
          <w:szCs w:val="26"/>
          <w:lang w:val="vi-VN"/>
        </w:rPr>
        <w:t xml:space="preserve"> </w:t>
      </w:r>
      <w:r w:rsidRPr="006F59A1">
        <w:rPr>
          <w:i/>
          <w:sz w:val="26"/>
          <w:szCs w:val="26"/>
          <w:lang w:val="vi-VN"/>
        </w:rPr>
        <w:t>và</w:t>
      </w:r>
      <w:r>
        <w:rPr>
          <w:i/>
          <w:sz w:val="26"/>
          <w:szCs w:val="26"/>
          <w:lang w:val="vi-VN"/>
        </w:rPr>
        <w:t xml:space="preserve"> </w:t>
      </w:r>
      <w:r w:rsidRPr="006F59A1">
        <w:rPr>
          <w:i/>
          <w:sz w:val="26"/>
          <w:szCs w:val="26"/>
          <w:lang w:val="vi-VN"/>
        </w:rPr>
        <w:t>ghi</w:t>
      </w:r>
      <w:r>
        <w:rPr>
          <w:i/>
          <w:sz w:val="26"/>
          <w:szCs w:val="26"/>
          <w:lang w:val="vi-VN"/>
        </w:rPr>
        <w:t xml:space="preserve"> </w:t>
      </w:r>
      <w:r w:rsidRPr="006F59A1">
        <w:rPr>
          <w:i/>
          <w:sz w:val="26"/>
          <w:szCs w:val="26"/>
          <w:lang w:val="vi-VN"/>
        </w:rPr>
        <w:t>rõ</w:t>
      </w:r>
      <w:r>
        <w:rPr>
          <w:i/>
          <w:sz w:val="26"/>
          <w:szCs w:val="26"/>
          <w:lang w:val="vi-VN"/>
        </w:rPr>
        <w:t xml:space="preserve"> </w:t>
      </w:r>
      <w:r w:rsidRPr="006F59A1">
        <w:rPr>
          <w:i/>
          <w:sz w:val="26"/>
          <w:szCs w:val="26"/>
          <w:lang w:val="vi-VN"/>
        </w:rPr>
        <w:t>họ</w:t>
      </w:r>
      <w:r>
        <w:rPr>
          <w:i/>
          <w:sz w:val="26"/>
          <w:szCs w:val="26"/>
          <w:lang w:val="vi-VN"/>
        </w:rPr>
        <w:t xml:space="preserve"> </w:t>
      </w:r>
      <w:r w:rsidRPr="006F59A1">
        <w:rPr>
          <w:i/>
          <w:sz w:val="26"/>
          <w:szCs w:val="26"/>
          <w:lang w:val="vi-VN"/>
        </w:rPr>
        <w:t>tên)</w:t>
      </w:r>
    </w:p>
    <w:p w14:paraId="5230AC38" w14:textId="03452A4F" w:rsidR="00EF5988" w:rsidRDefault="00AE351F" w:rsidP="00AE351F">
      <w:pPr>
        <w:tabs>
          <w:tab w:val="center" w:pos="6379"/>
        </w:tabs>
        <w:spacing w:before="120" w:after="120"/>
        <w:rPr>
          <w:i/>
          <w:sz w:val="26"/>
          <w:szCs w:val="26"/>
        </w:rPr>
      </w:pPr>
      <w:r>
        <w:rPr>
          <w:i/>
          <w:sz w:val="26"/>
          <w:szCs w:val="26"/>
          <w:lang w:val="vi-VN"/>
        </w:rPr>
        <w:tab/>
      </w:r>
      <w:r>
        <w:rPr>
          <w:i/>
          <w:sz w:val="26"/>
          <w:szCs w:val="26"/>
        </w:rPr>
        <w:t>Nguyễn Thị Thảo Như</w:t>
      </w:r>
    </w:p>
    <w:p w14:paraId="0F74D47F" w14:textId="0110BF7E" w:rsidR="00AE351F" w:rsidRDefault="00AE351F" w:rsidP="00AE351F">
      <w:pPr>
        <w:tabs>
          <w:tab w:val="center" w:pos="6379"/>
        </w:tabs>
        <w:spacing w:before="120" w:after="120"/>
        <w:rPr>
          <w:i/>
          <w:sz w:val="26"/>
          <w:szCs w:val="26"/>
        </w:rPr>
      </w:pPr>
      <w:r>
        <w:rPr>
          <w:i/>
          <w:sz w:val="26"/>
          <w:szCs w:val="26"/>
        </w:rPr>
        <w:tab/>
        <w:t>Nguyễn Trần Minh Hoa</w:t>
      </w:r>
    </w:p>
    <w:p w14:paraId="7A8F055C" w14:textId="1CA0372A" w:rsidR="00AE351F" w:rsidRDefault="00AE351F" w:rsidP="00AE351F">
      <w:pPr>
        <w:tabs>
          <w:tab w:val="center" w:pos="6379"/>
        </w:tabs>
        <w:spacing w:before="120" w:after="120"/>
        <w:rPr>
          <w:i/>
          <w:sz w:val="26"/>
          <w:szCs w:val="26"/>
        </w:rPr>
      </w:pPr>
      <w:r>
        <w:rPr>
          <w:i/>
          <w:sz w:val="26"/>
          <w:szCs w:val="26"/>
        </w:rPr>
        <w:tab/>
        <w:t>Trần Thị Kiều</w:t>
      </w:r>
    </w:p>
    <w:p w14:paraId="4970FE87" w14:textId="72CE92D6" w:rsidR="00AE351F" w:rsidRDefault="00AE351F" w:rsidP="00AE351F">
      <w:pPr>
        <w:tabs>
          <w:tab w:val="center" w:pos="6379"/>
        </w:tabs>
        <w:spacing w:before="120" w:after="120"/>
        <w:rPr>
          <w:i/>
          <w:sz w:val="26"/>
          <w:szCs w:val="26"/>
        </w:rPr>
      </w:pPr>
      <w:r>
        <w:rPr>
          <w:i/>
          <w:sz w:val="26"/>
          <w:szCs w:val="26"/>
        </w:rPr>
        <w:tab/>
        <w:t>Lê Trí Đức</w:t>
      </w:r>
    </w:p>
    <w:p w14:paraId="79E419FE" w14:textId="3CDDB53B" w:rsidR="00AE351F" w:rsidRPr="00AE351F" w:rsidRDefault="00AE351F" w:rsidP="00AE351F">
      <w:pPr>
        <w:tabs>
          <w:tab w:val="center" w:pos="6379"/>
        </w:tabs>
        <w:spacing w:before="120" w:after="120"/>
        <w:rPr>
          <w:i/>
          <w:sz w:val="26"/>
          <w:szCs w:val="26"/>
        </w:rPr>
      </w:pPr>
      <w:r>
        <w:rPr>
          <w:i/>
          <w:sz w:val="26"/>
          <w:szCs w:val="26"/>
        </w:rPr>
        <w:tab/>
        <w:t>Lê Hoàng Huy</w:t>
      </w:r>
    </w:p>
    <w:p w14:paraId="5394A630" w14:textId="13E0D8FA" w:rsidR="002B77F4" w:rsidRPr="006F59A1" w:rsidRDefault="002B77F4" w:rsidP="005A60B4">
      <w:pPr>
        <w:tabs>
          <w:tab w:val="center" w:pos="6379"/>
        </w:tabs>
        <w:spacing w:before="120" w:after="120"/>
        <w:rPr>
          <w:sz w:val="28"/>
          <w:szCs w:val="28"/>
        </w:rPr>
      </w:pPr>
    </w:p>
    <w:p w14:paraId="08B86C50" w14:textId="325BE5E1" w:rsidR="002B77F4" w:rsidRPr="006F59A1" w:rsidRDefault="002B77F4" w:rsidP="005A60B4">
      <w:pPr>
        <w:tabs>
          <w:tab w:val="center" w:pos="6379"/>
        </w:tabs>
        <w:spacing w:before="120" w:after="120"/>
        <w:rPr>
          <w:sz w:val="28"/>
          <w:szCs w:val="28"/>
          <w:lang w:val="vi-VN"/>
        </w:rPr>
      </w:pPr>
    </w:p>
    <w:p w14:paraId="44293DA2" w14:textId="261FE99E" w:rsidR="004A2284" w:rsidRPr="006F59A1" w:rsidRDefault="004A2284" w:rsidP="005A60B4">
      <w:pPr>
        <w:spacing w:before="120" w:after="120"/>
        <w:rPr>
          <w:i/>
          <w:sz w:val="26"/>
          <w:szCs w:val="26"/>
          <w:lang w:val="vi-VN"/>
        </w:rPr>
      </w:pPr>
    </w:p>
    <w:p w14:paraId="4C3FDEC3" w14:textId="596963A9" w:rsidR="005A771C" w:rsidRPr="006F59A1" w:rsidRDefault="005A771C">
      <w:pPr>
        <w:rPr>
          <w:b/>
          <w:sz w:val="32"/>
          <w:szCs w:val="32"/>
          <w:lang w:val="vi-VN"/>
        </w:rPr>
      </w:pPr>
      <w:bookmarkStart w:id="2" w:name="_Toc513066116"/>
    </w:p>
    <w:p w14:paraId="7D2E47BD" w14:textId="09934DB7" w:rsidR="004A2284" w:rsidRPr="006F59A1" w:rsidRDefault="004A2284" w:rsidP="005A771C">
      <w:pPr>
        <w:pStyle w:val="Chng"/>
        <w:spacing w:before="120" w:after="120"/>
        <w:rPr>
          <w:lang w:val="vi-VN"/>
        </w:rPr>
      </w:pPr>
      <w:bookmarkStart w:id="3" w:name="_Toc104148413"/>
      <w:r w:rsidRPr="006F59A1">
        <w:rPr>
          <w:lang w:val="vi-VN"/>
        </w:rPr>
        <w:t>PHẦN</w:t>
      </w:r>
      <w:r w:rsidR="00550E9C">
        <w:rPr>
          <w:lang w:val="vi-VN"/>
        </w:rPr>
        <w:t xml:space="preserve"> </w:t>
      </w:r>
      <w:r w:rsidRPr="006F59A1">
        <w:rPr>
          <w:lang w:val="vi-VN"/>
        </w:rPr>
        <w:t>XÁC</w:t>
      </w:r>
      <w:r w:rsidR="00550E9C">
        <w:rPr>
          <w:lang w:val="vi-VN"/>
        </w:rPr>
        <w:t xml:space="preserve"> </w:t>
      </w:r>
      <w:r w:rsidRPr="006F59A1">
        <w:rPr>
          <w:lang w:val="vi-VN"/>
        </w:rPr>
        <w:t>NHẬN</w:t>
      </w:r>
      <w:r w:rsidR="00550E9C">
        <w:rPr>
          <w:lang w:val="vi-VN"/>
        </w:rPr>
        <w:t xml:space="preserve"> </w:t>
      </w:r>
      <w:r w:rsidRPr="006F59A1">
        <w:rPr>
          <w:lang w:val="vi-VN"/>
        </w:rPr>
        <w:t>VÀ</w:t>
      </w:r>
      <w:r w:rsidR="00550E9C">
        <w:rPr>
          <w:lang w:val="vi-VN"/>
        </w:rPr>
        <w:t xml:space="preserve"> </w:t>
      </w:r>
      <w:r w:rsidRPr="006F59A1">
        <w:rPr>
          <w:lang w:val="vi-VN"/>
        </w:rPr>
        <w:t>ĐÁNH</w:t>
      </w:r>
      <w:r w:rsidR="00550E9C">
        <w:rPr>
          <w:lang w:val="vi-VN"/>
        </w:rPr>
        <w:t xml:space="preserve"> </w:t>
      </w:r>
      <w:r w:rsidRPr="006F59A1">
        <w:rPr>
          <w:lang w:val="vi-VN"/>
        </w:rPr>
        <w:t>GIÁ</w:t>
      </w:r>
      <w:r w:rsidR="00550E9C">
        <w:rPr>
          <w:lang w:val="vi-VN"/>
        </w:rPr>
        <w:t xml:space="preserve"> </w:t>
      </w:r>
      <w:r w:rsidRPr="006F59A1">
        <w:rPr>
          <w:lang w:val="vi-VN"/>
        </w:rPr>
        <w:t>CỦA</w:t>
      </w:r>
      <w:r w:rsidR="00550E9C">
        <w:rPr>
          <w:lang w:val="vi-VN"/>
        </w:rPr>
        <w:t xml:space="preserve"> </w:t>
      </w:r>
      <w:r w:rsidRPr="006F59A1">
        <w:rPr>
          <w:lang w:val="vi-VN"/>
        </w:rPr>
        <w:t>GIẢNG</w:t>
      </w:r>
      <w:r w:rsidR="00550E9C">
        <w:rPr>
          <w:lang w:val="vi-VN"/>
        </w:rPr>
        <w:t xml:space="preserve"> </w:t>
      </w:r>
      <w:r w:rsidRPr="006F59A1">
        <w:rPr>
          <w:lang w:val="vi-VN"/>
        </w:rPr>
        <w:t>VIÊN</w:t>
      </w:r>
      <w:bookmarkEnd w:id="2"/>
      <w:bookmarkEnd w:id="3"/>
    </w:p>
    <w:p w14:paraId="73832055" w14:textId="08F427A8" w:rsidR="004A2284" w:rsidRPr="006F59A1" w:rsidRDefault="004A2284" w:rsidP="00D94B84">
      <w:pPr>
        <w:pStyle w:val="Nidungvnbn"/>
      </w:pPr>
      <w:r w:rsidRPr="006F59A1">
        <w:t>Phần</w:t>
      </w:r>
      <w:r w:rsidR="00550E9C">
        <w:t xml:space="preserve"> </w:t>
      </w:r>
      <w:r w:rsidRPr="006F59A1">
        <w:t>xác</w:t>
      </w:r>
      <w:r w:rsidR="00550E9C">
        <w:t xml:space="preserve"> </w:t>
      </w:r>
      <w:r w:rsidRPr="006F59A1">
        <w:t>nhận</w:t>
      </w:r>
      <w:r w:rsidR="00550E9C">
        <w:t xml:space="preserve"> </w:t>
      </w:r>
      <w:r w:rsidRPr="006F59A1">
        <w:t>của</w:t>
      </w:r>
      <w:r w:rsidR="00550E9C">
        <w:t xml:space="preserve"> </w:t>
      </w:r>
      <w:r w:rsidRPr="006F59A1">
        <w:t>GV</w:t>
      </w:r>
      <w:r w:rsidR="00550E9C">
        <w:t xml:space="preserve"> </w:t>
      </w:r>
      <w:r w:rsidRPr="006F59A1">
        <w:t>hướng</w:t>
      </w:r>
      <w:r w:rsidR="00550E9C">
        <w:t xml:space="preserve"> </w:t>
      </w:r>
      <w:r w:rsidRPr="006F59A1">
        <w:t>dẫn</w:t>
      </w:r>
    </w:p>
    <w:p w14:paraId="087C54B1" w14:textId="77777777" w:rsidR="004A2284" w:rsidRPr="006F59A1" w:rsidRDefault="004A2284" w:rsidP="005A60B4">
      <w:pPr>
        <w:spacing w:before="120" w:after="120"/>
        <w:rPr>
          <w:sz w:val="32"/>
          <w:szCs w:val="32"/>
          <w:lang w:val="vi-VN"/>
        </w:rPr>
      </w:pPr>
      <w:r w:rsidRPr="006F59A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C9CEDD" w14:textId="61A613CA" w:rsidR="004A2284" w:rsidRPr="006F59A1" w:rsidRDefault="00550E9C" w:rsidP="005A60B4">
      <w:pPr>
        <w:tabs>
          <w:tab w:val="center" w:pos="6237"/>
        </w:tabs>
        <w:spacing w:before="120" w:after="120"/>
        <w:rPr>
          <w:lang w:val="vi-VN"/>
        </w:rPr>
      </w:pPr>
      <w:r>
        <w:rPr>
          <w:lang w:val="vi-VN"/>
        </w:rPr>
        <w:t xml:space="preserve"> </w:t>
      </w:r>
      <w:r w:rsidR="004A2284" w:rsidRPr="006F59A1">
        <w:rPr>
          <w:lang w:val="vi-VN"/>
        </w:rPr>
        <w:t>Tp.</w:t>
      </w:r>
      <w:r>
        <w:rPr>
          <w:lang w:val="vi-VN"/>
        </w:rPr>
        <w:t xml:space="preserve"> </w:t>
      </w:r>
      <w:r w:rsidR="004A2284" w:rsidRPr="006F59A1">
        <w:rPr>
          <w:lang w:val="vi-VN"/>
        </w:rPr>
        <w:t>Hồ</w:t>
      </w:r>
      <w:r>
        <w:rPr>
          <w:lang w:val="vi-VN"/>
        </w:rPr>
        <w:t xml:space="preserve"> </w:t>
      </w:r>
      <w:r w:rsidR="004A2284" w:rsidRPr="006F59A1">
        <w:rPr>
          <w:lang w:val="vi-VN"/>
        </w:rPr>
        <w:t>Chí</w:t>
      </w:r>
      <w:r>
        <w:rPr>
          <w:lang w:val="vi-VN"/>
        </w:rPr>
        <w:t xml:space="preserve"> </w:t>
      </w:r>
      <w:r w:rsidR="004A2284" w:rsidRPr="006F59A1">
        <w:rPr>
          <w:lang w:val="vi-VN"/>
        </w:rPr>
        <w:t>Minh,</w:t>
      </w:r>
      <w:r>
        <w:rPr>
          <w:lang w:val="vi-VN"/>
        </w:rPr>
        <w:t xml:space="preserve"> </w:t>
      </w:r>
      <w:r w:rsidR="004A2284" w:rsidRPr="006F59A1">
        <w:rPr>
          <w:lang w:val="vi-VN"/>
        </w:rPr>
        <w:t>ngày</w:t>
      </w:r>
      <w:r>
        <w:rPr>
          <w:lang w:val="vi-VN"/>
        </w:rPr>
        <w:t xml:space="preserve"> </w:t>
      </w:r>
      <w:r w:rsidR="004A2284" w:rsidRPr="006F59A1">
        <w:rPr>
          <w:lang w:val="vi-VN"/>
        </w:rPr>
        <w:t>tháng</w:t>
      </w:r>
      <w:r>
        <w:rPr>
          <w:lang w:val="vi-VN"/>
        </w:rPr>
        <w:t xml:space="preserve"> </w:t>
      </w:r>
      <w:r w:rsidR="004A2284" w:rsidRPr="006F59A1">
        <w:rPr>
          <w:lang w:val="vi-VN"/>
        </w:rPr>
        <w:t>năm</w:t>
      </w:r>
      <w:r>
        <w:rPr>
          <w:lang w:val="vi-VN"/>
        </w:rPr>
        <w:t xml:space="preserve"> </w:t>
      </w:r>
    </w:p>
    <w:p w14:paraId="6D11AF7A" w14:textId="7D6F48E0" w:rsidR="004A2284" w:rsidRPr="006F59A1" w:rsidRDefault="00550E9C" w:rsidP="005A60B4">
      <w:pPr>
        <w:tabs>
          <w:tab w:val="center" w:pos="6237"/>
        </w:tabs>
        <w:spacing w:before="120" w:after="120"/>
        <w:rPr>
          <w:lang w:val="vi-VN"/>
        </w:rPr>
      </w:pPr>
      <w:r>
        <w:rPr>
          <w:lang w:val="vi-VN"/>
        </w:rPr>
        <w:t xml:space="preserve"> </w:t>
      </w:r>
      <w:r w:rsidR="00B71DA2">
        <w:rPr>
          <w:lang w:val="vi-VN"/>
        </w:rPr>
        <w:tab/>
      </w:r>
      <w:r w:rsidR="004A2284" w:rsidRPr="006F59A1">
        <w:rPr>
          <w:lang w:val="vi-VN"/>
        </w:rPr>
        <w:t>(kí</w:t>
      </w:r>
      <w:r>
        <w:rPr>
          <w:lang w:val="vi-VN"/>
        </w:rPr>
        <w:t xml:space="preserve"> </w:t>
      </w:r>
      <w:r w:rsidR="004A2284" w:rsidRPr="006F59A1">
        <w:rPr>
          <w:lang w:val="vi-VN"/>
        </w:rPr>
        <w:t>và</w:t>
      </w:r>
      <w:r>
        <w:rPr>
          <w:lang w:val="vi-VN"/>
        </w:rPr>
        <w:t xml:space="preserve"> </w:t>
      </w:r>
      <w:r w:rsidR="004A2284" w:rsidRPr="006F59A1">
        <w:rPr>
          <w:lang w:val="vi-VN"/>
        </w:rPr>
        <w:t>ghi</w:t>
      </w:r>
      <w:r>
        <w:rPr>
          <w:lang w:val="vi-VN"/>
        </w:rPr>
        <w:t xml:space="preserve"> </w:t>
      </w:r>
      <w:r w:rsidR="004A2284" w:rsidRPr="006F59A1">
        <w:rPr>
          <w:lang w:val="vi-VN"/>
        </w:rPr>
        <w:t>họ</w:t>
      </w:r>
      <w:r>
        <w:rPr>
          <w:lang w:val="vi-VN"/>
        </w:rPr>
        <w:t xml:space="preserve"> </w:t>
      </w:r>
      <w:r w:rsidR="004A2284" w:rsidRPr="006F59A1">
        <w:rPr>
          <w:lang w:val="vi-VN"/>
        </w:rPr>
        <w:t>tên)</w:t>
      </w:r>
    </w:p>
    <w:p w14:paraId="5A85C831" w14:textId="77777777" w:rsidR="004A2284" w:rsidRPr="006F59A1" w:rsidRDefault="004A2284" w:rsidP="005A60B4">
      <w:pPr>
        <w:spacing w:before="120" w:after="120"/>
        <w:rPr>
          <w:lang w:val="vi-VN"/>
        </w:rPr>
      </w:pPr>
    </w:p>
    <w:p w14:paraId="595DD6CB" w14:textId="77777777" w:rsidR="004A2284" w:rsidRPr="006F59A1" w:rsidRDefault="004A2284" w:rsidP="005A60B4">
      <w:pPr>
        <w:spacing w:before="120" w:after="120"/>
        <w:rPr>
          <w:lang w:val="vi-VN"/>
        </w:rPr>
      </w:pPr>
    </w:p>
    <w:p w14:paraId="0005FF2B" w14:textId="77777777" w:rsidR="004A2284" w:rsidRPr="006F59A1" w:rsidRDefault="004A2284" w:rsidP="005A60B4">
      <w:pPr>
        <w:spacing w:before="120" w:after="120"/>
        <w:rPr>
          <w:lang w:val="vi-VN"/>
        </w:rPr>
      </w:pPr>
    </w:p>
    <w:p w14:paraId="011ACACC" w14:textId="2AB04EAD" w:rsidR="004A2284" w:rsidRPr="006F59A1" w:rsidRDefault="004A2284" w:rsidP="00D94B84">
      <w:pPr>
        <w:pStyle w:val="Nidungvnbn"/>
      </w:pPr>
      <w:r w:rsidRPr="006F59A1">
        <w:t>Phần</w:t>
      </w:r>
      <w:r w:rsidR="00550E9C">
        <w:t xml:space="preserve"> </w:t>
      </w:r>
      <w:r w:rsidRPr="006F59A1">
        <w:t>đánh</w:t>
      </w:r>
      <w:r w:rsidR="00550E9C">
        <w:t xml:space="preserve"> </w:t>
      </w:r>
      <w:r w:rsidRPr="006F59A1">
        <w:t>giá</w:t>
      </w:r>
      <w:r w:rsidR="00550E9C">
        <w:t xml:space="preserve"> </w:t>
      </w:r>
      <w:r w:rsidRPr="006F59A1">
        <w:t>của</w:t>
      </w:r>
      <w:r w:rsidR="00550E9C">
        <w:t xml:space="preserve"> </w:t>
      </w:r>
      <w:r w:rsidRPr="006F59A1">
        <w:t>GV</w:t>
      </w:r>
      <w:r w:rsidR="00550E9C">
        <w:t xml:space="preserve"> </w:t>
      </w:r>
      <w:r w:rsidRPr="006F59A1">
        <w:t>chấm</w:t>
      </w:r>
      <w:r w:rsidR="00550E9C">
        <w:t xml:space="preserve"> </w:t>
      </w:r>
      <w:r w:rsidRPr="006F59A1">
        <w:t>bài</w:t>
      </w:r>
    </w:p>
    <w:p w14:paraId="7BE2B419" w14:textId="77777777" w:rsidR="004A2284" w:rsidRPr="006F59A1" w:rsidRDefault="004A2284" w:rsidP="005A60B4">
      <w:pPr>
        <w:spacing w:before="120" w:after="120"/>
        <w:rPr>
          <w:sz w:val="32"/>
          <w:szCs w:val="32"/>
          <w:lang w:val="vi-VN"/>
        </w:rPr>
      </w:pPr>
      <w:r w:rsidRPr="006F59A1">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3240F39" w14:textId="7BE0CDA0" w:rsidR="004A2284" w:rsidRPr="006F59A1" w:rsidRDefault="00550E9C" w:rsidP="005A60B4">
      <w:pPr>
        <w:tabs>
          <w:tab w:val="center" w:pos="6237"/>
        </w:tabs>
        <w:spacing w:before="120" w:after="120"/>
        <w:rPr>
          <w:lang w:val="vi-VN"/>
        </w:rPr>
      </w:pPr>
      <w:r>
        <w:rPr>
          <w:lang w:val="vi-VN"/>
        </w:rPr>
        <w:t xml:space="preserve"> </w:t>
      </w:r>
      <w:r w:rsidR="004A2284" w:rsidRPr="006F59A1">
        <w:rPr>
          <w:lang w:val="vi-VN"/>
        </w:rPr>
        <w:t>Tp.</w:t>
      </w:r>
      <w:r>
        <w:rPr>
          <w:lang w:val="vi-VN"/>
        </w:rPr>
        <w:t xml:space="preserve"> </w:t>
      </w:r>
      <w:r w:rsidR="004A2284" w:rsidRPr="006F59A1">
        <w:rPr>
          <w:lang w:val="vi-VN"/>
        </w:rPr>
        <w:t>Hồ</w:t>
      </w:r>
      <w:r>
        <w:rPr>
          <w:lang w:val="vi-VN"/>
        </w:rPr>
        <w:t xml:space="preserve"> </w:t>
      </w:r>
      <w:r w:rsidR="004A2284" w:rsidRPr="006F59A1">
        <w:rPr>
          <w:lang w:val="vi-VN"/>
        </w:rPr>
        <w:t>Chí</w:t>
      </w:r>
      <w:r>
        <w:rPr>
          <w:lang w:val="vi-VN"/>
        </w:rPr>
        <w:t xml:space="preserve"> </w:t>
      </w:r>
      <w:r w:rsidR="004A2284" w:rsidRPr="006F59A1">
        <w:rPr>
          <w:lang w:val="vi-VN"/>
        </w:rPr>
        <w:t>Minh,</w:t>
      </w:r>
      <w:r>
        <w:rPr>
          <w:lang w:val="vi-VN"/>
        </w:rPr>
        <w:t xml:space="preserve"> </w:t>
      </w:r>
      <w:r w:rsidR="004A2284" w:rsidRPr="006F59A1">
        <w:rPr>
          <w:lang w:val="vi-VN"/>
        </w:rPr>
        <w:t>ngày</w:t>
      </w:r>
      <w:r>
        <w:rPr>
          <w:lang w:val="vi-VN"/>
        </w:rPr>
        <w:t xml:space="preserve"> </w:t>
      </w:r>
      <w:r w:rsidR="004A2284" w:rsidRPr="006F59A1">
        <w:rPr>
          <w:lang w:val="vi-VN"/>
        </w:rPr>
        <w:t>tháng</w:t>
      </w:r>
      <w:r>
        <w:rPr>
          <w:lang w:val="vi-VN"/>
        </w:rPr>
        <w:t xml:space="preserve"> </w:t>
      </w:r>
      <w:r w:rsidR="004A2284" w:rsidRPr="006F59A1">
        <w:rPr>
          <w:lang w:val="vi-VN"/>
        </w:rPr>
        <w:t>năm</w:t>
      </w:r>
      <w:r>
        <w:rPr>
          <w:lang w:val="vi-VN"/>
        </w:rPr>
        <w:t xml:space="preserve"> </w:t>
      </w:r>
    </w:p>
    <w:p w14:paraId="5968C869" w14:textId="1C15B24F" w:rsidR="004A2284" w:rsidRPr="006F59A1" w:rsidRDefault="00550E9C" w:rsidP="005A60B4">
      <w:pPr>
        <w:tabs>
          <w:tab w:val="center" w:pos="6237"/>
        </w:tabs>
        <w:spacing w:before="120" w:after="120"/>
        <w:rPr>
          <w:lang w:val="vi-VN"/>
        </w:rPr>
      </w:pPr>
      <w:r>
        <w:rPr>
          <w:lang w:val="vi-VN"/>
        </w:rPr>
        <w:t xml:space="preserve"> </w:t>
      </w:r>
      <w:r w:rsidR="00AE351F">
        <w:rPr>
          <w:lang w:val="vi-VN"/>
        </w:rPr>
        <w:tab/>
      </w:r>
      <w:r w:rsidR="00AE351F">
        <w:rPr>
          <w:lang w:val="vi-VN"/>
        </w:rPr>
        <w:tab/>
      </w:r>
      <w:r w:rsidR="00AE351F">
        <w:rPr>
          <w:lang w:val="vi-VN"/>
        </w:rPr>
        <w:tab/>
      </w:r>
      <w:r w:rsidR="004A2284" w:rsidRPr="006F59A1">
        <w:rPr>
          <w:lang w:val="vi-VN"/>
        </w:rPr>
        <w:t>(kí</w:t>
      </w:r>
      <w:r>
        <w:rPr>
          <w:lang w:val="vi-VN"/>
        </w:rPr>
        <w:t xml:space="preserve"> </w:t>
      </w:r>
      <w:r w:rsidR="004A2284" w:rsidRPr="006F59A1">
        <w:rPr>
          <w:lang w:val="vi-VN"/>
        </w:rPr>
        <w:t>và</w:t>
      </w:r>
      <w:r>
        <w:rPr>
          <w:lang w:val="vi-VN"/>
        </w:rPr>
        <w:t xml:space="preserve"> </w:t>
      </w:r>
      <w:r w:rsidR="004A2284" w:rsidRPr="006F59A1">
        <w:rPr>
          <w:lang w:val="vi-VN"/>
        </w:rPr>
        <w:t>ghi</w:t>
      </w:r>
      <w:r>
        <w:rPr>
          <w:lang w:val="vi-VN"/>
        </w:rPr>
        <w:t xml:space="preserve"> </w:t>
      </w:r>
      <w:r w:rsidR="004A2284" w:rsidRPr="006F59A1">
        <w:rPr>
          <w:lang w:val="vi-VN"/>
        </w:rPr>
        <w:t>họ</w:t>
      </w:r>
      <w:r>
        <w:rPr>
          <w:lang w:val="vi-VN"/>
        </w:rPr>
        <w:t xml:space="preserve"> </w:t>
      </w:r>
      <w:r w:rsidR="004A2284" w:rsidRPr="006F59A1">
        <w:rPr>
          <w:lang w:val="vi-VN"/>
        </w:rPr>
        <w:t>tên)</w:t>
      </w:r>
    </w:p>
    <w:p w14:paraId="3E8C38C9" w14:textId="3FBE03FE" w:rsidR="004A2284" w:rsidRPr="006F59A1" w:rsidRDefault="004A2284" w:rsidP="005A60B4">
      <w:pPr>
        <w:pStyle w:val="Tiucctrangmu"/>
        <w:spacing w:before="120" w:after="120"/>
        <w:rPr>
          <w:lang w:val="vi-VN"/>
        </w:rPr>
      </w:pPr>
      <w:r w:rsidRPr="006F59A1">
        <w:rPr>
          <w:lang w:val="vi-VN"/>
        </w:rPr>
        <w:br w:type="page"/>
      </w:r>
      <w:r w:rsidRPr="006F59A1">
        <w:rPr>
          <w:lang w:val="vi-VN"/>
        </w:rPr>
        <w:lastRenderedPageBreak/>
        <w:t>MỤC</w:t>
      </w:r>
      <w:r w:rsidR="00550E9C">
        <w:rPr>
          <w:lang w:val="vi-VN"/>
        </w:rPr>
        <w:t xml:space="preserve"> </w:t>
      </w:r>
      <w:r w:rsidRPr="006F59A1">
        <w:rPr>
          <w:lang w:val="vi-VN"/>
        </w:rPr>
        <w:t>LỤC</w:t>
      </w:r>
    </w:p>
    <w:p w14:paraId="5B2A9232" w14:textId="614EFA03" w:rsidR="00BA5965" w:rsidRDefault="004A2284">
      <w:pPr>
        <w:pStyle w:val="TOC1"/>
        <w:tabs>
          <w:tab w:val="right" w:leader="dot" w:pos="9111"/>
        </w:tabs>
        <w:rPr>
          <w:rFonts w:asciiTheme="minorHAnsi" w:eastAsiaTheme="minorEastAsia" w:hAnsiTheme="minorHAnsi" w:cstheme="minorBidi"/>
          <w:noProof/>
          <w:sz w:val="22"/>
          <w:szCs w:val="22"/>
          <w:lang w:val="vi-VN" w:eastAsia="vi-VN"/>
        </w:rPr>
      </w:pPr>
      <w:r w:rsidRPr="006F59A1">
        <w:rPr>
          <w:szCs w:val="26"/>
        </w:rPr>
        <w:fldChar w:fldCharType="begin"/>
      </w:r>
      <w:r w:rsidRPr="006F59A1">
        <w:rPr>
          <w:szCs w:val="26"/>
        </w:rPr>
        <w:instrText xml:space="preserve"> TOC \h \z \t "Chương,1,Tiểu mục cấp 1,2,Tiểu mục cấp 2,3,Tiểu mục cấp 3,4" </w:instrText>
      </w:r>
      <w:r w:rsidRPr="006F59A1">
        <w:rPr>
          <w:szCs w:val="26"/>
        </w:rPr>
        <w:fldChar w:fldCharType="separate"/>
      </w:r>
      <w:hyperlink w:anchor="_Toc104148412" w:history="1">
        <w:r w:rsidR="00BA5965" w:rsidRPr="00050D62">
          <w:rPr>
            <w:rStyle w:val="Hyperlink"/>
            <w:noProof/>
          </w:rPr>
          <w:t>LỜI CẢM ƠN</w:t>
        </w:r>
        <w:r w:rsidR="00BA5965">
          <w:rPr>
            <w:noProof/>
            <w:webHidden/>
          </w:rPr>
          <w:tab/>
        </w:r>
        <w:r w:rsidR="00BA5965">
          <w:rPr>
            <w:noProof/>
            <w:webHidden/>
          </w:rPr>
          <w:fldChar w:fldCharType="begin"/>
        </w:r>
        <w:r w:rsidR="00BA5965">
          <w:rPr>
            <w:noProof/>
            <w:webHidden/>
          </w:rPr>
          <w:instrText xml:space="preserve"> PAGEREF _Toc104148412 \h </w:instrText>
        </w:r>
        <w:r w:rsidR="00BA5965">
          <w:rPr>
            <w:noProof/>
            <w:webHidden/>
          </w:rPr>
        </w:r>
        <w:r w:rsidR="00BA5965">
          <w:rPr>
            <w:noProof/>
            <w:webHidden/>
          </w:rPr>
          <w:fldChar w:fldCharType="separate"/>
        </w:r>
        <w:r w:rsidR="00BA5965">
          <w:rPr>
            <w:noProof/>
            <w:webHidden/>
          </w:rPr>
          <w:t>1</w:t>
        </w:r>
        <w:r w:rsidR="00BA5965">
          <w:rPr>
            <w:noProof/>
            <w:webHidden/>
          </w:rPr>
          <w:fldChar w:fldCharType="end"/>
        </w:r>
      </w:hyperlink>
    </w:p>
    <w:p w14:paraId="0B375C50" w14:textId="708D3A0D"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13" w:history="1">
        <w:r w:rsidRPr="00050D62">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_Toc104148413 \h </w:instrText>
        </w:r>
        <w:r>
          <w:rPr>
            <w:noProof/>
            <w:webHidden/>
          </w:rPr>
        </w:r>
        <w:r>
          <w:rPr>
            <w:noProof/>
            <w:webHidden/>
          </w:rPr>
          <w:fldChar w:fldCharType="separate"/>
        </w:r>
        <w:r>
          <w:rPr>
            <w:noProof/>
            <w:webHidden/>
          </w:rPr>
          <w:t>3</w:t>
        </w:r>
        <w:r>
          <w:rPr>
            <w:noProof/>
            <w:webHidden/>
          </w:rPr>
          <w:fldChar w:fldCharType="end"/>
        </w:r>
      </w:hyperlink>
    </w:p>
    <w:p w14:paraId="65DD1BDD" w14:textId="4723BE01"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14" w:history="1">
        <w:r w:rsidRPr="00050D62">
          <w:rPr>
            <w:rStyle w:val="Hyperlink"/>
            <w:noProof/>
          </w:rPr>
          <w:t>DANH MỤC KÍ HIỆU VÀ CHỮ VIẾT TẮT</w:t>
        </w:r>
        <w:r>
          <w:rPr>
            <w:noProof/>
            <w:webHidden/>
          </w:rPr>
          <w:tab/>
        </w:r>
        <w:r>
          <w:rPr>
            <w:noProof/>
            <w:webHidden/>
          </w:rPr>
          <w:fldChar w:fldCharType="begin"/>
        </w:r>
        <w:r>
          <w:rPr>
            <w:noProof/>
            <w:webHidden/>
          </w:rPr>
          <w:instrText xml:space="preserve"> PAGEREF _Toc104148414 \h </w:instrText>
        </w:r>
        <w:r>
          <w:rPr>
            <w:noProof/>
            <w:webHidden/>
          </w:rPr>
        </w:r>
        <w:r>
          <w:rPr>
            <w:noProof/>
            <w:webHidden/>
          </w:rPr>
          <w:fldChar w:fldCharType="separate"/>
        </w:r>
        <w:r>
          <w:rPr>
            <w:noProof/>
            <w:webHidden/>
          </w:rPr>
          <w:t>7</w:t>
        </w:r>
        <w:r>
          <w:rPr>
            <w:noProof/>
            <w:webHidden/>
          </w:rPr>
          <w:fldChar w:fldCharType="end"/>
        </w:r>
      </w:hyperlink>
    </w:p>
    <w:p w14:paraId="6E82CCF7" w14:textId="566987F9"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15" w:history="1">
        <w:r w:rsidRPr="00050D6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_Toc104148415 \h </w:instrText>
        </w:r>
        <w:r>
          <w:rPr>
            <w:noProof/>
            <w:webHidden/>
          </w:rPr>
        </w:r>
        <w:r>
          <w:rPr>
            <w:noProof/>
            <w:webHidden/>
          </w:rPr>
          <w:fldChar w:fldCharType="separate"/>
        </w:r>
        <w:r>
          <w:rPr>
            <w:noProof/>
            <w:webHidden/>
          </w:rPr>
          <w:t>8</w:t>
        </w:r>
        <w:r>
          <w:rPr>
            <w:noProof/>
            <w:webHidden/>
          </w:rPr>
          <w:fldChar w:fldCharType="end"/>
        </w:r>
      </w:hyperlink>
    </w:p>
    <w:p w14:paraId="2AFE1E36" w14:textId="2482C040"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16" w:history="1">
        <w:r w:rsidRPr="00050D62">
          <w:rPr>
            <w:rStyle w:val="Hyperlink"/>
            <w:noProof/>
          </w:rPr>
          <w:t>CHƯƠNG 1 – UNDERSTAND THE CURRENT STATE</w:t>
        </w:r>
        <w:r>
          <w:rPr>
            <w:noProof/>
            <w:webHidden/>
          </w:rPr>
          <w:tab/>
        </w:r>
        <w:r>
          <w:rPr>
            <w:noProof/>
            <w:webHidden/>
          </w:rPr>
          <w:fldChar w:fldCharType="begin"/>
        </w:r>
        <w:r>
          <w:rPr>
            <w:noProof/>
            <w:webHidden/>
          </w:rPr>
          <w:instrText xml:space="preserve"> PAGEREF _Toc104148416 \h </w:instrText>
        </w:r>
        <w:r>
          <w:rPr>
            <w:noProof/>
            <w:webHidden/>
          </w:rPr>
        </w:r>
        <w:r>
          <w:rPr>
            <w:noProof/>
            <w:webHidden/>
          </w:rPr>
          <w:fldChar w:fldCharType="separate"/>
        </w:r>
        <w:r>
          <w:rPr>
            <w:noProof/>
            <w:webHidden/>
          </w:rPr>
          <w:t>1</w:t>
        </w:r>
        <w:r>
          <w:rPr>
            <w:noProof/>
            <w:webHidden/>
          </w:rPr>
          <w:fldChar w:fldCharType="end"/>
        </w:r>
      </w:hyperlink>
    </w:p>
    <w:p w14:paraId="71D9C878" w14:textId="0232CB5F" w:rsidR="00BA5965" w:rsidRDefault="00BA5965">
      <w:pPr>
        <w:pStyle w:val="TOC2"/>
        <w:tabs>
          <w:tab w:val="left" w:pos="1440"/>
          <w:tab w:val="right" w:leader="dot" w:pos="9111"/>
        </w:tabs>
        <w:rPr>
          <w:rFonts w:asciiTheme="minorHAnsi" w:eastAsiaTheme="minorEastAsia" w:hAnsiTheme="minorHAnsi" w:cstheme="minorBidi"/>
          <w:noProof/>
          <w:sz w:val="22"/>
          <w:szCs w:val="22"/>
          <w:lang w:val="vi-VN" w:eastAsia="vi-VN"/>
        </w:rPr>
      </w:pPr>
      <w:hyperlink w:anchor="_Toc104148417" w:history="1">
        <w:r w:rsidRPr="00050D62">
          <w:rPr>
            <w:rStyle w:val="Hyperlink"/>
            <w:noProof/>
          </w:rPr>
          <w:t>1.1</w:t>
        </w:r>
        <w:r>
          <w:rPr>
            <w:rFonts w:asciiTheme="minorHAnsi" w:eastAsiaTheme="minorEastAsia" w:hAnsiTheme="minorHAnsi" w:cstheme="minorBidi"/>
            <w:noProof/>
            <w:sz w:val="22"/>
            <w:szCs w:val="22"/>
            <w:lang w:val="vi-VN" w:eastAsia="vi-VN"/>
          </w:rPr>
          <w:tab/>
        </w:r>
        <w:r w:rsidRPr="00050D62">
          <w:rPr>
            <w:rStyle w:val="Hyperlink"/>
            <w:noProof/>
          </w:rPr>
          <w:t>Phân tích về người dùng</w:t>
        </w:r>
        <w:r>
          <w:rPr>
            <w:noProof/>
            <w:webHidden/>
          </w:rPr>
          <w:tab/>
        </w:r>
        <w:r>
          <w:rPr>
            <w:noProof/>
            <w:webHidden/>
          </w:rPr>
          <w:fldChar w:fldCharType="begin"/>
        </w:r>
        <w:r>
          <w:rPr>
            <w:noProof/>
            <w:webHidden/>
          </w:rPr>
          <w:instrText xml:space="preserve"> PAGEREF _Toc104148417 \h </w:instrText>
        </w:r>
        <w:r>
          <w:rPr>
            <w:noProof/>
            <w:webHidden/>
          </w:rPr>
        </w:r>
        <w:r>
          <w:rPr>
            <w:noProof/>
            <w:webHidden/>
          </w:rPr>
          <w:fldChar w:fldCharType="separate"/>
        </w:r>
        <w:r>
          <w:rPr>
            <w:noProof/>
            <w:webHidden/>
          </w:rPr>
          <w:t>1</w:t>
        </w:r>
        <w:r>
          <w:rPr>
            <w:noProof/>
            <w:webHidden/>
          </w:rPr>
          <w:fldChar w:fldCharType="end"/>
        </w:r>
      </w:hyperlink>
    </w:p>
    <w:p w14:paraId="4AEC8F0A" w14:textId="3EA62F03"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18" w:history="1">
        <w:r w:rsidRPr="00050D62">
          <w:rPr>
            <w:rStyle w:val="Hyperlink"/>
            <w:noProof/>
          </w:rPr>
          <w:t>1.1.1. Đối tượng liên quan</w:t>
        </w:r>
        <w:r>
          <w:rPr>
            <w:noProof/>
            <w:webHidden/>
          </w:rPr>
          <w:tab/>
        </w:r>
        <w:r>
          <w:rPr>
            <w:noProof/>
            <w:webHidden/>
          </w:rPr>
          <w:fldChar w:fldCharType="begin"/>
        </w:r>
        <w:r>
          <w:rPr>
            <w:noProof/>
            <w:webHidden/>
          </w:rPr>
          <w:instrText xml:space="preserve"> PAGEREF _Toc104148418 \h </w:instrText>
        </w:r>
        <w:r>
          <w:rPr>
            <w:noProof/>
            <w:webHidden/>
          </w:rPr>
        </w:r>
        <w:r>
          <w:rPr>
            <w:noProof/>
            <w:webHidden/>
          </w:rPr>
          <w:fldChar w:fldCharType="separate"/>
        </w:r>
        <w:r>
          <w:rPr>
            <w:noProof/>
            <w:webHidden/>
          </w:rPr>
          <w:t>1</w:t>
        </w:r>
        <w:r>
          <w:rPr>
            <w:noProof/>
            <w:webHidden/>
          </w:rPr>
          <w:fldChar w:fldCharType="end"/>
        </w:r>
      </w:hyperlink>
    </w:p>
    <w:p w14:paraId="70385EC0" w14:textId="6F315E16"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19" w:history="1">
        <w:r w:rsidRPr="00050D62">
          <w:rPr>
            <w:rStyle w:val="Hyperlink"/>
            <w:noProof/>
          </w:rPr>
          <w:t>1.1.2. Thuộc tính của từng đối tượng</w:t>
        </w:r>
        <w:r>
          <w:rPr>
            <w:noProof/>
            <w:webHidden/>
          </w:rPr>
          <w:tab/>
        </w:r>
        <w:r>
          <w:rPr>
            <w:noProof/>
            <w:webHidden/>
          </w:rPr>
          <w:fldChar w:fldCharType="begin"/>
        </w:r>
        <w:r>
          <w:rPr>
            <w:noProof/>
            <w:webHidden/>
          </w:rPr>
          <w:instrText xml:space="preserve"> PAGEREF _Toc104148419 \h </w:instrText>
        </w:r>
        <w:r>
          <w:rPr>
            <w:noProof/>
            <w:webHidden/>
          </w:rPr>
        </w:r>
        <w:r>
          <w:rPr>
            <w:noProof/>
            <w:webHidden/>
          </w:rPr>
          <w:fldChar w:fldCharType="separate"/>
        </w:r>
        <w:r>
          <w:rPr>
            <w:noProof/>
            <w:webHidden/>
          </w:rPr>
          <w:t>2</w:t>
        </w:r>
        <w:r>
          <w:rPr>
            <w:noProof/>
            <w:webHidden/>
          </w:rPr>
          <w:fldChar w:fldCharType="end"/>
        </w:r>
      </w:hyperlink>
    </w:p>
    <w:p w14:paraId="3D97F013" w14:textId="1C6E1366"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0" w:history="1">
        <w:r w:rsidRPr="00050D62">
          <w:rPr>
            <w:rStyle w:val="Hyperlink"/>
            <w:noProof/>
          </w:rPr>
          <w:t>1.1.3. Vai trò, trách nhiệm của người dùng</w:t>
        </w:r>
        <w:r>
          <w:rPr>
            <w:noProof/>
            <w:webHidden/>
          </w:rPr>
          <w:tab/>
        </w:r>
        <w:r>
          <w:rPr>
            <w:noProof/>
            <w:webHidden/>
          </w:rPr>
          <w:fldChar w:fldCharType="begin"/>
        </w:r>
        <w:r>
          <w:rPr>
            <w:noProof/>
            <w:webHidden/>
          </w:rPr>
          <w:instrText xml:space="preserve"> PAGEREF _Toc104148420 \h </w:instrText>
        </w:r>
        <w:r>
          <w:rPr>
            <w:noProof/>
            <w:webHidden/>
          </w:rPr>
        </w:r>
        <w:r>
          <w:rPr>
            <w:noProof/>
            <w:webHidden/>
          </w:rPr>
          <w:fldChar w:fldCharType="separate"/>
        </w:r>
        <w:r>
          <w:rPr>
            <w:noProof/>
            <w:webHidden/>
          </w:rPr>
          <w:t>3</w:t>
        </w:r>
        <w:r>
          <w:rPr>
            <w:noProof/>
            <w:webHidden/>
          </w:rPr>
          <w:fldChar w:fldCharType="end"/>
        </w:r>
      </w:hyperlink>
    </w:p>
    <w:p w14:paraId="08E1DA5A" w14:textId="0B851FB6"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21" w:history="1">
        <w:r w:rsidRPr="00050D62">
          <w:rPr>
            <w:rStyle w:val="Hyperlink"/>
            <w:noProof/>
          </w:rPr>
          <w:t>1.2. Phân tích trang web internet banking</w:t>
        </w:r>
        <w:r>
          <w:rPr>
            <w:noProof/>
            <w:webHidden/>
          </w:rPr>
          <w:tab/>
        </w:r>
        <w:r>
          <w:rPr>
            <w:noProof/>
            <w:webHidden/>
          </w:rPr>
          <w:fldChar w:fldCharType="begin"/>
        </w:r>
        <w:r>
          <w:rPr>
            <w:noProof/>
            <w:webHidden/>
          </w:rPr>
          <w:instrText xml:space="preserve"> PAGEREF _Toc104148421 \h </w:instrText>
        </w:r>
        <w:r>
          <w:rPr>
            <w:noProof/>
            <w:webHidden/>
          </w:rPr>
        </w:r>
        <w:r>
          <w:rPr>
            <w:noProof/>
            <w:webHidden/>
          </w:rPr>
          <w:fldChar w:fldCharType="separate"/>
        </w:r>
        <w:r>
          <w:rPr>
            <w:noProof/>
            <w:webHidden/>
          </w:rPr>
          <w:t>3</w:t>
        </w:r>
        <w:r>
          <w:rPr>
            <w:noProof/>
            <w:webHidden/>
          </w:rPr>
          <w:fldChar w:fldCharType="end"/>
        </w:r>
      </w:hyperlink>
    </w:p>
    <w:p w14:paraId="5B82732E" w14:textId="525BA5C1"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2" w:history="1">
        <w:r w:rsidRPr="00050D62">
          <w:rPr>
            <w:rStyle w:val="Hyperlink"/>
            <w:noProof/>
          </w:rPr>
          <w:t>1.2.1. Đặc điểm và chức năng</w:t>
        </w:r>
        <w:r>
          <w:rPr>
            <w:noProof/>
            <w:webHidden/>
          </w:rPr>
          <w:tab/>
        </w:r>
        <w:r>
          <w:rPr>
            <w:noProof/>
            <w:webHidden/>
          </w:rPr>
          <w:fldChar w:fldCharType="begin"/>
        </w:r>
        <w:r>
          <w:rPr>
            <w:noProof/>
            <w:webHidden/>
          </w:rPr>
          <w:instrText xml:space="preserve"> PAGEREF _Toc104148422 \h </w:instrText>
        </w:r>
        <w:r>
          <w:rPr>
            <w:noProof/>
            <w:webHidden/>
          </w:rPr>
        </w:r>
        <w:r>
          <w:rPr>
            <w:noProof/>
            <w:webHidden/>
          </w:rPr>
          <w:fldChar w:fldCharType="separate"/>
        </w:r>
        <w:r>
          <w:rPr>
            <w:noProof/>
            <w:webHidden/>
          </w:rPr>
          <w:t>3</w:t>
        </w:r>
        <w:r>
          <w:rPr>
            <w:noProof/>
            <w:webHidden/>
          </w:rPr>
          <w:fldChar w:fldCharType="end"/>
        </w:r>
      </w:hyperlink>
    </w:p>
    <w:p w14:paraId="3689864D" w14:textId="3692BBBB"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3" w:history="1">
        <w:r w:rsidRPr="00050D62">
          <w:rPr>
            <w:rStyle w:val="Hyperlink"/>
            <w:noProof/>
          </w:rPr>
          <w:t>1.2.2. Phân tích SWOT</w:t>
        </w:r>
        <w:r>
          <w:rPr>
            <w:noProof/>
            <w:webHidden/>
          </w:rPr>
          <w:tab/>
        </w:r>
        <w:r>
          <w:rPr>
            <w:noProof/>
            <w:webHidden/>
          </w:rPr>
          <w:fldChar w:fldCharType="begin"/>
        </w:r>
        <w:r>
          <w:rPr>
            <w:noProof/>
            <w:webHidden/>
          </w:rPr>
          <w:instrText xml:space="preserve"> PAGEREF _Toc104148423 \h </w:instrText>
        </w:r>
        <w:r>
          <w:rPr>
            <w:noProof/>
            <w:webHidden/>
          </w:rPr>
        </w:r>
        <w:r>
          <w:rPr>
            <w:noProof/>
            <w:webHidden/>
          </w:rPr>
          <w:fldChar w:fldCharType="separate"/>
        </w:r>
        <w:r>
          <w:rPr>
            <w:noProof/>
            <w:webHidden/>
          </w:rPr>
          <w:t>4</w:t>
        </w:r>
        <w:r>
          <w:rPr>
            <w:noProof/>
            <w:webHidden/>
          </w:rPr>
          <w:fldChar w:fldCharType="end"/>
        </w:r>
      </w:hyperlink>
    </w:p>
    <w:p w14:paraId="54F2029A" w14:textId="16D87319"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4" w:history="1">
        <w:r w:rsidRPr="00050D62">
          <w:rPr>
            <w:rStyle w:val="Hyperlink"/>
            <w:noProof/>
          </w:rPr>
          <w:t>1.2.3. Shared vocabulary</w:t>
        </w:r>
        <w:r>
          <w:rPr>
            <w:noProof/>
            <w:webHidden/>
          </w:rPr>
          <w:tab/>
        </w:r>
        <w:r>
          <w:rPr>
            <w:noProof/>
            <w:webHidden/>
          </w:rPr>
          <w:fldChar w:fldCharType="begin"/>
        </w:r>
        <w:r>
          <w:rPr>
            <w:noProof/>
            <w:webHidden/>
          </w:rPr>
          <w:instrText xml:space="preserve"> PAGEREF _Toc104148424 \h </w:instrText>
        </w:r>
        <w:r>
          <w:rPr>
            <w:noProof/>
            <w:webHidden/>
          </w:rPr>
        </w:r>
        <w:r>
          <w:rPr>
            <w:noProof/>
            <w:webHidden/>
          </w:rPr>
          <w:fldChar w:fldCharType="separate"/>
        </w:r>
        <w:r>
          <w:rPr>
            <w:noProof/>
            <w:webHidden/>
          </w:rPr>
          <w:t>5</w:t>
        </w:r>
        <w:r>
          <w:rPr>
            <w:noProof/>
            <w:webHidden/>
          </w:rPr>
          <w:fldChar w:fldCharType="end"/>
        </w:r>
      </w:hyperlink>
    </w:p>
    <w:p w14:paraId="635AA47C" w14:textId="60AD8135"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5" w:history="1">
        <w:r w:rsidRPr="00050D62">
          <w:rPr>
            <w:rStyle w:val="Hyperlink"/>
            <w:noProof/>
          </w:rPr>
          <w:t>1.2.3. Người dùng tiềm năng</w:t>
        </w:r>
        <w:r>
          <w:rPr>
            <w:noProof/>
            <w:webHidden/>
          </w:rPr>
          <w:tab/>
        </w:r>
        <w:r>
          <w:rPr>
            <w:noProof/>
            <w:webHidden/>
          </w:rPr>
          <w:fldChar w:fldCharType="begin"/>
        </w:r>
        <w:r>
          <w:rPr>
            <w:noProof/>
            <w:webHidden/>
          </w:rPr>
          <w:instrText xml:space="preserve"> PAGEREF _Toc104148425 \h </w:instrText>
        </w:r>
        <w:r>
          <w:rPr>
            <w:noProof/>
            <w:webHidden/>
          </w:rPr>
        </w:r>
        <w:r>
          <w:rPr>
            <w:noProof/>
            <w:webHidden/>
          </w:rPr>
          <w:fldChar w:fldCharType="separate"/>
        </w:r>
        <w:r>
          <w:rPr>
            <w:noProof/>
            <w:webHidden/>
          </w:rPr>
          <w:t>5</w:t>
        </w:r>
        <w:r>
          <w:rPr>
            <w:noProof/>
            <w:webHidden/>
          </w:rPr>
          <w:fldChar w:fldCharType="end"/>
        </w:r>
      </w:hyperlink>
    </w:p>
    <w:p w14:paraId="27652162" w14:textId="111CE2EA"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26" w:history="1">
        <w:r w:rsidRPr="00050D62">
          <w:rPr>
            <w:rStyle w:val="Hyperlink"/>
            <w:noProof/>
          </w:rPr>
          <w:t>CHƯƠNG 2 – USER RESEARCH</w:t>
        </w:r>
        <w:r>
          <w:rPr>
            <w:noProof/>
            <w:webHidden/>
          </w:rPr>
          <w:tab/>
        </w:r>
        <w:r>
          <w:rPr>
            <w:noProof/>
            <w:webHidden/>
          </w:rPr>
          <w:fldChar w:fldCharType="begin"/>
        </w:r>
        <w:r>
          <w:rPr>
            <w:noProof/>
            <w:webHidden/>
          </w:rPr>
          <w:instrText xml:space="preserve"> PAGEREF _Toc104148426 \h </w:instrText>
        </w:r>
        <w:r>
          <w:rPr>
            <w:noProof/>
            <w:webHidden/>
          </w:rPr>
        </w:r>
        <w:r>
          <w:rPr>
            <w:noProof/>
            <w:webHidden/>
          </w:rPr>
          <w:fldChar w:fldCharType="separate"/>
        </w:r>
        <w:r>
          <w:rPr>
            <w:noProof/>
            <w:webHidden/>
          </w:rPr>
          <w:t>6</w:t>
        </w:r>
        <w:r>
          <w:rPr>
            <w:noProof/>
            <w:webHidden/>
          </w:rPr>
          <w:fldChar w:fldCharType="end"/>
        </w:r>
      </w:hyperlink>
    </w:p>
    <w:p w14:paraId="6DBE7B80" w14:textId="17BD4D22"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27" w:history="1">
        <w:r w:rsidRPr="00050D62">
          <w:rPr>
            <w:rStyle w:val="Hyperlink"/>
            <w:noProof/>
          </w:rPr>
          <w:t>2.1. Thước đo đánh giá từng loại sản phẩm</w:t>
        </w:r>
        <w:r>
          <w:rPr>
            <w:noProof/>
            <w:webHidden/>
          </w:rPr>
          <w:tab/>
        </w:r>
        <w:r>
          <w:rPr>
            <w:noProof/>
            <w:webHidden/>
          </w:rPr>
          <w:fldChar w:fldCharType="begin"/>
        </w:r>
        <w:r>
          <w:rPr>
            <w:noProof/>
            <w:webHidden/>
          </w:rPr>
          <w:instrText xml:space="preserve"> PAGEREF _Toc104148427 \h </w:instrText>
        </w:r>
        <w:r>
          <w:rPr>
            <w:noProof/>
            <w:webHidden/>
          </w:rPr>
        </w:r>
        <w:r>
          <w:rPr>
            <w:noProof/>
            <w:webHidden/>
          </w:rPr>
          <w:fldChar w:fldCharType="separate"/>
        </w:r>
        <w:r>
          <w:rPr>
            <w:noProof/>
            <w:webHidden/>
          </w:rPr>
          <w:t>6</w:t>
        </w:r>
        <w:r>
          <w:rPr>
            <w:noProof/>
            <w:webHidden/>
          </w:rPr>
          <w:fldChar w:fldCharType="end"/>
        </w:r>
      </w:hyperlink>
    </w:p>
    <w:p w14:paraId="3F94C19B" w14:textId="3F572C24"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28" w:history="1">
        <w:r w:rsidRPr="00050D62">
          <w:rPr>
            <w:rStyle w:val="Hyperlink"/>
            <w:noProof/>
          </w:rPr>
          <w:t>2.2. Kế hoạch và tiến hành khảo sát</w:t>
        </w:r>
        <w:r>
          <w:rPr>
            <w:noProof/>
            <w:webHidden/>
          </w:rPr>
          <w:tab/>
        </w:r>
        <w:r>
          <w:rPr>
            <w:noProof/>
            <w:webHidden/>
          </w:rPr>
          <w:fldChar w:fldCharType="begin"/>
        </w:r>
        <w:r>
          <w:rPr>
            <w:noProof/>
            <w:webHidden/>
          </w:rPr>
          <w:instrText xml:space="preserve"> PAGEREF _Toc104148428 \h </w:instrText>
        </w:r>
        <w:r>
          <w:rPr>
            <w:noProof/>
            <w:webHidden/>
          </w:rPr>
        </w:r>
        <w:r>
          <w:rPr>
            <w:noProof/>
            <w:webHidden/>
          </w:rPr>
          <w:fldChar w:fldCharType="separate"/>
        </w:r>
        <w:r>
          <w:rPr>
            <w:noProof/>
            <w:webHidden/>
          </w:rPr>
          <w:t>6</w:t>
        </w:r>
        <w:r>
          <w:rPr>
            <w:noProof/>
            <w:webHidden/>
          </w:rPr>
          <w:fldChar w:fldCharType="end"/>
        </w:r>
      </w:hyperlink>
    </w:p>
    <w:p w14:paraId="48D4248F" w14:textId="1F3162FD"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29" w:history="1">
        <w:r w:rsidRPr="00050D62">
          <w:rPr>
            <w:rStyle w:val="Hyperlink"/>
            <w:noProof/>
          </w:rPr>
          <w:t>2.2.1. Kế hoạch</w:t>
        </w:r>
        <w:r>
          <w:rPr>
            <w:noProof/>
            <w:webHidden/>
          </w:rPr>
          <w:tab/>
        </w:r>
        <w:r>
          <w:rPr>
            <w:noProof/>
            <w:webHidden/>
          </w:rPr>
          <w:fldChar w:fldCharType="begin"/>
        </w:r>
        <w:r>
          <w:rPr>
            <w:noProof/>
            <w:webHidden/>
          </w:rPr>
          <w:instrText xml:space="preserve"> PAGEREF _Toc104148429 \h </w:instrText>
        </w:r>
        <w:r>
          <w:rPr>
            <w:noProof/>
            <w:webHidden/>
          </w:rPr>
        </w:r>
        <w:r>
          <w:rPr>
            <w:noProof/>
            <w:webHidden/>
          </w:rPr>
          <w:fldChar w:fldCharType="separate"/>
        </w:r>
        <w:r>
          <w:rPr>
            <w:noProof/>
            <w:webHidden/>
          </w:rPr>
          <w:t>6</w:t>
        </w:r>
        <w:r>
          <w:rPr>
            <w:noProof/>
            <w:webHidden/>
          </w:rPr>
          <w:fldChar w:fldCharType="end"/>
        </w:r>
      </w:hyperlink>
    </w:p>
    <w:p w14:paraId="0D8B6635" w14:textId="366F1F31"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30" w:history="1">
        <w:r w:rsidRPr="00050D62">
          <w:rPr>
            <w:rStyle w:val="Hyperlink"/>
            <w:noProof/>
          </w:rPr>
          <w:t>2.2.3. Tiến hành khảo sát và thống kê:</w:t>
        </w:r>
        <w:r>
          <w:rPr>
            <w:noProof/>
            <w:webHidden/>
          </w:rPr>
          <w:tab/>
        </w:r>
        <w:r>
          <w:rPr>
            <w:noProof/>
            <w:webHidden/>
          </w:rPr>
          <w:fldChar w:fldCharType="begin"/>
        </w:r>
        <w:r>
          <w:rPr>
            <w:noProof/>
            <w:webHidden/>
          </w:rPr>
          <w:instrText xml:space="preserve"> PAGEREF _Toc104148430 \h </w:instrText>
        </w:r>
        <w:r>
          <w:rPr>
            <w:noProof/>
            <w:webHidden/>
          </w:rPr>
        </w:r>
        <w:r>
          <w:rPr>
            <w:noProof/>
            <w:webHidden/>
          </w:rPr>
          <w:fldChar w:fldCharType="separate"/>
        </w:r>
        <w:r>
          <w:rPr>
            <w:noProof/>
            <w:webHidden/>
          </w:rPr>
          <w:t>7</w:t>
        </w:r>
        <w:r>
          <w:rPr>
            <w:noProof/>
            <w:webHidden/>
          </w:rPr>
          <w:fldChar w:fldCharType="end"/>
        </w:r>
      </w:hyperlink>
    </w:p>
    <w:p w14:paraId="37DCB414" w14:textId="7C94279A"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1" w:history="1">
        <w:r w:rsidRPr="00050D62">
          <w:rPr>
            <w:rStyle w:val="Hyperlink"/>
            <w:noProof/>
          </w:rPr>
          <w:t>2.3. Personas</w:t>
        </w:r>
        <w:r>
          <w:rPr>
            <w:noProof/>
            <w:webHidden/>
          </w:rPr>
          <w:tab/>
        </w:r>
        <w:r>
          <w:rPr>
            <w:noProof/>
            <w:webHidden/>
          </w:rPr>
          <w:fldChar w:fldCharType="begin"/>
        </w:r>
        <w:r>
          <w:rPr>
            <w:noProof/>
            <w:webHidden/>
          </w:rPr>
          <w:instrText xml:space="preserve"> PAGEREF _Toc104148431 \h </w:instrText>
        </w:r>
        <w:r>
          <w:rPr>
            <w:noProof/>
            <w:webHidden/>
          </w:rPr>
        </w:r>
        <w:r>
          <w:rPr>
            <w:noProof/>
            <w:webHidden/>
          </w:rPr>
          <w:fldChar w:fldCharType="separate"/>
        </w:r>
        <w:r>
          <w:rPr>
            <w:noProof/>
            <w:webHidden/>
          </w:rPr>
          <w:t>13</w:t>
        </w:r>
        <w:r>
          <w:rPr>
            <w:noProof/>
            <w:webHidden/>
          </w:rPr>
          <w:fldChar w:fldCharType="end"/>
        </w:r>
      </w:hyperlink>
    </w:p>
    <w:p w14:paraId="28F53F48" w14:textId="12401AD5" w:rsidR="00BA5965" w:rsidRDefault="00BA5965">
      <w:pPr>
        <w:pStyle w:val="TOC1"/>
        <w:tabs>
          <w:tab w:val="right" w:leader="dot" w:pos="9111"/>
        </w:tabs>
        <w:rPr>
          <w:rFonts w:asciiTheme="minorHAnsi" w:eastAsiaTheme="minorEastAsia" w:hAnsiTheme="minorHAnsi" w:cstheme="minorBidi"/>
          <w:noProof/>
          <w:sz w:val="22"/>
          <w:szCs w:val="22"/>
          <w:lang w:val="vi-VN" w:eastAsia="vi-VN"/>
        </w:rPr>
      </w:pPr>
      <w:hyperlink w:anchor="_Toc104148432" w:history="1">
        <w:r w:rsidRPr="00050D62">
          <w:rPr>
            <w:rStyle w:val="Hyperlink"/>
            <w:noProof/>
          </w:rPr>
          <w:t>CHƯƠNG 3 – CONCEPT DESIGN</w:t>
        </w:r>
        <w:r>
          <w:rPr>
            <w:noProof/>
            <w:webHidden/>
          </w:rPr>
          <w:tab/>
        </w:r>
        <w:r>
          <w:rPr>
            <w:noProof/>
            <w:webHidden/>
          </w:rPr>
          <w:fldChar w:fldCharType="begin"/>
        </w:r>
        <w:r>
          <w:rPr>
            <w:noProof/>
            <w:webHidden/>
          </w:rPr>
          <w:instrText xml:space="preserve"> PAGEREF _Toc104148432 \h </w:instrText>
        </w:r>
        <w:r>
          <w:rPr>
            <w:noProof/>
            <w:webHidden/>
          </w:rPr>
        </w:r>
        <w:r>
          <w:rPr>
            <w:noProof/>
            <w:webHidden/>
          </w:rPr>
          <w:fldChar w:fldCharType="separate"/>
        </w:r>
        <w:r>
          <w:rPr>
            <w:noProof/>
            <w:webHidden/>
          </w:rPr>
          <w:t>14</w:t>
        </w:r>
        <w:r>
          <w:rPr>
            <w:noProof/>
            <w:webHidden/>
          </w:rPr>
          <w:fldChar w:fldCharType="end"/>
        </w:r>
      </w:hyperlink>
    </w:p>
    <w:p w14:paraId="638962BA" w14:textId="70F4843C"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3" w:history="1">
        <w:r w:rsidRPr="00050D62">
          <w:rPr>
            <w:rStyle w:val="Hyperlink"/>
            <w:noProof/>
          </w:rPr>
          <w:t>3.1 Sơ đồ midmap tổng quát:</w:t>
        </w:r>
        <w:r>
          <w:rPr>
            <w:noProof/>
            <w:webHidden/>
          </w:rPr>
          <w:tab/>
        </w:r>
        <w:r>
          <w:rPr>
            <w:noProof/>
            <w:webHidden/>
          </w:rPr>
          <w:fldChar w:fldCharType="begin"/>
        </w:r>
        <w:r>
          <w:rPr>
            <w:noProof/>
            <w:webHidden/>
          </w:rPr>
          <w:instrText xml:space="preserve"> PAGEREF _Toc104148433 \h </w:instrText>
        </w:r>
        <w:r>
          <w:rPr>
            <w:noProof/>
            <w:webHidden/>
          </w:rPr>
        </w:r>
        <w:r>
          <w:rPr>
            <w:noProof/>
            <w:webHidden/>
          </w:rPr>
          <w:fldChar w:fldCharType="separate"/>
        </w:r>
        <w:r>
          <w:rPr>
            <w:noProof/>
            <w:webHidden/>
          </w:rPr>
          <w:t>14</w:t>
        </w:r>
        <w:r>
          <w:rPr>
            <w:noProof/>
            <w:webHidden/>
          </w:rPr>
          <w:fldChar w:fldCharType="end"/>
        </w:r>
      </w:hyperlink>
    </w:p>
    <w:p w14:paraId="289D74E7" w14:textId="0DC3C642"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4" w:history="1">
        <w:r w:rsidRPr="00050D62">
          <w:rPr>
            <w:rStyle w:val="Hyperlink"/>
            <w:noProof/>
          </w:rPr>
          <w:t>3.2 Storyboard:</w:t>
        </w:r>
        <w:r>
          <w:rPr>
            <w:noProof/>
            <w:webHidden/>
          </w:rPr>
          <w:tab/>
        </w:r>
        <w:r>
          <w:rPr>
            <w:noProof/>
            <w:webHidden/>
          </w:rPr>
          <w:fldChar w:fldCharType="begin"/>
        </w:r>
        <w:r>
          <w:rPr>
            <w:noProof/>
            <w:webHidden/>
          </w:rPr>
          <w:instrText xml:space="preserve"> PAGEREF _Toc104148434 \h </w:instrText>
        </w:r>
        <w:r>
          <w:rPr>
            <w:noProof/>
            <w:webHidden/>
          </w:rPr>
        </w:r>
        <w:r>
          <w:rPr>
            <w:noProof/>
            <w:webHidden/>
          </w:rPr>
          <w:fldChar w:fldCharType="separate"/>
        </w:r>
        <w:r>
          <w:rPr>
            <w:noProof/>
            <w:webHidden/>
          </w:rPr>
          <w:t>14</w:t>
        </w:r>
        <w:r>
          <w:rPr>
            <w:noProof/>
            <w:webHidden/>
          </w:rPr>
          <w:fldChar w:fldCharType="end"/>
        </w:r>
      </w:hyperlink>
    </w:p>
    <w:p w14:paraId="3B9A9B02" w14:textId="624BCA7F"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5" w:history="1">
        <w:r w:rsidRPr="00050D62">
          <w:rPr>
            <w:rStyle w:val="Hyperlink"/>
            <w:noProof/>
          </w:rPr>
          <w:t>3.3 Bảng độ ưu tiên:</w:t>
        </w:r>
        <w:r>
          <w:rPr>
            <w:noProof/>
            <w:webHidden/>
          </w:rPr>
          <w:tab/>
        </w:r>
        <w:r>
          <w:rPr>
            <w:noProof/>
            <w:webHidden/>
          </w:rPr>
          <w:fldChar w:fldCharType="begin"/>
        </w:r>
        <w:r>
          <w:rPr>
            <w:noProof/>
            <w:webHidden/>
          </w:rPr>
          <w:instrText xml:space="preserve"> PAGEREF _Toc104148435 \h </w:instrText>
        </w:r>
        <w:r>
          <w:rPr>
            <w:noProof/>
            <w:webHidden/>
          </w:rPr>
        </w:r>
        <w:r>
          <w:rPr>
            <w:noProof/>
            <w:webHidden/>
          </w:rPr>
          <w:fldChar w:fldCharType="separate"/>
        </w:r>
        <w:r>
          <w:rPr>
            <w:noProof/>
            <w:webHidden/>
          </w:rPr>
          <w:t>17</w:t>
        </w:r>
        <w:r>
          <w:rPr>
            <w:noProof/>
            <w:webHidden/>
          </w:rPr>
          <w:fldChar w:fldCharType="end"/>
        </w:r>
      </w:hyperlink>
    </w:p>
    <w:p w14:paraId="35397471" w14:textId="3D1EF39D"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6" w:history="1">
        <w:r w:rsidRPr="00050D62">
          <w:rPr>
            <w:rStyle w:val="Hyperlink"/>
            <w:noProof/>
          </w:rPr>
          <w:t>3.4 Sơ đồ hóa:</w:t>
        </w:r>
        <w:r>
          <w:rPr>
            <w:noProof/>
            <w:webHidden/>
          </w:rPr>
          <w:tab/>
        </w:r>
        <w:r>
          <w:rPr>
            <w:noProof/>
            <w:webHidden/>
          </w:rPr>
          <w:fldChar w:fldCharType="begin"/>
        </w:r>
        <w:r>
          <w:rPr>
            <w:noProof/>
            <w:webHidden/>
          </w:rPr>
          <w:instrText xml:space="preserve"> PAGEREF _Toc104148436 \h </w:instrText>
        </w:r>
        <w:r>
          <w:rPr>
            <w:noProof/>
            <w:webHidden/>
          </w:rPr>
        </w:r>
        <w:r>
          <w:rPr>
            <w:noProof/>
            <w:webHidden/>
          </w:rPr>
          <w:fldChar w:fldCharType="separate"/>
        </w:r>
        <w:r>
          <w:rPr>
            <w:noProof/>
            <w:webHidden/>
          </w:rPr>
          <w:t>17</w:t>
        </w:r>
        <w:r>
          <w:rPr>
            <w:noProof/>
            <w:webHidden/>
          </w:rPr>
          <w:fldChar w:fldCharType="end"/>
        </w:r>
      </w:hyperlink>
    </w:p>
    <w:p w14:paraId="7834EF49" w14:textId="4D27F601"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37" w:history="1">
        <w:r w:rsidRPr="00050D62">
          <w:rPr>
            <w:rStyle w:val="Hyperlink"/>
            <w:noProof/>
          </w:rPr>
          <w:t>3.4.1 Mô hình phân rã trang:</w:t>
        </w:r>
        <w:r>
          <w:rPr>
            <w:noProof/>
            <w:webHidden/>
          </w:rPr>
          <w:tab/>
        </w:r>
        <w:r>
          <w:rPr>
            <w:noProof/>
            <w:webHidden/>
          </w:rPr>
          <w:fldChar w:fldCharType="begin"/>
        </w:r>
        <w:r>
          <w:rPr>
            <w:noProof/>
            <w:webHidden/>
          </w:rPr>
          <w:instrText xml:space="preserve"> PAGEREF _Toc104148437 \h </w:instrText>
        </w:r>
        <w:r>
          <w:rPr>
            <w:noProof/>
            <w:webHidden/>
          </w:rPr>
        </w:r>
        <w:r>
          <w:rPr>
            <w:noProof/>
            <w:webHidden/>
          </w:rPr>
          <w:fldChar w:fldCharType="separate"/>
        </w:r>
        <w:r>
          <w:rPr>
            <w:noProof/>
            <w:webHidden/>
          </w:rPr>
          <w:t>17</w:t>
        </w:r>
        <w:r>
          <w:rPr>
            <w:noProof/>
            <w:webHidden/>
          </w:rPr>
          <w:fldChar w:fldCharType="end"/>
        </w:r>
      </w:hyperlink>
    </w:p>
    <w:p w14:paraId="21CCB45D" w14:textId="664CCD6F"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38" w:history="1">
        <w:r w:rsidRPr="00050D62">
          <w:rPr>
            <w:rStyle w:val="Hyperlink"/>
            <w:noProof/>
          </w:rPr>
          <w:t>3.4.2 Flow chuyển trang:</w:t>
        </w:r>
        <w:r>
          <w:rPr>
            <w:noProof/>
            <w:webHidden/>
          </w:rPr>
          <w:tab/>
        </w:r>
        <w:r>
          <w:rPr>
            <w:noProof/>
            <w:webHidden/>
          </w:rPr>
          <w:fldChar w:fldCharType="begin"/>
        </w:r>
        <w:r>
          <w:rPr>
            <w:noProof/>
            <w:webHidden/>
          </w:rPr>
          <w:instrText xml:space="preserve"> PAGEREF _Toc104148438 \h </w:instrText>
        </w:r>
        <w:r>
          <w:rPr>
            <w:noProof/>
            <w:webHidden/>
          </w:rPr>
        </w:r>
        <w:r>
          <w:rPr>
            <w:noProof/>
            <w:webHidden/>
          </w:rPr>
          <w:fldChar w:fldCharType="separate"/>
        </w:r>
        <w:r>
          <w:rPr>
            <w:noProof/>
            <w:webHidden/>
          </w:rPr>
          <w:t>19</w:t>
        </w:r>
        <w:r>
          <w:rPr>
            <w:noProof/>
            <w:webHidden/>
          </w:rPr>
          <w:fldChar w:fldCharType="end"/>
        </w:r>
      </w:hyperlink>
    </w:p>
    <w:p w14:paraId="45301C8A" w14:textId="587DAEBA"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39" w:history="1">
        <w:r w:rsidRPr="00050D62">
          <w:rPr>
            <w:rStyle w:val="Hyperlink"/>
            <w:noProof/>
          </w:rPr>
          <w:t>3.5 Đặc tả chức năng:</w:t>
        </w:r>
        <w:r>
          <w:rPr>
            <w:noProof/>
            <w:webHidden/>
          </w:rPr>
          <w:tab/>
        </w:r>
        <w:r>
          <w:rPr>
            <w:noProof/>
            <w:webHidden/>
          </w:rPr>
          <w:fldChar w:fldCharType="begin"/>
        </w:r>
        <w:r>
          <w:rPr>
            <w:noProof/>
            <w:webHidden/>
          </w:rPr>
          <w:instrText xml:space="preserve"> PAGEREF _Toc104148439 \h </w:instrText>
        </w:r>
        <w:r>
          <w:rPr>
            <w:noProof/>
            <w:webHidden/>
          </w:rPr>
        </w:r>
        <w:r>
          <w:rPr>
            <w:noProof/>
            <w:webHidden/>
          </w:rPr>
          <w:fldChar w:fldCharType="separate"/>
        </w:r>
        <w:r>
          <w:rPr>
            <w:noProof/>
            <w:webHidden/>
          </w:rPr>
          <w:t>22</w:t>
        </w:r>
        <w:r>
          <w:rPr>
            <w:noProof/>
            <w:webHidden/>
          </w:rPr>
          <w:fldChar w:fldCharType="end"/>
        </w:r>
      </w:hyperlink>
    </w:p>
    <w:p w14:paraId="61C3C248" w14:textId="7B764CEF" w:rsidR="00BA5965" w:rsidRDefault="00BA5965">
      <w:pPr>
        <w:pStyle w:val="TOC2"/>
        <w:tabs>
          <w:tab w:val="right" w:leader="dot" w:pos="9111"/>
        </w:tabs>
        <w:rPr>
          <w:rFonts w:asciiTheme="minorHAnsi" w:eastAsiaTheme="minorEastAsia" w:hAnsiTheme="minorHAnsi" w:cstheme="minorBidi"/>
          <w:noProof/>
          <w:sz w:val="22"/>
          <w:szCs w:val="22"/>
          <w:lang w:val="vi-VN" w:eastAsia="vi-VN"/>
        </w:rPr>
      </w:pPr>
      <w:hyperlink w:anchor="_Toc104148440" w:history="1">
        <w:r w:rsidRPr="00050D62">
          <w:rPr>
            <w:rStyle w:val="Hyperlink"/>
            <w:noProof/>
          </w:rPr>
          <w:t>3.6 Sketch – Warframe – Mockup</w:t>
        </w:r>
        <w:r>
          <w:rPr>
            <w:noProof/>
            <w:webHidden/>
          </w:rPr>
          <w:tab/>
        </w:r>
        <w:r>
          <w:rPr>
            <w:noProof/>
            <w:webHidden/>
          </w:rPr>
          <w:fldChar w:fldCharType="begin"/>
        </w:r>
        <w:r>
          <w:rPr>
            <w:noProof/>
            <w:webHidden/>
          </w:rPr>
          <w:instrText xml:space="preserve"> PAGEREF _Toc104148440 \h </w:instrText>
        </w:r>
        <w:r>
          <w:rPr>
            <w:noProof/>
            <w:webHidden/>
          </w:rPr>
        </w:r>
        <w:r>
          <w:rPr>
            <w:noProof/>
            <w:webHidden/>
          </w:rPr>
          <w:fldChar w:fldCharType="separate"/>
        </w:r>
        <w:r>
          <w:rPr>
            <w:noProof/>
            <w:webHidden/>
          </w:rPr>
          <w:t>24</w:t>
        </w:r>
        <w:r>
          <w:rPr>
            <w:noProof/>
            <w:webHidden/>
          </w:rPr>
          <w:fldChar w:fldCharType="end"/>
        </w:r>
      </w:hyperlink>
    </w:p>
    <w:p w14:paraId="2E01306E" w14:textId="17A27D3F"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1" w:history="1">
        <w:r w:rsidRPr="00050D62">
          <w:rPr>
            <w:rStyle w:val="Hyperlink"/>
            <w:noProof/>
          </w:rPr>
          <w:t>3.6.1 Trang chủ ngân hàng</w:t>
        </w:r>
        <w:r>
          <w:rPr>
            <w:noProof/>
            <w:webHidden/>
          </w:rPr>
          <w:tab/>
        </w:r>
        <w:r>
          <w:rPr>
            <w:noProof/>
            <w:webHidden/>
          </w:rPr>
          <w:fldChar w:fldCharType="begin"/>
        </w:r>
        <w:r>
          <w:rPr>
            <w:noProof/>
            <w:webHidden/>
          </w:rPr>
          <w:instrText xml:space="preserve"> PAGEREF _Toc104148441 \h </w:instrText>
        </w:r>
        <w:r>
          <w:rPr>
            <w:noProof/>
            <w:webHidden/>
          </w:rPr>
        </w:r>
        <w:r>
          <w:rPr>
            <w:noProof/>
            <w:webHidden/>
          </w:rPr>
          <w:fldChar w:fldCharType="separate"/>
        </w:r>
        <w:r>
          <w:rPr>
            <w:noProof/>
            <w:webHidden/>
          </w:rPr>
          <w:t>24</w:t>
        </w:r>
        <w:r>
          <w:rPr>
            <w:noProof/>
            <w:webHidden/>
          </w:rPr>
          <w:fldChar w:fldCharType="end"/>
        </w:r>
      </w:hyperlink>
    </w:p>
    <w:p w14:paraId="7EABB17E" w14:textId="2E522F55"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2" w:history="1">
        <w:r w:rsidRPr="00050D62">
          <w:rPr>
            <w:rStyle w:val="Hyperlink"/>
            <w:noProof/>
          </w:rPr>
          <w:t>3.6.2 Trang giới thiệu</w:t>
        </w:r>
        <w:r>
          <w:rPr>
            <w:noProof/>
            <w:webHidden/>
          </w:rPr>
          <w:tab/>
        </w:r>
        <w:r>
          <w:rPr>
            <w:noProof/>
            <w:webHidden/>
          </w:rPr>
          <w:fldChar w:fldCharType="begin"/>
        </w:r>
        <w:r>
          <w:rPr>
            <w:noProof/>
            <w:webHidden/>
          </w:rPr>
          <w:instrText xml:space="preserve"> PAGEREF _Toc104148442 \h </w:instrText>
        </w:r>
        <w:r>
          <w:rPr>
            <w:noProof/>
            <w:webHidden/>
          </w:rPr>
        </w:r>
        <w:r>
          <w:rPr>
            <w:noProof/>
            <w:webHidden/>
          </w:rPr>
          <w:fldChar w:fldCharType="separate"/>
        </w:r>
        <w:r>
          <w:rPr>
            <w:noProof/>
            <w:webHidden/>
          </w:rPr>
          <w:t>27</w:t>
        </w:r>
        <w:r>
          <w:rPr>
            <w:noProof/>
            <w:webHidden/>
          </w:rPr>
          <w:fldChar w:fldCharType="end"/>
        </w:r>
      </w:hyperlink>
    </w:p>
    <w:p w14:paraId="1BC51E32" w14:textId="4286D936"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3" w:history="1">
        <w:r w:rsidRPr="00050D62">
          <w:rPr>
            <w:rStyle w:val="Hyperlink"/>
            <w:noProof/>
          </w:rPr>
          <w:t>3.6.3 Trang hỏi đáp</w:t>
        </w:r>
        <w:r>
          <w:rPr>
            <w:noProof/>
            <w:webHidden/>
          </w:rPr>
          <w:tab/>
        </w:r>
        <w:r>
          <w:rPr>
            <w:noProof/>
            <w:webHidden/>
          </w:rPr>
          <w:fldChar w:fldCharType="begin"/>
        </w:r>
        <w:r>
          <w:rPr>
            <w:noProof/>
            <w:webHidden/>
          </w:rPr>
          <w:instrText xml:space="preserve"> PAGEREF _Toc104148443 \h </w:instrText>
        </w:r>
        <w:r>
          <w:rPr>
            <w:noProof/>
            <w:webHidden/>
          </w:rPr>
        </w:r>
        <w:r>
          <w:rPr>
            <w:noProof/>
            <w:webHidden/>
          </w:rPr>
          <w:fldChar w:fldCharType="separate"/>
        </w:r>
        <w:r>
          <w:rPr>
            <w:noProof/>
            <w:webHidden/>
          </w:rPr>
          <w:t>30</w:t>
        </w:r>
        <w:r>
          <w:rPr>
            <w:noProof/>
            <w:webHidden/>
          </w:rPr>
          <w:fldChar w:fldCharType="end"/>
        </w:r>
      </w:hyperlink>
    </w:p>
    <w:p w14:paraId="74241B89" w14:textId="03FF04C5"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4" w:history="1">
        <w:r w:rsidRPr="00050D62">
          <w:rPr>
            <w:rStyle w:val="Hyperlink"/>
            <w:noProof/>
          </w:rPr>
          <w:t>3.6.4 Trang tin tức tổng quan</w:t>
        </w:r>
        <w:r>
          <w:rPr>
            <w:noProof/>
            <w:webHidden/>
          </w:rPr>
          <w:tab/>
        </w:r>
        <w:r>
          <w:rPr>
            <w:noProof/>
            <w:webHidden/>
          </w:rPr>
          <w:fldChar w:fldCharType="begin"/>
        </w:r>
        <w:r>
          <w:rPr>
            <w:noProof/>
            <w:webHidden/>
          </w:rPr>
          <w:instrText xml:space="preserve"> PAGEREF _Toc104148444 \h </w:instrText>
        </w:r>
        <w:r>
          <w:rPr>
            <w:noProof/>
            <w:webHidden/>
          </w:rPr>
        </w:r>
        <w:r>
          <w:rPr>
            <w:noProof/>
            <w:webHidden/>
          </w:rPr>
          <w:fldChar w:fldCharType="separate"/>
        </w:r>
        <w:r>
          <w:rPr>
            <w:noProof/>
            <w:webHidden/>
          </w:rPr>
          <w:t>33</w:t>
        </w:r>
        <w:r>
          <w:rPr>
            <w:noProof/>
            <w:webHidden/>
          </w:rPr>
          <w:fldChar w:fldCharType="end"/>
        </w:r>
      </w:hyperlink>
    </w:p>
    <w:p w14:paraId="28413987" w14:textId="4A4A6722"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5" w:history="1">
        <w:r w:rsidRPr="00050D62">
          <w:rPr>
            <w:rStyle w:val="Hyperlink"/>
            <w:noProof/>
          </w:rPr>
          <w:t>3.6.5 Trang tin tức chi tiết</w:t>
        </w:r>
        <w:r>
          <w:rPr>
            <w:noProof/>
            <w:webHidden/>
          </w:rPr>
          <w:tab/>
        </w:r>
        <w:r>
          <w:rPr>
            <w:noProof/>
            <w:webHidden/>
          </w:rPr>
          <w:fldChar w:fldCharType="begin"/>
        </w:r>
        <w:r>
          <w:rPr>
            <w:noProof/>
            <w:webHidden/>
          </w:rPr>
          <w:instrText xml:space="preserve"> PAGEREF _Toc104148445 \h </w:instrText>
        </w:r>
        <w:r>
          <w:rPr>
            <w:noProof/>
            <w:webHidden/>
          </w:rPr>
        </w:r>
        <w:r>
          <w:rPr>
            <w:noProof/>
            <w:webHidden/>
          </w:rPr>
          <w:fldChar w:fldCharType="separate"/>
        </w:r>
        <w:r>
          <w:rPr>
            <w:noProof/>
            <w:webHidden/>
          </w:rPr>
          <w:t>36</w:t>
        </w:r>
        <w:r>
          <w:rPr>
            <w:noProof/>
            <w:webHidden/>
          </w:rPr>
          <w:fldChar w:fldCharType="end"/>
        </w:r>
      </w:hyperlink>
    </w:p>
    <w:p w14:paraId="6948B31A" w14:textId="038732F6"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6" w:history="1">
        <w:r w:rsidRPr="00050D62">
          <w:rPr>
            <w:rStyle w:val="Hyperlink"/>
            <w:noProof/>
          </w:rPr>
          <w:t>3.6.6 Trang liên hệ</w:t>
        </w:r>
        <w:r>
          <w:rPr>
            <w:noProof/>
            <w:webHidden/>
          </w:rPr>
          <w:tab/>
        </w:r>
        <w:r>
          <w:rPr>
            <w:noProof/>
            <w:webHidden/>
          </w:rPr>
          <w:fldChar w:fldCharType="begin"/>
        </w:r>
        <w:r>
          <w:rPr>
            <w:noProof/>
            <w:webHidden/>
          </w:rPr>
          <w:instrText xml:space="preserve"> PAGEREF _Toc104148446 \h </w:instrText>
        </w:r>
        <w:r>
          <w:rPr>
            <w:noProof/>
            <w:webHidden/>
          </w:rPr>
        </w:r>
        <w:r>
          <w:rPr>
            <w:noProof/>
            <w:webHidden/>
          </w:rPr>
          <w:fldChar w:fldCharType="separate"/>
        </w:r>
        <w:r>
          <w:rPr>
            <w:noProof/>
            <w:webHidden/>
          </w:rPr>
          <w:t>39</w:t>
        </w:r>
        <w:r>
          <w:rPr>
            <w:noProof/>
            <w:webHidden/>
          </w:rPr>
          <w:fldChar w:fldCharType="end"/>
        </w:r>
      </w:hyperlink>
    </w:p>
    <w:p w14:paraId="250BDC17" w14:textId="55B5DE4D"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7" w:history="1">
        <w:r w:rsidRPr="00050D62">
          <w:rPr>
            <w:rStyle w:val="Hyperlink"/>
            <w:noProof/>
          </w:rPr>
          <w:t>3.6.7 Trang đăng nhập</w:t>
        </w:r>
        <w:r>
          <w:rPr>
            <w:noProof/>
            <w:webHidden/>
          </w:rPr>
          <w:tab/>
        </w:r>
        <w:r>
          <w:rPr>
            <w:noProof/>
            <w:webHidden/>
          </w:rPr>
          <w:fldChar w:fldCharType="begin"/>
        </w:r>
        <w:r>
          <w:rPr>
            <w:noProof/>
            <w:webHidden/>
          </w:rPr>
          <w:instrText xml:space="preserve"> PAGEREF _Toc104148447 \h </w:instrText>
        </w:r>
        <w:r>
          <w:rPr>
            <w:noProof/>
            <w:webHidden/>
          </w:rPr>
        </w:r>
        <w:r>
          <w:rPr>
            <w:noProof/>
            <w:webHidden/>
          </w:rPr>
          <w:fldChar w:fldCharType="separate"/>
        </w:r>
        <w:r>
          <w:rPr>
            <w:noProof/>
            <w:webHidden/>
          </w:rPr>
          <w:t>42</w:t>
        </w:r>
        <w:r>
          <w:rPr>
            <w:noProof/>
            <w:webHidden/>
          </w:rPr>
          <w:fldChar w:fldCharType="end"/>
        </w:r>
      </w:hyperlink>
    </w:p>
    <w:p w14:paraId="53072A8F" w14:textId="6DF612B3"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8" w:history="1">
        <w:r w:rsidRPr="00050D62">
          <w:rPr>
            <w:rStyle w:val="Hyperlink"/>
            <w:noProof/>
          </w:rPr>
          <w:t>3.6.8 Trang hệ thống tổng quan</w:t>
        </w:r>
        <w:r>
          <w:rPr>
            <w:noProof/>
            <w:webHidden/>
          </w:rPr>
          <w:tab/>
        </w:r>
        <w:r>
          <w:rPr>
            <w:noProof/>
            <w:webHidden/>
          </w:rPr>
          <w:fldChar w:fldCharType="begin"/>
        </w:r>
        <w:r>
          <w:rPr>
            <w:noProof/>
            <w:webHidden/>
          </w:rPr>
          <w:instrText xml:space="preserve"> PAGEREF _Toc104148448 \h </w:instrText>
        </w:r>
        <w:r>
          <w:rPr>
            <w:noProof/>
            <w:webHidden/>
          </w:rPr>
        </w:r>
        <w:r>
          <w:rPr>
            <w:noProof/>
            <w:webHidden/>
          </w:rPr>
          <w:fldChar w:fldCharType="separate"/>
        </w:r>
        <w:r>
          <w:rPr>
            <w:noProof/>
            <w:webHidden/>
          </w:rPr>
          <w:t>43</w:t>
        </w:r>
        <w:r>
          <w:rPr>
            <w:noProof/>
            <w:webHidden/>
          </w:rPr>
          <w:fldChar w:fldCharType="end"/>
        </w:r>
      </w:hyperlink>
    </w:p>
    <w:p w14:paraId="54F87F5F" w14:textId="710CD523"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49" w:history="1">
        <w:r w:rsidRPr="00050D62">
          <w:rPr>
            <w:rStyle w:val="Hyperlink"/>
            <w:noProof/>
          </w:rPr>
          <w:t>3.6.9 Trang chuyển khoản</w:t>
        </w:r>
        <w:r>
          <w:rPr>
            <w:noProof/>
            <w:webHidden/>
          </w:rPr>
          <w:tab/>
        </w:r>
        <w:r>
          <w:rPr>
            <w:noProof/>
            <w:webHidden/>
          </w:rPr>
          <w:fldChar w:fldCharType="begin"/>
        </w:r>
        <w:r>
          <w:rPr>
            <w:noProof/>
            <w:webHidden/>
          </w:rPr>
          <w:instrText xml:space="preserve"> PAGEREF _Toc104148449 \h </w:instrText>
        </w:r>
        <w:r>
          <w:rPr>
            <w:noProof/>
            <w:webHidden/>
          </w:rPr>
        </w:r>
        <w:r>
          <w:rPr>
            <w:noProof/>
            <w:webHidden/>
          </w:rPr>
          <w:fldChar w:fldCharType="separate"/>
        </w:r>
        <w:r>
          <w:rPr>
            <w:noProof/>
            <w:webHidden/>
          </w:rPr>
          <w:t>44</w:t>
        </w:r>
        <w:r>
          <w:rPr>
            <w:noProof/>
            <w:webHidden/>
          </w:rPr>
          <w:fldChar w:fldCharType="end"/>
        </w:r>
      </w:hyperlink>
    </w:p>
    <w:p w14:paraId="5C3B4E08" w14:textId="1D5B78F6"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50" w:history="1">
        <w:r w:rsidRPr="00050D62">
          <w:rPr>
            <w:rStyle w:val="Hyperlink"/>
            <w:noProof/>
          </w:rPr>
          <w:t>3.6.10 Trang chuyển khoản nội bộ</w:t>
        </w:r>
        <w:r>
          <w:rPr>
            <w:noProof/>
            <w:webHidden/>
          </w:rPr>
          <w:tab/>
        </w:r>
        <w:r>
          <w:rPr>
            <w:noProof/>
            <w:webHidden/>
          </w:rPr>
          <w:fldChar w:fldCharType="begin"/>
        </w:r>
        <w:r>
          <w:rPr>
            <w:noProof/>
            <w:webHidden/>
          </w:rPr>
          <w:instrText xml:space="preserve"> PAGEREF _Toc104148450 \h </w:instrText>
        </w:r>
        <w:r>
          <w:rPr>
            <w:noProof/>
            <w:webHidden/>
          </w:rPr>
        </w:r>
        <w:r>
          <w:rPr>
            <w:noProof/>
            <w:webHidden/>
          </w:rPr>
          <w:fldChar w:fldCharType="separate"/>
        </w:r>
        <w:r>
          <w:rPr>
            <w:noProof/>
            <w:webHidden/>
          </w:rPr>
          <w:t>46</w:t>
        </w:r>
        <w:r>
          <w:rPr>
            <w:noProof/>
            <w:webHidden/>
          </w:rPr>
          <w:fldChar w:fldCharType="end"/>
        </w:r>
      </w:hyperlink>
    </w:p>
    <w:p w14:paraId="6A2D5FAC" w14:textId="0BD5F903"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51" w:history="1">
        <w:r w:rsidRPr="00050D62">
          <w:rPr>
            <w:rStyle w:val="Hyperlink"/>
            <w:noProof/>
          </w:rPr>
          <w:t>3.6.11 Trang thanh toán hóa đơn</w:t>
        </w:r>
        <w:r>
          <w:rPr>
            <w:noProof/>
            <w:webHidden/>
          </w:rPr>
          <w:tab/>
        </w:r>
        <w:r>
          <w:rPr>
            <w:noProof/>
            <w:webHidden/>
          </w:rPr>
          <w:fldChar w:fldCharType="begin"/>
        </w:r>
        <w:r>
          <w:rPr>
            <w:noProof/>
            <w:webHidden/>
          </w:rPr>
          <w:instrText xml:space="preserve"> PAGEREF _Toc104148451 \h </w:instrText>
        </w:r>
        <w:r>
          <w:rPr>
            <w:noProof/>
            <w:webHidden/>
          </w:rPr>
        </w:r>
        <w:r>
          <w:rPr>
            <w:noProof/>
            <w:webHidden/>
          </w:rPr>
          <w:fldChar w:fldCharType="separate"/>
        </w:r>
        <w:r>
          <w:rPr>
            <w:noProof/>
            <w:webHidden/>
          </w:rPr>
          <w:t>47</w:t>
        </w:r>
        <w:r>
          <w:rPr>
            <w:noProof/>
            <w:webHidden/>
          </w:rPr>
          <w:fldChar w:fldCharType="end"/>
        </w:r>
      </w:hyperlink>
    </w:p>
    <w:p w14:paraId="69BC305C" w14:textId="31615E90"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52" w:history="1">
        <w:r w:rsidRPr="00050D62">
          <w:rPr>
            <w:rStyle w:val="Hyperlink"/>
            <w:noProof/>
          </w:rPr>
          <w:t>3.6.12 Trang nạp tiền điện thoại</w:t>
        </w:r>
        <w:r>
          <w:rPr>
            <w:noProof/>
            <w:webHidden/>
          </w:rPr>
          <w:tab/>
        </w:r>
        <w:r>
          <w:rPr>
            <w:noProof/>
            <w:webHidden/>
          </w:rPr>
          <w:fldChar w:fldCharType="begin"/>
        </w:r>
        <w:r>
          <w:rPr>
            <w:noProof/>
            <w:webHidden/>
          </w:rPr>
          <w:instrText xml:space="preserve"> PAGEREF _Toc104148452 \h </w:instrText>
        </w:r>
        <w:r>
          <w:rPr>
            <w:noProof/>
            <w:webHidden/>
          </w:rPr>
        </w:r>
        <w:r>
          <w:rPr>
            <w:noProof/>
            <w:webHidden/>
          </w:rPr>
          <w:fldChar w:fldCharType="separate"/>
        </w:r>
        <w:r>
          <w:rPr>
            <w:noProof/>
            <w:webHidden/>
          </w:rPr>
          <w:t>49</w:t>
        </w:r>
        <w:r>
          <w:rPr>
            <w:noProof/>
            <w:webHidden/>
          </w:rPr>
          <w:fldChar w:fldCharType="end"/>
        </w:r>
      </w:hyperlink>
    </w:p>
    <w:p w14:paraId="73982252" w14:textId="2D1E14FD" w:rsidR="00BA5965" w:rsidRDefault="00BA5965">
      <w:pPr>
        <w:pStyle w:val="TOC3"/>
        <w:tabs>
          <w:tab w:val="right" w:leader="dot" w:pos="9111"/>
        </w:tabs>
        <w:rPr>
          <w:rFonts w:asciiTheme="minorHAnsi" w:eastAsiaTheme="minorEastAsia" w:hAnsiTheme="minorHAnsi" w:cstheme="minorBidi"/>
          <w:noProof/>
          <w:sz w:val="22"/>
          <w:szCs w:val="22"/>
          <w:lang w:val="vi-VN" w:eastAsia="vi-VN"/>
        </w:rPr>
      </w:pPr>
      <w:hyperlink w:anchor="_Toc104148453" w:history="1">
        <w:r w:rsidRPr="00050D62">
          <w:rPr>
            <w:rStyle w:val="Hyperlink"/>
            <w:noProof/>
          </w:rPr>
          <w:t>3.6.13 Trang thông tin tài khoản</w:t>
        </w:r>
        <w:r>
          <w:rPr>
            <w:noProof/>
            <w:webHidden/>
          </w:rPr>
          <w:tab/>
        </w:r>
        <w:r>
          <w:rPr>
            <w:noProof/>
            <w:webHidden/>
          </w:rPr>
          <w:fldChar w:fldCharType="begin"/>
        </w:r>
        <w:r>
          <w:rPr>
            <w:noProof/>
            <w:webHidden/>
          </w:rPr>
          <w:instrText xml:space="preserve"> PAGEREF _Toc104148453 \h </w:instrText>
        </w:r>
        <w:r>
          <w:rPr>
            <w:noProof/>
            <w:webHidden/>
          </w:rPr>
        </w:r>
        <w:r>
          <w:rPr>
            <w:noProof/>
            <w:webHidden/>
          </w:rPr>
          <w:fldChar w:fldCharType="separate"/>
        </w:r>
        <w:r>
          <w:rPr>
            <w:noProof/>
            <w:webHidden/>
          </w:rPr>
          <w:t>50</w:t>
        </w:r>
        <w:r>
          <w:rPr>
            <w:noProof/>
            <w:webHidden/>
          </w:rPr>
          <w:fldChar w:fldCharType="end"/>
        </w:r>
      </w:hyperlink>
    </w:p>
    <w:p w14:paraId="796AFA5B" w14:textId="2E698905" w:rsidR="004A2284" w:rsidRPr="006F59A1" w:rsidRDefault="004A2284" w:rsidP="005A60B4">
      <w:pPr>
        <w:spacing w:before="120" w:after="120"/>
        <w:rPr>
          <w:sz w:val="26"/>
          <w:szCs w:val="26"/>
        </w:rPr>
      </w:pPr>
      <w:r w:rsidRPr="006F59A1">
        <w:rPr>
          <w:sz w:val="26"/>
          <w:szCs w:val="26"/>
        </w:rPr>
        <w:fldChar w:fldCharType="end"/>
      </w:r>
    </w:p>
    <w:p w14:paraId="18136860" w14:textId="07C4081F" w:rsidR="004A2284" w:rsidRPr="006F59A1" w:rsidRDefault="004A2284" w:rsidP="005A60B4">
      <w:pPr>
        <w:spacing w:before="120" w:after="120"/>
        <w:rPr>
          <w:sz w:val="26"/>
          <w:szCs w:val="26"/>
        </w:rPr>
      </w:pPr>
      <w:r w:rsidRPr="006F59A1">
        <w:rPr>
          <w:sz w:val="26"/>
          <w:szCs w:val="26"/>
        </w:rPr>
        <w:br w:type="page"/>
      </w:r>
    </w:p>
    <w:p w14:paraId="0F0817D2" w14:textId="629E4BFC" w:rsidR="003766B6" w:rsidRPr="006F59A1" w:rsidRDefault="003766B6" w:rsidP="005A60B4">
      <w:pPr>
        <w:pStyle w:val="Chng"/>
        <w:spacing w:before="120" w:after="120"/>
      </w:pPr>
      <w:bookmarkStart w:id="4" w:name="_Toc104148414"/>
      <w:r w:rsidRPr="006F59A1">
        <w:lastRenderedPageBreak/>
        <w:t>DANH</w:t>
      </w:r>
      <w:r w:rsidR="00550E9C">
        <w:t xml:space="preserve"> </w:t>
      </w:r>
      <w:r w:rsidRPr="006F59A1">
        <w:t>MỤC</w:t>
      </w:r>
      <w:r w:rsidR="00550E9C">
        <w:t xml:space="preserve"> </w:t>
      </w:r>
      <w:r w:rsidRPr="006F59A1">
        <w:t>KÍ</w:t>
      </w:r>
      <w:r w:rsidR="00550E9C">
        <w:t xml:space="preserve"> </w:t>
      </w:r>
      <w:r w:rsidRPr="006F59A1">
        <w:t>HIỆU</w:t>
      </w:r>
      <w:r w:rsidR="00550E9C">
        <w:t xml:space="preserve"> </w:t>
      </w:r>
      <w:r w:rsidRPr="006F59A1">
        <w:t>VÀ</w:t>
      </w:r>
      <w:r w:rsidR="00550E9C">
        <w:t xml:space="preserve"> </w:t>
      </w:r>
      <w:r w:rsidRPr="006F59A1">
        <w:t>CHỮ</w:t>
      </w:r>
      <w:r w:rsidR="00550E9C">
        <w:t xml:space="preserve"> </w:t>
      </w:r>
      <w:r w:rsidRPr="006F59A1">
        <w:t>VIẾT</w:t>
      </w:r>
      <w:r w:rsidR="00550E9C">
        <w:t xml:space="preserve"> </w:t>
      </w:r>
      <w:r w:rsidRPr="006F59A1">
        <w:t>TẮT</w:t>
      </w:r>
      <w:bookmarkEnd w:id="4"/>
    </w:p>
    <w:p w14:paraId="38043A49" w14:textId="197322C6" w:rsidR="009E4C13" w:rsidRDefault="003766B6" w:rsidP="009E4C13">
      <w:pPr>
        <w:pStyle w:val="Nidungvnbn"/>
        <w:jc w:val="left"/>
        <w:rPr>
          <w:b/>
          <w:bCs/>
        </w:rPr>
      </w:pPr>
      <w:r w:rsidRPr="006F59A1">
        <w:rPr>
          <w:b/>
          <w:bCs/>
        </w:rPr>
        <w:t>CÁC</w:t>
      </w:r>
      <w:r w:rsidR="00550E9C">
        <w:rPr>
          <w:b/>
          <w:bCs/>
        </w:rPr>
        <w:t xml:space="preserve"> </w:t>
      </w:r>
      <w:r w:rsidRPr="006F59A1">
        <w:rPr>
          <w:b/>
          <w:bCs/>
        </w:rPr>
        <w:t>CHỮ</w:t>
      </w:r>
      <w:r w:rsidR="00550E9C">
        <w:rPr>
          <w:b/>
          <w:bCs/>
        </w:rPr>
        <w:t xml:space="preserve"> </w:t>
      </w:r>
      <w:r w:rsidRPr="006F59A1">
        <w:rPr>
          <w:b/>
          <w:bCs/>
        </w:rPr>
        <w:t>VIẾT</w:t>
      </w:r>
      <w:r w:rsidR="00550E9C">
        <w:rPr>
          <w:b/>
          <w:bCs/>
        </w:rPr>
        <w:t xml:space="preserve"> </w:t>
      </w:r>
      <w:r w:rsidRPr="006F59A1">
        <w:rPr>
          <w:b/>
          <w:bCs/>
        </w:rPr>
        <w:t>TẮT</w:t>
      </w:r>
      <w:r w:rsidR="00550E9C">
        <w:rPr>
          <w:b/>
          <w:bCs/>
        </w:rPr>
        <w:t xml:space="preserve"> </w:t>
      </w:r>
    </w:p>
    <w:p w14:paraId="7109CF95" w14:textId="600D92BA" w:rsidR="007A4126" w:rsidRPr="00BA5965" w:rsidRDefault="007A4126" w:rsidP="00BA5965">
      <w:pPr>
        <w:pStyle w:val="Nidungvnbn"/>
      </w:pPr>
      <w:r w:rsidRPr="00BA5965">
        <w:t>SUS: System usability scale</w:t>
      </w:r>
    </w:p>
    <w:p w14:paraId="43E96B44" w14:textId="429D44DD" w:rsidR="009E4C13" w:rsidRPr="00BA5965" w:rsidRDefault="009E4C13" w:rsidP="00BA5965">
      <w:pPr>
        <w:pStyle w:val="Nidungvnbn"/>
      </w:pPr>
      <w:r w:rsidRPr="00BA5965">
        <w:t>CSAT</w:t>
      </w:r>
      <w:r w:rsidR="0024643D" w:rsidRPr="00BA5965">
        <w:t>: Customer satisfaction</w:t>
      </w:r>
    </w:p>
    <w:p w14:paraId="7D9D9844" w14:textId="77777777" w:rsidR="007A4126" w:rsidRPr="00BA5965" w:rsidRDefault="009E4C13" w:rsidP="00BA5965">
      <w:pPr>
        <w:pStyle w:val="Nidungvnbn"/>
      </w:pPr>
      <w:r w:rsidRPr="00BA5965">
        <w:t>NPS</w:t>
      </w:r>
      <w:r w:rsidR="0024643D" w:rsidRPr="00BA5965">
        <w:t>: Net promoter score</w:t>
      </w:r>
    </w:p>
    <w:p w14:paraId="47273E31" w14:textId="29616BD9" w:rsidR="004E0BF6" w:rsidRPr="009E4C13" w:rsidRDefault="007A4126" w:rsidP="007A4126">
      <w:pPr>
        <w:pStyle w:val="Nidungvnbn"/>
        <w:rPr>
          <w:b/>
          <w:bCs/>
        </w:rPr>
      </w:pPr>
      <w:r>
        <w:tab/>
      </w:r>
      <w:r w:rsidR="004E0BF6" w:rsidRPr="006F59A1">
        <w:br w:type="page"/>
      </w:r>
    </w:p>
    <w:p w14:paraId="3B97F355" w14:textId="2678276D" w:rsidR="004A2284" w:rsidRPr="006F59A1" w:rsidRDefault="004A2284" w:rsidP="005A60B4">
      <w:pPr>
        <w:pStyle w:val="Chng"/>
        <w:spacing w:before="120" w:after="120"/>
      </w:pPr>
      <w:bookmarkStart w:id="5" w:name="_Toc104148415"/>
      <w:r w:rsidRPr="006F59A1">
        <w:lastRenderedPageBreak/>
        <w:t>DANH</w:t>
      </w:r>
      <w:r w:rsidR="00550E9C">
        <w:t xml:space="preserve"> </w:t>
      </w:r>
      <w:r w:rsidRPr="006F59A1">
        <w:t>MỤC</w:t>
      </w:r>
      <w:r w:rsidR="00550E9C">
        <w:t xml:space="preserve"> </w:t>
      </w:r>
      <w:r w:rsidRPr="006F59A1">
        <w:t>CÁC</w:t>
      </w:r>
      <w:r w:rsidR="00550E9C">
        <w:t xml:space="preserve"> </w:t>
      </w:r>
      <w:r w:rsidRPr="006F59A1">
        <w:t>BẢNG</w:t>
      </w:r>
      <w:r w:rsidR="00550E9C">
        <w:t xml:space="preserve"> </w:t>
      </w:r>
      <w:r w:rsidRPr="006F59A1">
        <w:t>BIỂU,</w:t>
      </w:r>
      <w:r w:rsidR="00550E9C">
        <w:t xml:space="preserve"> </w:t>
      </w:r>
      <w:r w:rsidRPr="006F59A1">
        <w:t>HÌNH</w:t>
      </w:r>
      <w:r w:rsidR="00550E9C">
        <w:t xml:space="preserve"> </w:t>
      </w:r>
      <w:r w:rsidRPr="006F59A1">
        <w:t>VẼ,</w:t>
      </w:r>
      <w:r w:rsidR="00550E9C">
        <w:t xml:space="preserve"> </w:t>
      </w:r>
      <w:r w:rsidRPr="006F59A1">
        <w:t>ĐỒ</w:t>
      </w:r>
      <w:r w:rsidR="00550E9C">
        <w:t xml:space="preserve"> </w:t>
      </w:r>
      <w:r w:rsidRPr="006F59A1">
        <w:t>THỊ</w:t>
      </w:r>
      <w:bookmarkEnd w:id="5"/>
    </w:p>
    <w:p w14:paraId="4F5ED028" w14:textId="2B4B90C4" w:rsidR="004A2284" w:rsidRPr="006F59A1" w:rsidRDefault="004A2284" w:rsidP="005A60B4">
      <w:pPr>
        <w:spacing w:before="120" w:after="120"/>
        <w:rPr>
          <w:b/>
          <w:sz w:val="28"/>
        </w:rPr>
      </w:pPr>
      <w:r w:rsidRPr="006F59A1">
        <w:rPr>
          <w:b/>
          <w:sz w:val="28"/>
        </w:rPr>
        <w:t>DANH</w:t>
      </w:r>
      <w:r w:rsidR="00550E9C">
        <w:rPr>
          <w:b/>
          <w:sz w:val="28"/>
        </w:rPr>
        <w:t xml:space="preserve"> </w:t>
      </w:r>
      <w:r w:rsidRPr="006F59A1">
        <w:rPr>
          <w:b/>
          <w:sz w:val="28"/>
        </w:rPr>
        <w:t>MỤC</w:t>
      </w:r>
      <w:r w:rsidR="00550E9C">
        <w:rPr>
          <w:b/>
          <w:sz w:val="28"/>
        </w:rPr>
        <w:t xml:space="preserve"> </w:t>
      </w:r>
      <w:r w:rsidRPr="006F59A1">
        <w:rPr>
          <w:b/>
          <w:sz w:val="28"/>
        </w:rPr>
        <w:t>HÌNH</w:t>
      </w:r>
    </w:p>
    <w:p w14:paraId="7BA852C0" w14:textId="77777777" w:rsidR="00C24EA3" w:rsidRPr="006F59A1" w:rsidRDefault="00C24EA3" w:rsidP="005A60B4">
      <w:pPr>
        <w:spacing w:before="120" w:after="120"/>
        <w:rPr>
          <w:b/>
          <w:sz w:val="28"/>
        </w:rPr>
      </w:pPr>
    </w:p>
    <w:p w14:paraId="0EC53E0B" w14:textId="38312742" w:rsidR="00BA5965" w:rsidRDefault="001107B1">
      <w:pPr>
        <w:pStyle w:val="TableofFigures"/>
        <w:tabs>
          <w:tab w:val="right" w:leader="dot" w:pos="9111"/>
        </w:tabs>
        <w:rPr>
          <w:rFonts w:asciiTheme="minorHAnsi" w:eastAsiaTheme="minorEastAsia" w:hAnsiTheme="minorHAnsi" w:cstheme="minorBidi"/>
          <w:noProof/>
          <w:sz w:val="22"/>
          <w:szCs w:val="22"/>
          <w:lang w:val="vi-VN" w:eastAsia="vi-VN"/>
        </w:rPr>
      </w:pPr>
      <w:r w:rsidRPr="006F59A1">
        <w:rPr>
          <w:szCs w:val="26"/>
        </w:rPr>
        <w:fldChar w:fldCharType="begin"/>
      </w:r>
      <w:r w:rsidRPr="006F59A1">
        <w:rPr>
          <w:szCs w:val="26"/>
        </w:rPr>
        <w:instrText xml:space="preserve"> TOC \h \z \c "Hình" </w:instrText>
      </w:r>
      <w:r w:rsidRPr="006F59A1">
        <w:rPr>
          <w:szCs w:val="26"/>
        </w:rPr>
        <w:fldChar w:fldCharType="separate"/>
      </w:r>
      <w:hyperlink w:anchor="_Toc104148454" w:history="1">
        <w:r w:rsidR="00BA5965" w:rsidRPr="00D011AE">
          <w:rPr>
            <w:rStyle w:val="Hyperlink"/>
            <w:rFonts w:eastAsiaTheme="majorEastAsia"/>
            <w:noProof/>
          </w:rPr>
          <w:t>Hình 1: Ảnh minh họa (nguồn: kinhdientamquoc.vn)</w:t>
        </w:r>
        <w:r w:rsidR="00BA5965">
          <w:rPr>
            <w:noProof/>
            <w:webHidden/>
          </w:rPr>
          <w:tab/>
        </w:r>
        <w:r w:rsidR="00BA5965">
          <w:rPr>
            <w:noProof/>
            <w:webHidden/>
          </w:rPr>
          <w:fldChar w:fldCharType="begin"/>
        </w:r>
        <w:r w:rsidR="00BA5965">
          <w:rPr>
            <w:noProof/>
            <w:webHidden/>
          </w:rPr>
          <w:instrText xml:space="preserve"> PAGEREF _Toc104148454 \h </w:instrText>
        </w:r>
        <w:r w:rsidR="00BA5965">
          <w:rPr>
            <w:noProof/>
            <w:webHidden/>
          </w:rPr>
        </w:r>
        <w:r w:rsidR="00BA5965">
          <w:rPr>
            <w:noProof/>
            <w:webHidden/>
          </w:rPr>
          <w:fldChar w:fldCharType="separate"/>
        </w:r>
        <w:r w:rsidR="00BA5965">
          <w:rPr>
            <w:noProof/>
            <w:webHidden/>
          </w:rPr>
          <w:t>1</w:t>
        </w:r>
        <w:r w:rsidR="00BA5965">
          <w:rPr>
            <w:noProof/>
            <w:webHidden/>
          </w:rPr>
          <w:fldChar w:fldCharType="end"/>
        </w:r>
      </w:hyperlink>
    </w:p>
    <w:p w14:paraId="3FE9D774" w14:textId="2AB626E5"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55" w:history="1">
        <w:r w:rsidRPr="00D011AE">
          <w:rPr>
            <w:rStyle w:val="Hyperlink"/>
            <w:rFonts w:eastAsiaTheme="majorEastAsia"/>
            <w:noProof/>
          </w:rPr>
          <w:t>Hình 2: Ảnh minh họa (nguồn: topbank.vn)</w:t>
        </w:r>
        <w:r>
          <w:rPr>
            <w:noProof/>
            <w:webHidden/>
          </w:rPr>
          <w:tab/>
        </w:r>
        <w:r>
          <w:rPr>
            <w:noProof/>
            <w:webHidden/>
          </w:rPr>
          <w:fldChar w:fldCharType="begin"/>
        </w:r>
        <w:r>
          <w:rPr>
            <w:noProof/>
            <w:webHidden/>
          </w:rPr>
          <w:instrText xml:space="preserve"> PAGEREF _Toc104148455 \h </w:instrText>
        </w:r>
        <w:r>
          <w:rPr>
            <w:noProof/>
            <w:webHidden/>
          </w:rPr>
        </w:r>
        <w:r>
          <w:rPr>
            <w:noProof/>
            <w:webHidden/>
          </w:rPr>
          <w:fldChar w:fldCharType="separate"/>
        </w:r>
        <w:r>
          <w:rPr>
            <w:noProof/>
            <w:webHidden/>
          </w:rPr>
          <w:t>2</w:t>
        </w:r>
        <w:r>
          <w:rPr>
            <w:noProof/>
            <w:webHidden/>
          </w:rPr>
          <w:fldChar w:fldCharType="end"/>
        </w:r>
      </w:hyperlink>
    </w:p>
    <w:p w14:paraId="08FB6478" w14:textId="0FDCA4B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56" w:history="1">
        <w:r w:rsidRPr="00D011AE">
          <w:rPr>
            <w:rStyle w:val="Hyperlink"/>
            <w:rFonts w:eastAsiaTheme="majorEastAsia"/>
            <w:noProof/>
          </w:rPr>
          <w:t>Hình 3: Ảnh minh họa (nguồn: bow-now.com)</w:t>
        </w:r>
        <w:r>
          <w:rPr>
            <w:noProof/>
            <w:webHidden/>
          </w:rPr>
          <w:tab/>
        </w:r>
        <w:r>
          <w:rPr>
            <w:noProof/>
            <w:webHidden/>
          </w:rPr>
          <w:fldChar w:fldCharType="begin"/>
        </w:r>
        <w:r>
          <w:rPr>
            <w:noProof/>
            <w:webHidden/>
          </w:rPr>
          <w:instrText xml:space="preserve"> PAGEREF _Toc104148456 \h </w:instrText>
        </w:r>
        <w:r>
          <w:rPr>
            <w:noProof/>
            <w:webHidden/>
          </w:rPr>
        </w:r>
        <w:r>
          <w:rPr>
            <w:noProof/>
            <w:webHidden/>
          </w:rPr>
          <w:fldChar w:fldCharType="separate"/>
        </w:r>
        <w:r>
          <w:rPr>
            <w:noProof/>
            <w:webHidden/>
          </w:rPr>
          <w:t>4</w:t>
        </w:r>
        <w:r>
          <w:rPr>
            <w:noProof/>
            <w:webHidden/>
          </w:rPr>
          <w:fldChar w:fldCharType="end"/>
        </w:r>
      </w:hyperlink>
    </w:p>
    <w:p w14:paraId="2F4A1594" w14:textId="4A57CF3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57" w:history="1">
        <w:r w:rsidRPr="00D011AE">
          <w:rPr>
            <w:rStyle w:val="Hyperlink"/>
            <w:rFonts w:eastAsiaTheme="majorEastAsia"/>
            <w:noProof/>
          </w:rPr>
          <w:t>Hình 4: Thống kê khảo sát 1</w:t>
        </w:r>
        <w:r>
          <w:rPr>
            <w:noProof/>
            <w:webHidden/>
          </w:rPr>
          <w:tab/>
        </w:r>
        <w:r>
          <w:rPr>
            <w:noProof/>
            <w:webHidden/>
          </w:rPr>
          <w:fldChar w:fldCharType="begin"/>
        </w:r>
        <w:r>
          <w:rPr>
            <w:noProof/>
            <w:webHidden/>
          </w:rPr>
          <w:instrText xml:space="preserve"> PAGEREF _Toc104148457 \h </w:instrText>
        </w:r>
        <w:r>
          <w:rPr>
            <w:noProof/>
            <w:webHidden/>
          </w:rPr>
        </w:r>
        <w:r>
          <w:rPr>
            <w:noProof/>
            <w:webHidden/>
          </w:rPr>
          <w:fldChar w:fldCharType="separate"/>
        </w:r>
        <w:r>
          <w:rPr>
            <w:noProof/>
            <w:webHidden/>
          </w:rPr>
          <w:t>7</w:t>
        </w:r>
        <w:r>
          <w:rPr>
            <w:noProof/>
            <w:webHidden/>
          </w:rPr>
          <w:fldChar w:fldCharType="end"/>
        </w:r>
      </w:hyperlink>
    </w:p>
    <w:p w14:paraId="482A9B44" w14:textId="5D4592B7"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58" w:history="1">
        <w:r w:rsidRPr="00D011AE">
          <w:rPr>
            <w:rStyle w:val="Hyperlink"/>
            <w:rFonts w:eastAsiaTheme="majorEastAsia"/>
            <w:noProof/>
          </w:rPr>
          <w:t>Hình 5: Thống kê khảo sát 2</w:t>
        </w:r>
        <w:r>
          <w:rPr>
            <w:noProof/>
            <w:webHidden/>
          </w:rPr>
          <w:tab/>
        </w:r>
        <w:r>
          <w:rPr>
            <w:noProof/>
            <w:webHidden/>
          </w:rPr>
          <w:fldChar w:fldCharType="begin"/>
        </w:r>
        <w:r>
          <w:rPr>
            <w:noProof/>
            <w:webHidden/>
          </w:rPr>
          <w:instrText xml:space="preserve"> PAGEREF _Toc104148458 \h </w:instrText>
        </w:r>
        <w:r>
          <w:rPr>
            <w:noProof/>
            <w:webHidden/>
          </w:rPr>
        </w:r>
        <w:r>
          <w:rPr>
            <w:noProof/>
            <w:webHidden/>
          </w:rPr>
          <w:fldChar w:fldCharType="separate"/>
        </w:r>
        <w:r>
          <w:rPr>
            <w:noProof/>
            <w:webHidden/>
          </w:rPr>
          <w:t>7</w:t>
        </w:r>
        <w:r>
          <w:rPr>
            <w:noProof/>
            <w:webHidden/>
          </w:rPr>
          <w:fldChar w:fldCharType="end"/>
        </w:r>
      </w:hyperlink>
    </w:p>
    <w:p w14:paraId="25936B01" w14:textId="4B8335F5"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59" w:history="1">
        <w:r w:rsidRPr="00D011AE">
          <w:rPr>
            <w:rStyle w:val="Hyperlink"/>
            <w:rFonts w:eastAsiaTheme="majorEastAsia"/>
            <w:noProof/>
          </w:rPr>
          <w:t>Hình 6: Thống kê khảo sát 3</w:t>
        </w:r>
        <w:r>
          <w:rPr>
            <w:noProof/>
            <w:webHidden/>
          </w:rPr>
          <w:tab/>
        </w:r>
        <w:r>
          <w:rPr>
            <w:noProof/>
            <w:webHidden/>
          </w:rPr>
          <w:fldChar w:fldCharType="begin"/>
        </w:r>
        <w:r>
          <w:rPr>
            <w:noProof/>
            <w:webHidden/>
          </w:rPr>
          <w:instrText xml:space="preserve"> PAGEREF _Toc104148459 \h </w:instrText>
        </w:r>
        <w:r>
          <w:rPr>
            <w:noProof/>
            <w:webHidden/>
          </w:rPr>
        </w:r>
        <w:r>
          <w:rPr>
            <w:noProof/>
            <w:webHidden/>
          </w:rPr>
          <w:fldChar w:fldCharType="separate"/>
        </w:r>
        <w:r>
          <w:rPr>
            <w:noProof/>
            <w:webHidden/>
          </w:rPr>
          <w:t>8</w:t>
        </w:r>
        <w:r>
          <w:rPr>
            <w:noProof/>
            <w:webHidden/>
          </w:rPr>
          <w:fldChar w:fldCharType="end"/>
        </w:r>
      </w:hyperlink>
    </w:p>
    <w:p w14:paraId="237CBD09" w14:textId="050AD8D0"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0" w:history="1">
        <w:r w:rsidRPr="00D011AE">
          <w:rPr>
            <w:rStyle w:val="Hyperlink"/>
            <w:rFonts w:eastAsiaTheme="majorEastAsia"/>
            <w:noProof/>
          </w:rPr>
          <w:t>Hình 7: Thống kê khảo sát 4</w:t>
        </w:r>
        <w:r>
          <w:rPr>
            <w:noProof/>
            <w:webHidden/>
          </w:rPr>
          <w:tab/>
        </w:r>
        <w:r>
          <w:rPr>
            <w:noProof/>
            <w:webHidden/>
          </w:rPr>
          <w:fldChar w:fldCharType="begin"/>
        </w:r>
        <w:r>
          <w:rPr>
            <w:noProof/>
            <w:webHidden/>
          </w:rPr>
          <w:instrText xml:space="preserve"> PAGEREF _Toc104148460 \h </w:instrText>
        </w:r>
        <w:r>
          <w:rPr>
            <w:noProof/>
            <w:webHidden/>
          </w:rPr>
        </w:r>
        <w:r>
          <w:rPr>
            <w:noProof/>
            <w:webHidden/>
          </w:rPr>
          <w:fldChar w:fldCharType="separate"/>
        </w:r>
        <w:r>
          <w:rPr>
            <w:noProof/>
            <w:webHidden/>
          </w:rPr>
          <w:t>8</w:t>
        </w:r>
        <w:r>
          <w:rPr>
            <w:noProof/>
            <w:webHidden/>
          </w:rPr>
          <w:fldChar w:fldCharType="end"/>
        </w:r>
      </w:hyperlink>
    </w:p>
    <w:p w14:paraId="036CDA8A" w14:textId="64D3CE5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1" w:history="1">
        <w:r w:rsidRPr="00D011AE">
          <w:rPr>
            <w:rStyle w:val="Hyperlink"/>
            <w:rFonts w:eastAsiaTheme="majorEastAsia"/>
            <w:noProof/>
          </w:rPr>
          <w:t>Hình 8: Thống kê khảo sát 5</w:t>
        </w:r>
        <w:r>
          <w:rPr>
            <w:noProof/>
            <w:webHidden/>
          </w:rPr>
          <w:tab/>
        </w:r>
        <w:r>
          <w:rPr>
            <w:noProof/>
            <w:webHidden/>
          </w:rPr>
          <w:fldChar w:fldCharType="begin"/>
        </w:r>
        <w:r>
          <w:rPr>
            <w:noProof/>
            <w:webHidden/>
          </w:rPr>
          <w:instrText xml:space="preserve"> PAGEREF _Toc104148461 \h </w:instrText>
        </w:r>
        <w:r>
          <w:rPr>
            <w:noProof/>
            <w:webHidden/>
          </w:rPr>
        </w:r>
        <w:r>
          <w:rPr>
            <w:noProof/>
            <w:webHidden/>
          </w:rPr>
          <w:fldChar w:fldCharType="separate"/>
        </w:r>
        <w:r>
          <w:rPr>
            <w:noProof/>
            <w:webHidden/>
          </w:rPr>
          <w:t>8</w:t>
        </w:r>
        <w:r>
          <w:rPr>
            <w:noProof/>
            <w:webHidden/>
          </w:rPr>
          <w:fldChar w:fldCharType="end"/>
        </w:r>
      </w:hyperlink>
    </w:p>
    <w:p w14:paraId="02089290" w14:textId="6143D170"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2" w:history="1">
        <w:r w:rsidRPr="00D011AE">
          <w:rPr>
            <w:rStyle w:val="Hyperlink"/>
            <w:rFonts w:eastAsiaTheme="majorEastAsia"/>
            <w:noProof/>
          </w:rPr>
          <w:t>Hình 9: Thống kê khảo sát 6</w:t>
        </w:r>
        <w:r>
          <w:rPr>
            <w:noProof/>
            <w:webHidden/>
          </w:rPr>
          <w:tab/>
        </w:r>
        <w:r>
          <w:rPr>
            <w:noProof/>
            <w:webHidden/>
          </w:rPr>
          <w:fldChar w:fldCharType="begin"/>
        </w:r>
        <w:r>
          <w:rPr>
            <w:noProof/>
            <w:webHidden/>
          </w:rPr>
          <w:instrText xml:space="preserve"> PAGEREF _Toc104148462 \h </w:instrText>
        </w:r>
        <w:r>
          <w:rPr>
            <w:noProof/>
            <w:webHidden/>
          </w:rPr>
        </w:r>
        <w:r>
          <w:rPr>
            <w:noProof/>
            <w:webHidden/>
          </w:rPr>
          <w:fldChar w:fldCharType="separate"/>
        </w:r>
        <w:r>
          <w:rPr>
            <w:noProof/>
            <w:webHidden/>
          </w:rPr>
          <w:t>9</w:t>
        </w:r>
        <w:r>
          <w:rPr>
            <w:noProof/>
            <w:webHidden/>
          </w:rPr>
          <w:fldChar w:fldCharType="end"/>
        </w:r>
      </w:hyperlink>
    </w:p>
    <w:p w14:paraId="1DEB5B28" w14:textId="5165F9A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3" w:history="1">
        <w:r w:rsidRPr="00D011AE">
          <w:rPr>
            <w:rStyle w:val="Hyperlink"/>
            <w:rFonts w:eastAsiaTheme="majorEastAsia"/>
            <w:noProof/>
          </w:rPr>
          <w:t>Hình 10: Thống kê khảo sát 7</w:t>
        </w:r>
        <w:r>
          <w:rPr>
            <w:noProof/>
            <w:webHidden/>
          </w:rPr>
          <w:tab/>
        </w:r>
        <w:r>
          <w:rPr>
            <w:noProof/>
            <w:webHidden/>
          </w:rPr>
          <w:fldChar w:fldCharType="begin"/>
        </w:r>
        <w:r>
          <w:rPr>
            <w:noProof/>
            <w:webHidden/>
          </w:rPr>
          <w:instrText xml:space="preserve"> PAGEREF _Toc104148463 \h </w:instrText>
        </w:r>
        <w:r>
          <w:rPr>
            <w:noProof/>
            <w:webHidden/>
          </w:rPr>
        </w:r>
        <w:r>
          <w:rPr>
            <w:noProof/>
            <w:webHidden/>
          </w:rPr>
          <w:fldChar w:fldCharType="separate"/>
        </w:r>
        <w:r>
          <w:rPr>
            <w:noProof/>
            <w:webHidden/>
          </w:rPr>
          <w:t>9</w:t>
        </w:r>
        <w:r>
          <w:rPr>
            <w:noProof/>
            <w:webHidden/>
          </w:rPr>
          <w:fldChar w:fldCharType="end"/>
        </w:r>
      </w:hyperlink>
    </w:p>
    <w:p w14:paraId="6914D3E4" w14:textId="4E44AABC"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4" w:history="1">
        <w:r w:rsidRPr="00D011AE">
          <w:rPr>
            <w:rStyle w:val="Hyperlink"/>
            <w:rFonts w:eastAsiaTheme="majorEastAsia"/>
            <w:noProof/>
          </w:rPr>
          <w:t>Hình 11: Thống kê khảo sát 8</w:t>
        </w:r>
        <w:r>
          <w:rPr>
            <w:noProof/>
            <w:webHidden/>
          </w:rPr>
          <w:tab/>
        </w:r>
        <w:r>
          <w:rPr>
            <w:noProof/>
            <w:webHidden/>
          </w:rPr>
          <w:fldChar w:fldCharType="begin"/>
        </w:r>
        <w:r>
          <w:rPr>
            <w:noProof/>
            <w:webHidden/>
          </w:rPr>
          <w:instrText xml:space="preserve"> PAGEREF _Toc104148464 \h </w:instrText>
        </w:r>
        <w:r>
          <w:rPr>
            <w:noProof/>
            <w:webHidden/>
          </w:rPr>
        </w:r>
        <w:r>
          <w:rPr>
            <w:noProof/>
            <w:webHidden/>
          </w:rPr>
          <w:fldChar w:fldCharType="separate"/>
        </w:r>
        <w:r>
          <w:rPr>
            <w:noProof/>
            <w:webHidden/>
          </w:rPr>
          <w:t>9</w:t>
        </w:r>
        <w:r>
          <w:rPr>
            <w:noProof/>
            <w:webHidden/>
          </w:rPr>
          <w:fldChar w:fldCharType="end"/>
        </w:r>
      </w:hyperlink>
    </w:p>
    <w:p w14:paraId="5F11B1CF" w14:textId="49C13A27"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5" w:history="1">
        <w:r w:rsidRPr="00D011AE">
          <w:rPr>
            <w:rStyle w:val="Hyperlink"/>
            <w:rFonts w:eastAsiaTheme="majorEastAsia"/>
            <w:noProof/>
          </w:rPr>
          <w:t>Hình 12: Thống kê khảo sát 9</w:t>
        </w:r>
        <w:r>
          <w:rPr>
            <w:noProof/>
            <w:webHidden/>
          </w:rPr>
          <w:tab/>
        </w:r>
        <w:r>
          <w:rPr>
            <w:noProof/>
            <w:webHidden/>
          </w:rPr>
          <w:fldChar w:fldCharType="begin"/>
        </w:r>
        <w:r>
          <w:rPr>
            <w:noProof/>
            <w:webHidden/>
          </w:rPr>
          <w:instrText xml:space="preserve"> PAGEREF _Toc104148465 \h </w:instrText>
        </w:r>
        <w:r>
          <w:rPr>
            <w:noProof/>
            <w:webHidden/>
          </w:rPr>
        </w:r>
        <w:r>
          <w:rPr>
            <w:noProof/>
            <w:webHidden/>
          </w:rPr>
          <w:fldChar w:fldCharType="separate"/>
        </w:r>
        <w:r>
          <w:rPr>
            <w:noProof/>
            <w:webHidden/>
          </w:rPr>
          <w:t>10</w:t>
        </w:r>
        <w:r>
          <w:rPr>
            <w:noProof/>
            <w:webHidden/>
          </w:rPr>
          <w:fldChar w:fldCharType="end"/>
        </w:r>
      </w:hyperlink>
    </w:p>
    <w:p w14:paraId="44DF4630" w14:textId="4AC2B525"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6" w:history="1">
        <w:r w:rsidRPr="00D011AE">
          <w:rPr>
            <w:rStyle w:val="Hyperlink"/>
            <w:rFonts w:eastAsiaTheme="majorEastAsia"/>
            <w:noProof/>
          </w:rPr>
          <w:t>Hình 13: Thống kê khảo sát 10</w:t>
        </w:r>
        <w:r>
          <w:rPr>
            <w:noProof/>
            <w:webHidden/>
          </w:rPr>
          <w:tab/>
        </w:r>
        <w:r>
          <w:rPr>
            <w:noProof/>
            <w:webHidden/>
          </w:rPr>
          <w:fldChar w:fldCharType="begin"/>
        </w:r>
        <w:r>
          <w:rPr>
            <w:noProof/>
            <w:webHidden/>
          </w:rPr>
          <w:instrText xml:space="preserve"> PAGEREF _Toc104148466 \h </w:instrText>
        </w:r>
        <w:r>
          <w:rPr>
            <w:noProof/>
            <w:webHidden/>
          </w:rPr>
        </w:r>
        <w:r>
          <w:rPr>
            <w:noProof/>
            <w:webHidden/>
          </w:rPr>
          <w:fldChar w:fldCharType="separate"/>
        </w:r>
        <w:r>
          <w:rPr>
            <w:noProof/>
            <w:webHidden/>
          </w:rPr>
          <w:t>10</w:t>
        </w:r>
        <w:r>
          <w:rPr>
            <w:noProof/>
            <w:webHidden/>
          </w:rPr>
          <w:fldChar w:fldCharType="end"/>
        </w:r>
      </w:hyperlink>
    </w:p>
    <w:p w14:paraId="4494802C" w14:textId="1CBE0DD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7" w:history="1">
        <w:r w:rsidRPr="00D011AE">
          <w:rPr>
            <w:rStyle w:val="Hyperlink"/>
            <w:rFonts w:eastAsiaTheme="majorEastAsia"/>
            <w:noProof/>
          </w:rPr>
          <w:t>Hình 14: Thống kê khảo sát 11</w:t>
        </w:r>
        <w:r>
          <w:rPr>
            <w:noProof/>
            <w:webHidden/>
          </w:rPr>
          <w:tab/>
        </w:r>
        <w:r>
          <w:rPr>
            <w:noProof/>
            <w:webHidden/>
          </w:rPr>
          <w:fldChar w:fldCharType="begin"/>
        </w:r>
        <w:r>
          <w:rPr>
            <w:noProof/>
            <w:webHidden/>
          </w:rPr>
          <w:instrText xml:space="preserve"> PAGEREF _Toc104148467 \h </w:instrText>
        </w:r>
        <w:r>
          <w:rPr>
            <w:noProof/>
            <w:webHidden/>
          </w:rPr>
        </w:r>
        <w:r>
          <w:rPr>
            <w:noProof/>
            <w:webHidden/>
          </w:rPr>
          <w:fldChar w:fldCharType="separate"/>
        </w:r>
        <w:r>
          <w:rPr>
            <w:noProof/>
            <w:webHidden/>
          </w:rPr>
          <w:t>10</w:t>
        </w:r>
        <w:r>
          <w:rPr>
            <w:noProof/>
            <w:webHidden/>
          </w:rPr>
          <w:fldChar w:fldCharType="end"/>
        </w:r>
      </w:hyperlink>
    </w:p>
    <w:p w14:paraId="1005DE92" w14:textId="634B54B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8" w:history="1">
        <w:r w:rsidRPr="00D011AE">
          <w:rPr>
            <w:rStyle w:val="Hyperlink"/>
            <w:rFonts w:eastAsiaTheme="majorEastAsia"/>
            <w:noProof/>
          </w:rPr>
          <w:t>Hình 15: Thống kê khảo sát 12</w:t>
        </w:r>
        <w:r>
          <w:rPr>
            <w:noProof/>
            <w:webHidden/>
          </w:rPr>
          <w:tab/>
        </w:r>
        <w:r>
          <w:rPr>
            <w:noProof/>
            <w:webHidden/>
          </w:rPr>
          <w:fldChar w:fldCharType="begin"/>
        </w:r>
        <w:r>
          <w:rPr>
            <w:noProof/>
            <w:webHidden/>
          </w:rPr>
          <w:instrText xml:space="preserve"> PAGEREF _Toc104148468 \h </w:instrText>
        </w:r>
        <w:r>
          <w:rPr>
            <w:noProof/>
            <w:webHidden/>
          </w:rPr>
        </w:r>
        <w:r>
          <w:rPr>
            <w:noProof/>
            <w:webHidden/>
          </w:rPr>
          <w:fldChar w:fldCharType="separate"/>
        </w:r>
        <w:r>
          <w:rPr>
            <w:noProof/>
            <w:webHidden/>
          </w:rPr>
          <w:t>11</w:t>
        </w:r>
        <w:r>
          <w:rPr>
            <w:noProof/>
            <w:webHidden/>
          </w:rPr>
          <w:fldChar w:fldCharType="end"/>
        </w:r>
      </w:hyperlink>
    </w:p>
    <w:p w14:paraId="4C383E8F" w14:textId="16B7026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69" w:history="1">
        <w:r w:rsidRPr="00D011AE">
          <w:rPr>
            <w:rStyle w:val="Hyperlink"/>
            <w:rFonts w:eastAsiaTheme="majorEastAsia"/>
            <w:noProof/>
          </w:rPr>
          <w:t>Hình 16: Thống kê khảo sát 13</w:t>
        </w:r>
        <w:r>
          <w:rPr>
            <w:noProof/>
            <w:webHidden/>
          </w:rPr>
          <w:tab/>
        </w:r>
        <w:r>
          <w:rPr>
            <w:noProof/>
            <w:webHidden/>
          </w:rPr>
          <w:fldChar w:fldCharType="begin"/>
        </w:r>
        <w:r>
          <w:rPr>
            <w:noProof/>
            <w:webHidden/>
          </w:rPr>
          <w:instrText xml:space="preserve"> PAGEREF _Toc104148469 \h </w:instrText>
        </w:r>
        <w:r>
          <w:rPr>
            <w:noProof/>
            <w:webHidden/>
          </w:rPr>
        </w:r>
        <w:r>
          <w:rPr>
            <w:noProof/>
            <w:webHidden/>
          </w:rPr>
          <w:fldChar w:fldCharType="separate"/>
        </w:r>
        <w:r>
          <w:rPr>
            <w:noProof/>
            <w:webHidden/>
          </w:rPr>
          <w:t>11</w:t>
        </w:r>
        <w:r>
          <w:rPr>
            <w:noProof/>
            <w:webHidden/>
          </w:rPr>
          <w:fldChar w:fldCharType="end"/>
        </w:r>
      </w:hyperlink>
    </w:p>
    <w:p w14:paraId="24C4E4A5" w14:textId="528A05D9"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0" w:history="1">
        <w:r w:rsidRPr="00D011AE">
          <w:rPr>
            <w:rStyle w:val="Hyperlink"/>
            <w:rFonts w:eastAsiaTheme="majorEastAsia"/>
            <w:noProof/>
          </w:rPr>
          <w:t>Hình 17: Thống kê khảo sát 14</w:t>
        </w:r>
        <w:r>
          <w:rPr>
            <w:noProof/>
            <w:webHidden/>
          </w:rPr>
          <w:tab/>
        </w:r>
        <w:r>
          <w:rPr>
            <w:noProof/>
            <w:webHidden/>
          </w:rPr>
          <w:fldChar w:fldCharType="begin"/>
        </w:r>
        <w:r>
          <w:rPr>
            <w:noProof/>
            <w:webHidden/>
          </w:rPr>
          <w:instrText xml:space="preserve"> PAGEREF _Toc104148470 \h </w:instrText>
        </w:r>
        <w:r>
          <w:rPr>
            <w:noProof/>
            <w:webHidden/>
          </w:rPr>
        </w:r>
        <w:r>
          <w:rPr>
            <w:noProof/>
            <w:webHidden/>
          </w:rPr>
          <w:fldChar w:fldCharType="separate"/>
        </w:r>
        <w:r>
          <w:rPr>
            <w:noProof/>
            <w:webHidden/>
          </w:rPr>
          <w:t>11</w:t>
        </w:r>
        <w:r>
          <w:rPr>
            <w:noProof/>
            <w:webHidden/>
          </w:rPr>
          <w:fldChar w:fldCharType="end"/>
        </w:r>
      </w:hyperlink>
    </w:p>
    <w:p w14:paraId="3084489D" w14:textId="1749557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1" w:history="1">
        <w:r w:rsidRPr="00D011AE">
          <w:rPr>
            <w:rStyle w:val="Hyperlink"/>
            <w:rFonts w:eastAsiaTheme="majorEastAsia"/>
            <w:noProof/>
          </w:rPr>
          <w:t>Hình 18: Thống kê khảo sát 15</w:t>
        </w:r>
        <w:r>
          <w:rPr>
            <w:noProof/>
            <w:webHidden/>
          </w:rPr>
          <w:tab/>
        </w:r>
        <w:r>
          <w:rPr>
            <w:noProof/>
            <w:webHidden/>
          </w:rPr>
          <w:fldChar w:fldCharType="begin"/>
        </w:r>
        <w:r>
          <w:rPr>
            <w:noProof/>
            <w:webHidden/>
          </w:rPr>
          <w:instrText xml:space="preserve"> PAGEREF _Toc104148471 \h </w:instrText>
        </w:r>
        <w:r>
          <w:rPr>
            <w:noProof/>
            <w:webHidden/>
          </w:rPr>
        </w:r>
        <w:r>
          <w:rPr>
            <w:noProof/>
            <w:webHidden/>
          </w:rPr>
          <w:fldChar w:fldCharType="separate"/>
        </w:r>
        <w:r>
          <w:rPr>
            <w:noProof/>
            <w:webHidden/>
          </w:rPr>
          <w:t>12</w:t>
        </w:r>
        <w:r>
          <w:rPr>
            <w:noProof/>
            <w:webHidden/>
          </w:rPr>
          <w:fldChar w:fldCharType="end"/>
        </w:r>
      </w:hyperlink>
    </w:p>
    <w:p w14:paraId="5DE26B20" w14:textId="7262A7C8"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2" w:history="1">
        <w:r w:rsidRPr="00D011AE">
          <w:rPr>
            <w:rStyle w:val="Hyperlink"/>
            <w:rFonts w:eastAsiaTheme="majorEastAsia"/>
            <w:noProof/>
          </w:rPr>
          <w:t>Hình 19: Thống kê khảo sát 16</w:t>
        </w:r>
        <w:r>
          <w:rPr>
            <w:noProof/>
            <w:webHidden/>
          </w:rPr>
          <w:tab/>
        </w:r>
        <w:r>
          <w:rPr>
            <w:noProof/>
            <w:webHidden/>
          </w:rPr>
          <w:fldChar w:fldCharType="begin"/>
        </w:r>
        <w:r>
          <w:rPr>
            <w:noProof/>
            <w:webHidden/>
          </w:rPr>
          <w:instrText xml:space="preserve"> PAGEREF _Toc104148472 \h </w:instrText>
        </w:r>
        <w:r>
          <w:rPr>
            <w:noProof/>
            <w:webHidden/>
          </w:rPr>
        </w:r>
        <w:r>
          <w:rPr>
            <w:noProof/>
            <w:webHidden/>
          </w:rPr>
          <w:fldChar w:fldCharType="separate"/>
        </w:r>
        <w:r>
          <w:rPr>
            <w:noProof/>
            <w:webHidden/>
          </w:rPr>
          <w:t>12</w:t>
        </w:r>
        <w:r>
          <w:rPr>
            <w:noProof/>
            <w:webHidden/>
          </w:rPr>
          <w:fldChar w:fldCharType="end"/>
        </w:r>
      </w:hyperlink>
    </w:p>
    <w:p w14:paraId="52349E63" w14:textId="7FE0033E"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3" w:history="1">
        <w:r w:rsidRPr="00D011AE">
          <w:rPr>
            <w:rStyle w:val="Hyperlink"/>
            <w:rFonts w:eastAsiaTheme="majorEastAsia"/>
            <w:noProof/>
          </w:rPr>
          <w:t>Hình 20: Personas</w:t>
        </w:r>
        <w:r>
          <w:rPr>
            <w:noProof/>
            <w:webHidden/>
          </w:rPr>
          <w:tab/>
        </w:r>
        <w:r>
          <w:rPr>
            <w:noProof/>
            <w:webHidden/>
          </w:rPr>
          <w:fldChar w:fldCharType="begin"/>
        </w:r>
        <w:r>
          <w:rPr>
            <w:noProof/>
            <w:webHidden/>
          </w:rPr>
          <w:instrText xml:space="preserve"> PAGEREF _Toc104148473 \h </w:instrText>
        </w:r>
        <w:r>
          <w:rPr>
            <w:noProof/>
            <w:webHidden/>
          </w:rPr>
        </w:r>
        <w:r>
          <w:rPr>
            <w:noProof/>
            <w:webHidden/>
          </w:rPr>
          <w:fldChar w:fldCharType="separate"/>
        </w:r>
        <w:r>
          <w:rPr>
            <w:noProof/>
            <w:webHidden/>
          </w:rPr>
          <w:t>13</w:t>
        </w:r>
        <w:r>
          <w:rPr>
            <w:noProof/>
            <w:webHidden/>
          </w:rPr>
          <w:fldChar w:fldCharType="end"/>
        </w:r>
      </w:hyperlink>
    </w:p>
    <w:p w14:paraId="47AD2E28" w14:textId="3C459602"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4" w:history="1">
        <w:r w:rsidRPr="00D011AE">
          <w:rPr>
            <w:rStyle w:val="Hyperlink"/>
            <w:rFonts w:eastAsiaTheme="majorEastAsia"/>
            <w:noProof/>
          </w:rPr>
          <w:t>Hình 21: Sơ đồ mindmap</w:t>
        </w:r>
        <w:r>
          <w:rPr>
            <w:noProof/>
            <w:webHidden/>
          </w:rPr>
          <w:tab/>
        </w:r>
        <w:r>
          <w:rPr>
            <w:noProof/>
            <w:webHidden/>
          </w:rPr>
          <w:fldChar w:fldCharType="begin"/>
        </w:r>
        <w:r>
          <w:rPr>
            <w:noProof/>
            <w:webHidden/>
          </w:rPr>
          <w:instrText xml:space="preserve"> PAGEREF _Toc104148474 \h </w:instrText>
        </w:r>
        <w:r>
          <w:rPr>
            <w:noProof/>
            <w:webHidden/>
          </w:rPr>
        </w:r>
        <w:r>
          <w:rPr>
            <w:noProof/>
            <w:webHidden/>
          </w:rPr>
          <w:fldChar w:fldCharType="separate"/>
        </w:r>
        <w:r>
          <w:rPr>
            <w:noProof/>
            <w:webHidden/>
          </w:rPr>
          <w:t>14</w:t>
        </w:r>
        <w:r>
          <w:rPr>
            <w:noProof/>
            <w:webHidden/>
          </w:rPr>
          <w:fldChar w:fldCharType="end"/>
        </w:r>
      </w:hyperlink>
    </w:p>
    <w:p w14:paraId="59D0877A" w14:textId="5F42076B"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5" w:history="1">
        <w:r w:rsidRPr="00D011AE">
          <w:rPr>
            <w:rStyle w:val="Hyperlink"/>
            <w:rFonts w:eastAsiaTheme="majorEastAsia"/>
            <w:noProof/>
          </w:rPr>
          <w:t>Hình 22: Storyboard 1</w:t>
        </w:r>
        <w:r>
          <w:rPr>
            <w:noProof/>
            <w:webHidden/>
          </w:rPr>
          <w:tab/>
        </w:r>
        <w:r>
          <w:rPr>
            <w:noProof/>
            <w:webHidden/>
          </w:rPr>
          <w:fldChar w:fldCharType="begin"/>
        </w:r>
        <w:r>
          <w:rPr>
            <w:noProof/>
            <w:webHidden/>
          </w:rPr>
          <w:instrText xml:space="preserve"> PAGEREF _Toc104148475 \h </w:instrText>
        </w:r>
        <w:r>
          <w:rPr>
            <w:noProof/>
            <w:webHidden/>
          </w:rPr>
        </w:r>
        <w:r>
          <w:rPr>
            <w:noProof/>
            <w:webHidden/>
          </w:rPr>
          <w:fldChar w:fldCharType="separate"/>
        </w:r>
        <w:r>
          <w:rPr>
            <w:noProof/>
            <w:webHidden/>
          </w:rPr>
          <w:t>14</w:t>
        </w:r>
        <w:r>
          <w:rPr>
            <w:noProof/>
            <w:webHidden/>
          </w:rPr>
          <w:fldChar w:fldCharType="end"/>
        </w:r>
      </w:hyperlink>
    </w:p>
    <w:p w14:paraId="2FEA3015" w14:textId="69F48097"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6" w:history="1">
        <w:r w:rsidRPr="00D011AE">
          <w:rPr>
            <w:rStyle w:val="Hyperlink"/>
            <w:rFonts w:eastAsiaTheme="majorEastAsia"/>
            <w:noProof/>
          </w:rPr>
          <w:t>Hình 22: Storyboard 2</w:t>
        </w:r>
        <w:r>
          <w:rPr>
            <w:noProof/>
            <w:webHidden/>
          </w:rPr>
          <w:tab/>
        </w:r>
        <w:r>
          <w:rPr>
            <w:noProof/>
            <w:webHidden/>
          </w:rPr>
          <w:fldChar w:fldCharType="begin"/>
        </w:r>
        <w:r>
          <w:rPr>
            <w:noProof/>
            <w:webHidden/>
          </w:rPr>
          <w:instrText xml:space="preserve"> PAGEREF _Toc104148476 \h </w:instrText>
        </w:r>
        <w:r>
          <w:rPr>
            <w:noProof/>
            <w:webHidden/>
          </w:rPr>
        </w:r>
        <w:r>
          <w:rPr>
            <w:noProof/>
            <w:webHidden/>
          </w:rPr>
          <w:fldChar w:fldCharType="separate"/>
        </w:r>
        <w:r>
          <w:rPr>
            <w:noProof/>
            <w:webHidden/>
          </w:rPr>
          <w:t>15</w:t>
        </w:r>
        <w:r>
          <w:rPr>
            <w:noProof/>
            <w:webHidden/>
          </w:rPr>
          <w:fldChar w:fldCharType="end"/>
        </w:r>
      </w:hyperlink>
    </w:p>
    <w:p w14:paraId="46436A86" w14:textId="1F0CE310"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7" w:history="1">
        <w:r w:rsidRPr="00D011AE">
          <w:rPr>
            <w:rStyle w:val="Hyperlink"/>
            <w:rFonts w:eastAsiaTheme="majorEastAsia"/>
            <w:noProof/>
          </w:rPr>
          <w:t>Hình 24: Storyboard 3</w:t>
        </w:r>
        <w:r>
          <w:rPr>
            <w:noProof/>
            <w:webHidden/>
          </w:rPr>
          <w:tab/>
        </w:r>
        <w:r>
          <w:rPr>
            <w:noProof/>
            <w:webHidden/>
          </w:rPr>
          <w:fldChar w:fldCharType="begin"/>
        </w:r>
        <w:r>
          <w:rPr>
            <w:noProof/>
            <w:webHidden/>
          </w:rPr>
          <w:instrText xml:space="preserve"> PAGEREF _Toc104148477 \h </w:instrText>
        </w:r>
        <w:r>
          <w:rPr>
            <w:noProof/>
            <w:webHidden/>
          </w:rPr>
        </w:r>
        <w:r>
          <w:rPr>
            <w:noProof/>
            <w:webHidden/>
          </w:rPr>
          <w:fldChar w:fldCharType="separate"/>
        </w:r>
        <w:r>
          <w:rPr>
            <w:noProof/>
            <w:webHidden/>
          </w:rPr>
          <w:t>15</w:t>
        </w:r>
        <w:r>
          <w:rPr>
            <w:noProof/>
            <w:webHidden/>
          </w:rPr>
          <w:fldChar w:fldCharType="end"/>
        </w:r>
      </w:hyperlink>
    </w:p>
    <w:p w14:paraId="235A68CE" w14:textId="4B72F61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8" w:history="1">
        <w:r w:rsidRPr="00D011AE">
          <w:rPr>
            <w:rStyle w:val="Hyperlink"/>
            <w:rFonts w:eastAsiaTheme="majorEastAsia"/>
            <w:noProof/>
          </w:rPr>
          <w:t>Hình 25: Storyboard 4</w:t>
        </w:r>
        <w:r>
          <w:rPr>
            <w:noProof/>
            <w:webHidden/>
          </w:rPr>
          <w:tab/>
        </w:r>
        <w:r>
          <w:rPr>
            <w:noProof/>
            <w:webHidden/>
          </w:rPr>
          <w:fldChar w:fldCharType="begin"/>
        </w:r>
        <w:r>
          <w:rPr>
            <w:noProof/>
            <w:webHidden/>
          </w:rPr>
          <w:instrText xml:space="preserve"> PAGEREF _Toc104148478 \h </w:instrText>
        </w:r>
        <w:r>
          <w:rPr>
            <w:noProof/>
            <w:webHidden/>
          </w:rPr>
        </w:r>
        <w:r>
          <w:rPr>
            <w:noProof/>
            <w:webHidden/>
          </w:rPr>
          <w:fldChar w:fldCharType="separate"/>
        </w:r>
        <w:r>
          <w:rPr>
            <w:noProof/>
            <w:webHidden/>
          </w:rPr>
          <w:t>16</w:t>
        </w:r>
        <w:r>
          <w:rPr>
            <w:noProof/>
            <w:webHidden/>
          </w:rPr>
          <w:fldChar w:fldCharType="end"/>
        </w:r>
      </w:hyperlink>
    </w:p>
    <w:p w14:paraId="5E735D4F" w14:textId="246BA92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79" w:history="1">
        <w:r w:rsidRPr="00D011AE">
          <w:rPr>
            <w:rStyle w:val="Hyperlink"/>
            <w:rFonts w:eastAsiaTheme="majorEastAsia"/>
            <w:noProof/>
          </w:rPr>
          <w:t>Hình 26: Storyboard 5</w:t>
        </w:r>
        <w:r>
          <w:rPr>
            <w:noProof/>
            <w:webHidden/>
          </w:rPr>
          <w:tab/>
        </w:r>
        <w:r>
          <w:rPr>
            <w:noProof/>
            <w:webHidden/>
          </w:rPr>
          <w:fldChar w:fldCharType="begin"/>
        </w:r>
        <w:r>
          <w:rPr>
            <w:noProof/>
            <w:webHidden/>
          </w:rPr>
          <w:instrText xml:space="preserve"> PAGEREF _Toc104148479 \h </w:instrText>
        </w:r>
        <w:r>
          <w:rPr>
            <w:noProof/>
            <w:webHidden/>
          </w:rPr>
        </w:r>
        <w:r>
          <w:rPr>
            <w:noProof/>
            <w:webHidden/>
          </w:rPr>
          <w:fldChar w:fldCharType="separate"/>
        </w:r>
        <w:r>
          <w:rPr>
            <w:noProof/>
            <w:webHidden/>
          </w:rPr>
          <w:t>16</w:t>
        </w:r>
        <w:r>
          <w:rPr>
            <w:noProof/>
            <w:webHidden/>
          </w:rPr>
          <w:fldChar w:fldCharType="end"/>
        </w:r>
      </w:hyperlink>
    </w:p>
    <w:p w14:paraId="0ACF7B91" w14:textId="779FED07"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0" w:history="1">
        <w:r w:rsidRPr="00D011AE">
          <w:rPr>
            <w:rStyle w:val="Hyperlink"/>
            <w:rFonts w:eastAsiaTheme="majorEastAsia"/>
            <w:noProof/>
          </w:rPr>
          <w:t>Hình 27: Bảng độ ưu tiên</w:t>
        </w:r>
        <w:r>
          <w:rPr>
            <w:noProof/>
            <w:webHidden/>
          </w:rPr>
          <w:tab/>
        </w:r>
        <w:r>
          <w:rPr>
            <w:noProof/>
            <w:webHidden/>
          </w:rPr>
          <w:fldChar w:fldCharType="begin"/>
        </w:r>
        <w:r>
          <w:rPr>
            <w:noProof/>
            <w:webHidden/>
          </w:rPr>
          <w:instrText xml:space="preserve"> PAGEREF _Toc104148480 \h </w:instrText>
        </w:r>
        <w:r>
          <w:rPr>
            <w:noProof/>
            <w:webHidden/>
          </w:rPr>
        </w:r>
        <w:r>
          <w:rPr>
            <w:noProof/>
            <w:webHidden/>
          </w:rPr>
          <w:fldChar w:fldCharType="separate"/>
        </w:r>
        <w:r>
          <w:rPr>
            <w:noProof/>
            <w:webHidden/>
          </w:rPr>
          <w:t>17</w:t>
        </w:r>
        <w:r>
          <w:rPr>
            <w:noProof/>
            <w:webHidden/>
          </w:rPr>
          <w:fldChar w:fldCharType="end"/>
        </w:r>
      </w:hyperlink>
    </w:p>
    <w:p w14:paraId="54C41150" w14:textId="01D11341"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1" w:history="1">
        <w:r w:rsidRPr="00D011AE">
          <w:rPr>
            <w:rStyle w:val="Hyperlink"/>
            <w:rFonts w:eastAsiaTheme="majorEastAsia"/>
            <w:noProof/>
          </w:rPr>
          <w:t>Hình 28: Mô hình phân rã Trang chủ</w:t>
        </w:r>
        <w:r>
          <w:rPr>
            <w:noProof/>
            <w:webHidden/>
          </w:rPr>
          <w:tab/>
        </w:r>
        <w:r>
          <w:rPr>
            <w:noProof/>
            <w:webHidden/>
          </w:rPr>
          <w:fldChar w:fldCharType="begin"/>
        </w:r>
        <w:r>
          <w:rPr>
            <w:noProof/>
            <w:webHidden/>
          </w:rPr>
          <w:instrText xml:space="preserve"> PAGEREF _Toc104148481 \h </w:instrText>
        </w:r>
        <w:r>
          <w:rPr>
            <w:noProof/>
            <w:webHidden/>
          </w:rPr>
        </w:r>
        <w:r>
          <w:rPr>
            <w:noProof/>
            <w:webHidden/>
          </w:rPr>
          <w:fldChar w:fldCharType="separate"/>
        </w:r>
        <w:r>
          <w:rPr>
            <w:noProof/>
            <w:webHidden/>
          </w:rPr>
          <w:t>17</w:t>
        </w:r>
        <w:r>
          <w:rPr>
            <w:noProof/>
            <w:webHidden/>
          </w:rPr>
          <w:fldChar w:fldCharType="end"/>
        </w:r>
      </w:hyperlink>
    </w:p>
    <w:p w14:paraId="00D90747" w14:textId="1ECD18F1"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2" w:history="1">
        <w:r w:rsidRPr="00D011AE">
          <w:rPr>
            <w:rStyle w:val="Hyperlink"/>
            <w:rFonts w:eastAsiaTheme="majorEastAsia"/>
            <w:noProof/>
          </w:rPr>
          <w:t>Hình 29: Mô hình phân rã Trang trang tổng quan</w:t>
        </w:r>
        <w:r>
          <w:rPr>
            <w:noProof/>
            <w:webHidden/>
          </w:rPr>
          <w:tab/>
        </w:r>
        <w:r>
          <w:rPr>
            <w:noProof/>
            <w:webHidden/>
          </w:rPr>
          <w:fldChar w:fldCharType="begin"/>
        </w:r>
        <w:r>
          <w:rPr>
            <w:noProof/>
            <w:webHidden/>
          </w:rPr>
          <w:instrText xml:space="preserve"> PAGEREF _Toc104148482 \h </w:instrText>
        </w:r>
        <w:r>
          <w:rPr>
            <w:noProof/>
            <w:webHidden/>
          </w:rPr>
        </w:r>
        <w:r>
          <w:rPr>
            <w:noProof/>
            <w:webHidden/>
          </w:rPr>
          <w:fldChar w:fldCharType="separate"/>
        </w:r>
        <w:r>
          <w:rPr>
            <w:noProof/>
            <w:webHidden/>
          </w:rPr>
          <w:t>18</w:t>
        </w:r>
        <w:r>
          <w:rPr>
            <w:noProof/>
            <w:webHidden/>
          </w:rPr>
          <w:fldChar w:fldCharType="end"/>
        </w:r>
      </w:hyperlink>
    </w:p>
    <w:p w14:paraId="20F8E0C6" w14:textId="548D6BA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3" w:history="1">
        <w:r w:rsidRPr="00D011AE">
          <w:rPr>
            <w:rStyle w:val="Hyperlink"/>
            <w:rFonts w:eastAsiaTheme="majorEastAsia"/>
            <w:noProof/>
          </w:rPr>
          <w:t>Hình 30: Flow chuyển trang đăng nhập</w:t>
        </w:r>
        <w:r>
          <w:rPr>
            <w:noProof/>
            <w:webHidden/>
          </w:rPr>
          <w:tab/>
        </w:r>
        <w:r>
          <w:rPr>
            <w:noProof/>
            <w:webHidden/>
          </w:rPr>
          <w:fldChar w:fldCharType="begin"/>
        </w:r>
        <w:r>
          <w:rPr>
            <w:noProof/>
            <w:webHidden/>
          </w:rPr>
          <w:instrText xml:space="preserve"> PAGEREF _Toc104148483 \h </w:instrText>
        </w:r>
        <w:r>
          <w:rPr>
            <w:noProof/>
            <w:webHidden/>
          </w:rPr>
        </w:r>
        <w:r>
          <w:rPr>
            <w:noProof/>
            <w:webHidden/>
          </w:rPr>
          <w:fldChar w:fldCharType="separate"/>
        </w:r>
        <w:r>
          <w:rPr>
            <w:noProof/>
            <w:webHidden/>
          </w:rPr>
          <w:t>19</w:t>
        </w:r>
        <w:r>
          <w:rPr>
            <w:noProof/>
            <w:webHidden/>
          </w:rPr>
          <w:fldChar w:fldCharType="end"/>
        </w:r>
      </w:hyperlink>
    </w:p>
    <w:p w14:paraId="06D3C554" w14:textId="22928789"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4" w:history="1">
        <w:r w:rsidRPr="00D011AE">
          <w:rPr>
            <w:rStyle w:val="Hyperlink"/>
            <w:rFonts w:eastAsiaTheme="majorEastAsia"/>
            <w:noProof/>
          </w:rPr>
          <w:t>Hình 31: Flow chuyển trang tin tức</w:t>
        </w:r>
        <w:r>
          <w:rPr>
            <w:noProof/>
            <w:webHidden/>
          </w:rPr>
          <w:tab/>
        </w:r>
        <w:r>
          <w:rPr>
            <w:noProof/>
            <w:webHidden/>
          </w:rPr>
          <w:fldChar w:fldCharType="begin"/>
        </w:r>
        <w:r>
          <w:rPr>
            <w:noProof/>
            <w:webHidden/>
          </w:rPr>
          <w:instrText xml:space="preserve"> PAGEREF _Toc104148484 \h </w:instrText>
        </w:r>
        <w:r>
          <w:rPr>
            <w:noProof/>
            <w:webHidden/>
          </w:rPr>
        </w:r>
        <w:r>
          <w:rPr>
            <w:noProof/>
            <w:webHidden/>
          </w:rPr>
          <w:fldChar w:fldCharType="separate"/>
        </w:r>
        <w:r>
          <w:rPr>
            <w:noProof/>
            <w:webHidden/>
          </w:rPr>
          <w:t>19</w:t>
        </w:r>
        <w:r>
          <w:rPr>
            <w:noProof/>
            <w:webHidden/>
          </w:rPr>
          <w:fldChar w:fldCharType="end"/>
        </w:r>
      </w:hyperlink>
    </w:p>
    <w:p w14:paraId="0545EBBE" w14:textId="056D784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5" w:history="1">
        <w:r w:rsidRPr="00D011AE">
          <w:rPr>
            <w:rStyle w:val="Hyperlink"/>
            <w:rFonts w:eastAsiaTheme="majorEastAsia"/>
            <w:noProof/>
          </w:rPr>
          <w:t>Hình 32: Flow chuyển trang nạp tiền điện thoại</w:t>
        </w:r>
        <w:r>
          <w:rPr>
            <w:noProof/>
            <w:webHidden/>
          </w:rPr>
          <w:tab/>
        </w:r>
        <w:r>
          <w:rPr>
            <w:noProof/>
            <w:webHidden/>
          </w:rPr>
          <w:fldChar w:fldCharType="begin"/>
        </w:r>
        <w:r>
          <w:rPr>
            <w:noProof/>
            <w:webHidden/>
          </w:rPr>
          <w:instrText xml:space="preserve"> PAGEREF _Toc104148485 \h </w:instrText>
        </w:r>
        <w:r>
          <w:rPr>
            <w:noProof/>
            <w:webHidden/>
          </w:rPr>
        </w:r>
        <w:r>
          <w:rPr>
            <w:noProof/>
            <w:webHidden/>
          </w:rPr>
          <w:fldChar w:fldCharType="separate"/>
        </w:r>
        <w:r>
          <w:rPr>
            <w:noProof/>
            <w:webHidden/>
          </w:rPr>
          <w:t>20</w:t>
        </w:r>
        <w:r>
          <w:rPr>
            <w:noProof/>
            <w:webHidden/>
          </w:rPr>
          <w:fldChar w:fldCharType="end"/>
        </w:r>
      </w:hyperlink>
    </w:p>
    <w:p w14:paraId="6671870A" w14:textId="012EF969"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6" w:history="1">
        <w:r w:rsidRPr="00D011AE">
          <w:rPr>
            <w:rStyle w:val="Hyperlink"/>
            <w:rFonts w:eastAsiaTheme="majorEastAsia"/>
            <w:noProof/>
          </w:rPr>
          <w:t>Hình 33: Flow chuyển trang chuyển khoản nội bộ</w:t>
        </w:r>
        <w:r>
          <w:rPr>
            <w:noProof/>
            <w:webHidden/>
          </w:rPr>
          <w:tab/>
        </w:r>
        <w:r>
          <w:rPr>
            <w:noProof/>
            <w:webHidden/>
          </w:rPr>
          <w:fldChar w:fldCharType="begin"/>
        </w:r>
        <w:r>
          <w:rPr>
            <w:noProof/>
            <w:webHidden/>
          </w:rPr>
          <w:instrText xml:space="preserve"> PAGEREF _Toc104148486 \h </w:instrText>
        </w:r>
        <w:r>
          <w:rPr>
            <w:noProof/>
            <w:webHidden/>
          </w:rPr>
        </w:r>
        <w:r>
          <w:rPr>
            <w:noProof/>
            <w:webHidden/>
          </w:rPr>
          <w:fldChar w:fldCharType="separate"/>
        </w:r>
        <w:r>
          <w:rPr>
            <w:noProof/>
            <w:webHidden/>
          </w:rPr>
          <w:t>21</w:t>
        </w:r>
        <w:r>
          <w:rPr>
            <w:noProof/>
            <w:webHidden/>
          </w:rPr>
          <w:fldChar w:fldCharType="end"/>
        </w:r>
      </w:hyperlink>
    </w:p>
    <w:p w14:paraId="2C5676DE" w14:textId="014A71D8"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7" w:history="1">
        <w:r w:rsidRPr="00D011AE">
          <w:rPr>
            <w:rStyle w:val="Hyperlink"/>
            <w:rFonts w:eastAsiaTheme="majorEastAsia"/>
            <w:noProof/>
          </w:rPr>
          <w:t>Hình 34: Flow chuyển trang tổng quan</w:t>
        </w:r>
        <w:r>
          <w:rPr>
            <w:noProof/>
            <w:webHidden/>
          </w:rPr>
          <w:tab/>
        </w:r>
        <w:r>
          <w:rPr>
            <w:noProof/>
            <w:webHidden/>
          </w:rPr>
          <w:fldChar w:fldCharType="begin"/>
        </w:r>
        <w:r>
          <w:rPr>
            <w:noProof/>
            <w:webHidden/>
          </w:rPr>
          <w:instrText xml:space="preserve"> PAGEREF _Toc104148487 \h </w:instrText>
        </w:r>
        <w:r>
          <w:rPr>
            <w:noProof/>
            <w:webHidden/>
          </w:rPr>
        </w:r>
        <w:r>
          <w:rPr>
            <w:noProof/>
            <w:webHidden/>
          </w:rPr>
          <w:fldChar w:fldCharType="separate"/>
        </w:r>
        <w:r>
          <w:rPr>
            <w:noProof/>
            <w:webHidden/>
          </w:rPr>
          <w:t>22</w:t>
        </w:r>
        <w:r>
          <w:rPr>
            <w:noProof/>
            <w:webHidden/>
          </w:rPr>
          <w:fldChar w:fldCharType="end"/>
        </w:r>
      </w:hyperlink>
    </w:p>
    <w:p w14:paraId="0C1AF7EC" w14:textId="1EBA1F8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8" w:history="1">
        <w:r w:rsidRPr="00D011AE">
          <w:rPr>
            <w:rStyle w:val="Hyperlink"/>
            <w:rFonts w:eastAsiaTheme="majorEastAsia"/>
            <w:noProof/>
          </w:rPr>
          <w:t>Hình 35: Sketch trang chủ ngân hàng</w:t>
        </w:r>
        <w:r>
          <w:rPr>
            <w:noProof/>
            <w:webHidden/>
          </w:rPr>
          <w:tab/>
        </w:r>
        <w:r>
          <w:rPr>
            <w:noProof/>
            <w:webHidden/>
          </w:rPr>
          <w:fldChar w:fldCharType="begin"/>
        </w:r>
        <w:r>
          <w:rPr>
            <w:noProof/>
            <w:webHidden/>
          </w:rPr>
          <w:instrText xml:space="preserve"> PAGEREF _Toc104148488 \h </w:instrText>
        </w:r>
        <w:r>
          <w:rPr>
            <w:noProof/>
            <w:webHidden/>
          </w:rPr>
        </w:r>
        <w:r>
          <w:rPr>
            <w:noProof/>
            <w:webHidden/>
          </w:rPr>
          <w:fldChar w:fldCharType="separate"/>
        </w:r>
        <w:r>
          <w:rPr>
            <w:noProof/>
            <w:webHidden/>
          </w:rPr>
          <w:t>24</w:t>
        </w:r>
        <w:r>
          <w:rPr>
            <w:noProof/>
            <w:webHidden/>
          </w:rPr>
          <w:fldChar w:fldCharType="end"/>
        </w:r>
      </w:hyperlink>
    </w:p>
    <w:p w14:paraId="01A5C0FA" w14:textId="2909038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89" w:history="1">
        <w:r w:rsidRPr="00D011AE">
          <w:rPr>
            <w:rStyle w:val="Hyperlink"/>
            <w:rFonts w:eastAsiaTheme="majorEastAsia"/>
            <w:noProof/>
          </w:rPr>
          <w:t>Hình 36: Warframe trang chủ ngân hàng</w:t>
        </w:r>
        <w:r>
          <w:rPr>
            <w:noProof/>
            <w:webHidden/>
          </w:rPr>
          <w:tab/>
        </w:r>
        <w:r>
          <w:rPr>
            <w:noProof/>
            <w:webHidden/>
          </w:rPr>
          <w:fldChar w:fldCharType="begin"/>
        </w:r>
        <w:r>
          <w:rPr>
            <w:noProof/>
            <w:webHidden/>
          </w:rPr>
          <w:instrText xml:space="preserve"> PAGEREF _Toc104148489 \h </w:instrText>
        </w:r>
        <w:r>
          <w:rPr>
            <w:noProof/>
            <w:webHidden/>
          </w:rPr>
        </w:r>
        <w:r>
          <w:rPr>
            <w:noProof/>
            <w:webHidden/>
          </w:rPr>
          <w:fldChar w:fldCharType="separate"/>
        </w:r>
        <w:r>
          <w:rPr>
            <w:noProof/>
            <w:webHidden/>
          </w:rPr>
          <w:t>25</w:t>
        </w:r>
        <w:r>
          <w:rPr>
            <w:noProof/>
            <w:webHidden/>
          </w:rPr>
          <w:fldChar w:fldCharType="end"/>
        </w:r>
      </w:hyperlink>
    </w:p>
    <w:p w14:paraId="4EE8D8B0" w14:textId="22DF2F7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0" w:history="1">
        <w:r w:rsidRPr="00D011AE">
          <w:rPr>
            <w:rStyle w:val="Hyperlink"/>
            <w:rFonts w:eastAsiaTheme="majorEastAsia"/>
            <w:noProof/>
          </w:rPr>
          <w:t>Hình 37: Mockup trang chủ ngân hàng</w:t>
        </w:r>
        <w:r>
          <w:rPr>
            <w:noProof/>
            <w:webHidden/>
          </w:rPr>
          <w:tab/>
        </w:r>
        <w:r>
          <w:rPr>
            <w:noProof/>
            <w:webHidden/>
          </w:rPr>
          <w:fldChar w:fldCharType="begin"/>
        </w:r>
        <w:r>
          <w:rPr>
            <w:noProof/>
            <w:webHidden/>
          </w:rPr>
          <w:instrText xml:space="preserve"> PAGEREF _Toc104148490 \h </w:instrText>
        </w:r>
        <w:r>
          <w:rPr>
            <w:noProof/>
            <w:webHidden/>
          </w:rPr>
        </w:r>
        <w:r>
          <w:rPr>
            <w:noProof/>
            <w:webHidden/>
          </w:rPr>
          <w:fldChar w:fldCharType="separate"/>
        </w:r>
        <w:r>
          <w:rPr>
            <w:noProof/>
            <w:webHidden/>
          </w:rPr>
          <w:t>26</w:t>
        </w:r>
        <w:r>
          <w:rPr>
            <w:noProof/>
            <w:webHidden/>
          </w:rPr>
          <w:fldChar w:fldCharType="end"/>
        </w:r>
      </w:hyperlink>
    </w:p>
    <w:p w14:paraId="55CDB5AC" w14:textId="17D216D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1" w:history="1">
        <w:r w:rsidRPr="00D011AE">
          <w:rPr>
            <w:rStyle w:val="Hyperlink"/>
            <w:rFonts w:eastAsiaTheme="majorEastAsia"/>
            <w:noProof/>
          </w:rPr>
          <w:t>Hình 38: Sketch trang giới thiệu</w:t>
        </w:r>
        <w:r>
          <w:rPr>
            <w:noProof/>
            <w:webHidden/>
          </w:rPr>
          <w:tab/>
        </w:r>
        <w:r>
          <w:rPr>
            <w:noProof/>
            <w:webHidden/>
          </w:rPr>
          <w:fldChar w:fldCharType="begin"/>
        </w:r>
        <w:r>
          <w:rPr>
            <w:noProof/>
            <w:webHidden/>
          </w:rPr>
          <w:instrText xml:space="preserve"> PAGEREF _Toc104148491 \h </w:instrText>
        </w:r>
        <w:r>
          <w:rPr>
            <w:noProof/>
            <w:webHidden/>
          </w:rPr>
        </w:r>
        <w:r>
          <w:rPr>
            <w:noProof/>
            <w:webHidden/>
          </w:rPr>
          <w:fldChar w:fldCharType="separate"/>
        </w:r>
        <w:r>
          <w:rPr>
            <w:noProof/>
            <w:webHidden/>
          </w:rPr>
          <w:t>27</w:t>
        </w:r>
        <w:r>
          <w:rPr>
            <w:noProof/>
            <w:webHidden/>
          </w:rPr>
          <w:fldChar w:fldCharType="end"/>
        </w:r>
      </w:hyperlink>
    </w:p>
    <w:p w14:paraId="4FBF75B4" w14:textId="04EF0C62"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2" w:history="1">
        <w:r w:rsidRPr="00D011AE">
          <w:rPr>
            <w:rStyle w:val="Hyperlink"/>
            <w:rFonts w:eastAsiaTheme="majorEastAsia"/>
            <w:noProof/>
          </w:rPr>
          <w:t>Hình 39: Warframe trang giới thiệu</w:t>
        </w:r>
        <w:r>
          <w:rPr>
            <w:noProof/>
            <w:webHidden/>
          </w:rPr>
          <w:tab/>
        </w:r>
        <w:r>
          <w:rPr>
            <w:noProof/>
            <w:webHidden/>
          </w:rPr>
          <w:fldChar w:fldCharType="begin"/>
        </w:r>
        <w:r>
          <w:rPr>
            <w:noProof/>
            <w:webHidden/>
          </w:rPr>
          <w:instrText xml:space="preserve"> PAGEREF _Toc104148492 \h </w:instrText>
        </w:r>
        <w:r>
          <w:rPr>
            <w:noProof/>
            <w:webHidden/>
          </w:rPr>
        </w:r>
        <w:r>
          <w:rPr>
            <w:noProof/>
            <w:webHidden/>
          </w:rPr>
          <w:fldChar w:fldCharType="separate"/>
        </w:r>
        <w:r>
          <w:rPr>
            <w:noProof/>
            <w:webHidden/>
          </w:rPr>
          <w:t>28</w:t>
        </w:r>
        <w:r>
          <w:rPr>
            <w:noProof/>
            <w:webHidden/>
          </w:rPr>
          <w:fldChar w:fldCharType="end"/>
        </w:r>
      </w:hyperlink>
    </w:p>
    <w:p w14:paraId="7F135BA5" w14:textId="12521D1C"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3" w:history="1">
        <w:r w:rsidRPr="00D011AE">
          <w:rPr>
            <w:rStyle w:val="Hyperlink"/>
            <w:rFonts w:eastAsiaTheme="majorEastAsia"/>
            <w:noProof/>
          </w:rPr>
          <w:t>Hình 40: Mockup trang giới thiệu</w:t>
        </w:r>
        <w:r>
          <w:rPr>
            <w:noProof/>
            <w:webHidden/>
          </w:rPr>
          <w:tab/>
        </w:r>
        <w:r>
          <w:rPr>
            <w:noProof/>
            <w:webHidden/>
          </w:rPr>
          <w:fldChar w:fldCharType="begin"/>
        </w:r>
        <w:r>
          <w:rPr>
            <w:noProof/>
            <w:webHidden/>
          </w:rPr>
          <w:instrText xml:space="preserve"> PAGEREF _Toc104148493 \h </w:instrText>
        </w:r>
        <w:r>
          <w:rPr>
            <w:noProof/>
            <w:webHidden/>
          </w:rPr>
        </w:r>
        <w:r>
          <w:rPr>
            <w:noProof/>
            <w:webHidden/>
          </w:rPr>
          <w:fldChar w:fldCharType="separate"/>
        </w:r>
        <w:r>
          <w:rPr>
            <w:noProof/>
            <w:webHidden/>
          </w:rPr>
          <w:t>29</w:t>
        </w:r>
        <w:r>
          <w:rPr>
            <w:noProof/>
            <w:webHidden/>
          </w:rPr>
          <w:fldChar w:fldCharType="end"/>
        </w:r>
      </w:hyperlink>
    </w:p>
    <w:p w14:paraId="24AFC04E" w14:textId="0BEE7AE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4" w:history="1">
        <w:r w:rsidRPr="00D011AE">
          <w:rPr>
            <w:rStyle w:val="Hyperlink"/>
            <w:rFonts w:eastAsiaTheme="majorEastAsia"/>
            <w:noProof/>
          </w:rPr>
          <w:t>Hình 41: Sketch trang hỏi đáp</w:t>
        </w:r>
        <w:r>
          <w:rPr>
            <w:noProof/>
            <w:webHidden/>
          </w:rPr>
          <w:tab/>
        </w:r>
        <w:r>
          <w:rPr>
            <w:noProof/>
            <w:webHidden/>
          </w:rPr>
          <w:fldChar w:fldCharType="begin"/>
        </w:r>
        <w:r>
          <w:rPr>
            <w:noProof/>
            <w:webHidden/>
          </w:rPr>
          <w:instrText xml:space="preserve"> PAGEREF _Toc104148494 \h </w:instrText>
        </w:r>
        <w:r>
          <w:rPr>
            <w:noProof/>
            <w:webHidden/>
          </w:rPr>
        </w:r>
        <w:r>
          <w:rPr>
            <w:noProof/>
            <w:webHidden/>
          </w:rPr>
          <w:fldChar w:fldCharType="separate"/>
        </w:r>
        <w:r>
          <w:rPr>
            <w:noProof/>
            <w:webHidden/>
          </w:rPr>
          <w:t>30</w:t>
        </w:r>
        <w:r>
          <w:rPr>
            <w:noProof/>
            <w:webHidden/>
          </w:rPr>
          <w:fldChar w:fldCharType="end"/>
        </w:r>
      </w:hyperlink>
    </w:p>
    <w:p w14:paraId="05713174" w14:textId="3507F538"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5" w:history="1">
        <w:r w:rsidRPr="00D011AE">
          <w:rPr>
            <w:rStyle w:val="Hyperlink"/>
            <w:rFonts w:eastAsiaTheme="majorEastAsia"/>
            <w:noProof/>
          </w:rPr>
          <w:t>Hình 42: Warframe trang hỏi đáp</w:t>
        </w:r>
        <w:r>
          <w:rPr>
            <w:noProof/>
            <w:webHidden/>
          </w:rPr>
          <w:tab/>
        </w:r>
        <w:r>
          <w:rPr>
            <w:noProof/>
            <w:webHidden/>
          </w:rPr>
          <w:fldChar w:fldCharType="begin"/>
        </w:r>
        <w:r>
          <w:rPr>
            <w:noProof/>
            <w:webHidden/>
          </w:rPr>
          <w:instrText xml:space="preserve"> PAGEREF _Toc104148495 \h </w:instrText>
        </w:r>
        <w:r>
          <w:rPr>
            <w:noProof/>
            <w:webHidden/>
          </w:rPr>
        </w:r>
        <w:r>
          <w:rPr>
            <w:noProof/>
            <w:webHidden/>
          </w:rPr>
          <w:fldChar w:fldCharType="separate"/>
        </w:r>
        <w:r>
          <w:rPr>
            <w:noProof/>
            <w:webHidden/>
          </w:rPr>
          <w:t>31</w:t>
        </w:r>
        <w:r>
          <w:rPr>
            <w:noProof/>
            <w:webHidden/>
          </w:rPr>
          <w:fldChar w:fldCharType="end"/>
        </w:r>
      </w:hyperlink>
    </w:p>
    <w:p w14:paraId="6282DCB2" w14:textId="200C97BC"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6" w:history="1">
        <w:r w:rsidRPr="00D011AE">
          <w:rPr>
            <w:rStyle w:val="Hyperlink"/>
            <w:rFonts w:eastAsiaTheme="majorEastAsia"/>
            <w:noProof/>
          </w:rPr>
          <w:t>Hình 43: Mockup trang hỏi đáp</w:t>
        </w:r>
        <w:r>
          <w:rPr>
            <w:noProof/>
            <w:webHidden/>
          </w:rPr>
          <w:tab/>
        </w:r>
        <w:r>
          <w:rPr>
            <w:noProof/>
            <w:webHidden/>
          </w:rPr>
          <w:fldChar w:fldCharType="begin"/>
        </w:r>
        <w:r>
          <w:rPr>
            <w:noProof/>
            <w:webHidden/>
          </w:rPr>
          <w:instrText xml:space="preserve"> PAGEREF _Toc104148496 \h </w:instrText>
        </w:r>
        <w:r>
          <w:rPr>
            <w:noProof/>
            <w:webHidden/>
          </w:rPr>
        </w:r>
        <w:r>
          <w:rPr>
            <w:noProof/>
            <w:webHidden/>
          </w:rPr>
          <w:fldChar w:fldCharType="separate"/>
        </w:r>
        <w:r>
          <w:rPr>
            <w:noProof/>
            <w:webHidden/>
          </w:rPr>
          <w:t>32</w:t>
        </w:r>
        <w:r>
          <w:rPr>
            <w:noProof/>
            <w:webHidden/>
          </w:rPr>
          <w:fldChar w:fldCharType="end"/>
        </w:r>
      </w:hyperlink>
    </w:p>
    <w:p w14:paraId="51598349" w14:textId="37077459"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7" w:history="1">
        <w:r w:rsidRPr="00D011AE">
          <w:rPr>
            <w:rStyle w:val="Hyperlink"/>
            <w:rFonts w:eastAsiaTheme="majorEastAsia"/>
            <w:noProof/>
          </w:rPr>
          <w:t>Hình 44: Sketch trang tin tức tổng quan</w:t>
        </w:r>
        <w:r>
          <w:rPr>
            <w:noProof/>
            <w:webHidden/>
          </w:rPr>
          <w:tab/>
        </w:r>
        <w:r>
          <w:rPr>
            <w:noProof/>
            <w:webHidden/>
          </w:rPr>
          <w:fldChar w:fldCharType="begin"/>
        </w:r>
        <w:r>
          <w:rPr>
            <w:noProof/>
            <w:webHidden/>
          </w:rPr>
          <w:instrText xml:space="preserve"> PAGEREF _Toc104148497 \h </w:instrText>
        </w:r>
        <w:r>
          <w:rPr>
            <w:noProof/>
            <w:webHidden/>
          </w:rPr>
        </w:r>
        <w:r>
          <w:rPr>
            <w:noProof/>
            <w:webHidden/>
          </w:rPr>
          <w:fldChar w:fldCharType="separate"/>
        </w:r>
        <w:r>
          <w:rPr>
            <w:noProof/>
            <w:webHidden/>
          </w:rPr>
          <w:t>33</w:t>
        </w:r>
        <w:r>
          <w:rPr>
            <w:noProof/>
            <w:webHidden/>
          </w:rPr>
          <w:fldChar w:fldCharType="end"/>
        </w:r>
      </w:hyperlink>
    </w:p>
    <w:p w14:paraId="720E7390" w14:textId="7E72175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8" w:history="1">
        <w:r w:rsidRPr="00D011AE">
          <w:rPr>
            <w:rStyle w:val="Hyperlink"/>
            <w:rFonts w:eastAsiaTheme="majorEastAsia"/>
            <w:noProof/>
          </w:rPr>
          <w:t>Hình 45: Warframe trang tin tức tổng quan</w:t>
        </w:r>
        <w:r>
          <w:rPr>
            <w:noProof/>
            <w:webHidden/>
          </w:rPr>
          <w:tab/>
        </w:r>
        <w:r>
          <w:rPr>
            <w:noProof/>
            <w:webHidden/>
          </w:rPr>
          <w:fldChar w:fldCharType="begin"/>
        </w:r>
        <w:r>
          <w:rPr>
            <w:noProof/>
            <w:webHidden/>
          </w:rPr>
          <w:instrText xml:space="preserve"> PAGEREF _Toc104148498 \h </w:instrText>
        </w:r>
        <w:r>
          <w:rPr>
            <w:noProof/>
            <w:webHidden/>
          </w:rPr>
        </w:r>
        <w:r>
          <w:rPr>
            <w:noProof/>
            <w:webHidden/>
          </w:rPr>
          <w:fldChar w:fldCharType="separate"/>
        </w:r>
        <w:r>
          <w:rPr>
            <w:noProof/>
            <w:webHidden/>
          </w:rPr>
          <w:t>34</w:t>
        </w:r>
        <w:r>
          <w:rPr>
            <w:noProof/>
            <w:webHidden/>
          </w:rPr>
          <w:fldChar w:fldCharType="end"/>
        </w:r>
      </w:hyperlink>
    </w:p>
    <w:p w14:paraId="2F7458AB" w14:textId="024C844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499" w:history="1">
        <w:r w:rsidRPr="00D011AE">
          <w:rPr>
            <w:rStyle w:val="Hyperlink"/>
            <w:rFonts w:eastAsiaTheme="majorEastAsia"/>
            <w:noProof/>
          </w:rPr>
          <w:t>Hình 46: Mockup trang tin tức tổng quan</w:t>
        </w:r>
        <w:r>
          <w:rPr>
            <w:noProof/>
            <w:webHidden/>
          </w:rPr>
          <w:tab/>
        </w:r>
        <w:r>
          <w:rPr>
            <w:noProof/>
            <w:webHidden/>
          </w:rPr>
          <w:fldChar w:fldCharType="begin"/>
        </w:r>
        <w:r>
          <w:rPr>
            <w:noProof/>
            <w:webHidden/>
          </w:rPr>
          <w:instrText xml:space="preserve"> PAGEREF _Toc104148499 \h </w:instrText>
        </w:r>
        <w:r>
          <w:rPr>
            <w:noProof/>
            <w:webHidden/>
          </w:rPr>
        </w:r>
        <w:r>
          <w:rPr>
            <w:noProof/>
            <w:webHidden/>
          </w:rPr>
          <w:fldChar w:fldCharType="separate"/>
        </w:r>
        <w:r>
          <w:rPr>
            <w:noProof/>
            <w:webHidden/>
          </w:rPr>
          <w:t>35</w:t>
        </w:r>
        <w:r>
          <w:rPr>
            <w:noProof/>
            <w:webHidden/>
          </w:rPr>
          <w:fldChar w:fldCharType="end"/>
        </w:r>
      </w:hyperlink>
    </w:p>
    <w:p w14:paraId="1D7A6D9E" w14:textId="1ECD7817"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0" w:history="1">
        <w:r w:rsidRPr="00D011AE">
          <w:rPr>
            <w:rStyle w:val="Hyperlink"/>
            <w:rFonts w:eastAsiaTheme="majorEastAsia"/>
            <w:noProof/>
          </w:rPr>
          <w:t>Hình 47: Sketch trang tin tức chi tiết</w:t>
        </w:r>
        <w:r>
          <w:rPr>
            <w:noProof/>
            <w:webHidden/>
          </w:rPr>
          <w:tab/>
        </w:r>
        <w:r>
          <w:rPr>
            <w:noProof/>
            <w:webHidden/>
          </w:rPr>
          <w:fldChar w:fldCharType="begin"/>
        </w:r>
        <w:r>
          <w:rPr>
            <w:noProof/>
            <w:webHidden/>
          </w:rPr>
          <w:instrText xml:space="preserve"> PAGEREF _Toc104148500 \h </w:instrText>
        </w:r>
        <w:r>
          <w:rPr>
            <w:noProof/>
            <w:webHidden/>
          </w:rPr>
        </w:r>
        <w:r>
          <w:rPr>
            <w:noProof/>
            <w:webHidden/>
          </w:rPr>
          <w:fldChar w:fldCharType="separate"/>
        </w:r>
        <w:r>
          <w:rPr>
            <w:noProof/>
            <w:webHidden/>
          </w:rPr>
          <w:t>36</w:t>
        </w:r>
        <w:r>
          <w:rPr>
            <w:noProof/>
            <w:webHidden/>
          </w:rPr>
          <w:fldChar w:fldCharType="end"/>
        </w:r>
      </w:hyperlink>
    </w:p>
    <w:p w14:paraId="7CCC0389" w14:textId="69C75E21"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1" w:history="1">
        <w:r w:rsidRPr="00D011AE">
          <w:rPr>
            <w:rStyle w:val="Hyperlink"/>
            <w:rFonts w:eastAsiaTheme="majorEastAsia"/>
            <w:noProof/>
          </w:rPr>
          <w:t>Hình 48: Warframe trang tin tức chi tiết</w:t>
        </w:r>
        <w:r>
          <w:rPr>
            <w:noProof/>
            <w:webHidden/>
          </w:rPr>
          <w:tab/>
        </w:r>
        <w:r>
          <w:rPr>
            <w:noProof/>
            <w:webHidden/>
          </w:rPr>
          <w:fldChar w:fldCharType="begin"/>
        </w:r>
        <w:r>
          <w:rPr>
            <w:noProof/>
            <w:webHidden/>
          </w:rPr>
          <w:instrText xml:space="preserve"> PAGEREF _Toc104148501 \h </w:instrText>
        </w:r>
        <w:r>
          <w:rPr>
            <w:noProof/>
            <w:webHidden/>
          </w:rPr>
        </w:r>
        <w:r>
          <w:rPr>
            <w:noProof/>
            <w:webHidden/>
          </w:rPr>
          <w:fldChar w:fldCharType="separate"/>
        </w:r>
        <w:r>
          <w:rPr>
            <w:noProof/>
            <w:webHidden/>
          </w:rPr>
          <w:t>37</w:t>
        </w:r>
        <w:r>
          <w:rPr>
            <w:noProof/>
            <w:webHidden/>
          </w:rPr>
          <w:fldChar w:fldCharType="end"/>
        </w:r>
      </w:hyperlink>
    </w:p>
    <w:p w14:paraId="39B0A75D" w14:textId="0217853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2" w:history="1">
        <w:r w:rsidRPr="00D011AE">
          <w:rPr>
            <w:rStyle w:val="Hyperlink"/>
            <w:rFonts w:eastAsiaTheme="majorEastAsia"/>
            <w:noProof/>
          </w:rPr>
          <w:t>Hình 49: Mockup trang tin tức chi tiết</w:t>
        </w:r>
        <w:r>
          <w:rPr>
            <w:noProof/>
            <w:webHidden/>
          </w:rPr>
          <w:tab/>
        </w:r>
        <w:r>
          <w:rPr>
            <w:noProof/>
            <w:webHidden/>
          </w:rPr>
          <w:fldChar w:fldCharType="begin"/>
        </w:r>
        <w:r>
          <w:rPr>
            <w:noProof/>
            <w:webHidden/>
          </w:rPr>
          <w:instrText xml:space="preserve"> PAGEREF _Toc104148502 \h </w:instrText>
        </w:r>
        <w:r>
          <w:rPr>
            <w:noProof/>
            <w:webHidden/>
          </w:rPr>
        </w:r>
        <w:r>
          <w:rPr>
            <w:noProof/>
            <w:webHidden/>
          </w:rPr>
          <w:fldChar w:fldCharType="separate"/>
        </w:r>
        <w:r>
          <w:rPr>
            <w:noProof/>
            <w:webHidden/>
          </w:rPr>
          <w:t>38</w:t>
        </w:r>
        <w:r>
          <w:rPr>
            <w:noProof/>
            <w:webHidden/>
          </w:rPr>
          <w:fldChar w:fldCharType="end"/>
        </w:r>
      </w:hyperlink>
    </w:p>
    <w:p w14:paraId="491179B8" w14:textId="560C6764"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3" w:history="1">
        <w:r w:rsidRPr="00D011AE">
          <w:rPr>
            <w:rStyle w:val="Hyperlink"/>
            <w:rFonts w:eastAsiaTheme="majorEastAsia"/>
            <w:noProof/>
          </w:rPr>
          <w:t>Hình 50: Sketch trang liên hệ</w:t>
        </w:r>
        <w:r>
          <w:rPr>
            <w:noProof/>
            <w:webHidden/>
          </w:rPr>
          <w:tab/>
        </w:r>
        <w:r>
          <w:rPr>
            <w:noProof/>
            <w:webHidden/>
          </w:rPr>
          <w:fldChar w:fldCharType="begin"/>
        </w:r>
        <w:r>
          <w:rPr>
            <w:noProof/>
            <w:webHidden/>
          </w:rPr>
          <w:instrText xml:space="preserve"> PAGEREF _Toc104148503 \h </w:instrText>
        </w:r>
        <w:r>
          <w:rPr>
            <w:noProof/>
            <w:webHidden/>
          </w:rPr>
        </w:r>
        <w:r>
          <w:rPr>
            <w:noProof/>
            <w:webHidden/>
          </w:rPr>
          <w:fldChar w:fldCharType="separate"/>
        </w:r>
        <w:r>
          <w:rPr>
            <w:noProof/>
            <w:webHidden/>
          </w:rPr>
          <w:t>39</w:t>
        </w:r>
        <w:r>
          <w:rPr>
            <w:noProof/>
            <w:webHidden/>
          </w:rPr>
          <w:fldChar w:fldCharType="end"/>
        </w:r>
      </w:hyperlink>
    </w:p>
    <w:p w14:paraId="3E776701" w14:textId="6CD6D942"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4" w:history="1">
        <w:r w:rsidRPr="00D011AE">
          <w:rPr>
            <w:rStyle w:val="Hyperlink"/>
            <w:rFonts w:eastAsiaTheme="majorEastAsia"/>
            <w:noProof/>
          </w:rPr>
          <w:t>Hình 51: Warframe trang liên hệ</w:t>
        </w:r>
        <w:r>
          <w:rPr>
            <w:noProof/>
            <w:webHidden/>
          </w:rPr>
          <w:tab/>
        </w:r>
        <w:r>
          <w:rPr>
            <w:noProof/>
            <w:webHidden/>
          </w:rPr>
          <w:fldChar w:fldCharType="begin"/>
        </w:r>
        <w:r>
          <w:rPr>
            <w:noProof/>
            <w:webHidden/>
          </w:rPr>
          <w:instrText xml:space="preserve"> PAGEREF _Toc104148504 \h </w:instrText>
        </w:r>
        <w:r>
          <w:rPr>
            <w:noProof/>
            <w:webHidden/>
          </w:rPr>
        </w:r>
        <w:r>
          <w:rPr>
            <w:noProof/>
            <w:webHidden/>
          </w:rPr>
          <w:fldChar w:fldCharType="separate"/>
        </w:r>
        <w:r>
          <w:rPr>
            <w:noProof/>
            <w:webHidden/>
          </w:rPr>
          <w:t>40</w:t>
        </w:r>
        <w:r>
          <w:rPr>
            <w:noProof/>
            <w:webHidden/>
          </w:rPr>
          <w:fldChar w:fldCharType="end"/>
        </w:r>
      </w:hyperlink>
    </w:p>
    <w:p w14:paraId="05B75F11" w14:textId="3857E0B8"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5" w:history="1">
        <w:r w:rsidRPr="00D011AE">
          <w:rPr>
            <w:rStyle w:val="Hyperlink"/>
            <w:rFonts w:eastAsiaTheme="majorEastAsia"/>
            <w:noProof/>
          </w:rPr>
          <w:t>Hình 52: Mockup trang liên hệ</w:t>
        </w:r>
        <w:r>
          <w:rPr>
            <w:noProof/>
            <w:webHidden/>
          </w:rPr>
          <w:tab/>
        </w:r>
        <w:r>
          <w:rPr>
            <w:noProof/>
            <w:webHidden/>
          </w:rPr>
          <w:fldChar w:fldCharType="begin"/>
        </w:r>
        <w:r>
          <w:rPr>
            <w:noProof/>
            <w:webHidden/>
          </w:rPr>
          <w:instrText xml:space="preserve"> PAGEREF _Toc104148505 \h </w:instrText>
        </w:r>
        <w:r>
          <w:rPr>
            <w:noProof/>
            <w:webHidden/>
          </w:rPr>
        </w:r>
        <w:r>
          <w:rPr>
            <w:noProof/>
            <w:webHidden/>
          </w:rPr>
          <w:fldChar w:fldCharType="separate"/>
        </w:r>
        <w:r>
          <w:rPr>
            <w:noProof/>
            <w:webHidden/>
          </w:rPr>
          <w:t>41</w:t>
        </w:r>
        <w:r>
          <w:rPr>
            <w:noProof/>
            <w:webHidden/>
          </w:rPr>
          <w:fldChar w:fldCharType="end"/>
        </w:r>
      </w:hyperlink>
    </w:p>
    <w:p w14:paraId="66C6D083" w14:textId="5586A4F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6" w:history="1">
        <w:r w:rsidRPr="00D011AE">
          <w:rPr>
            <w:rStyle w:val="Hyperlink"/>
            <w:rFonts w:eastAsiaTheme="majorEastAsia"/>
            <w:noProof/>
          </w:rPr>
          <w:t>Hình 53: Sketch trang đăng nhập</w:t>
        </w:r>
        <w:r>
          <w:rPr>
            <w:noProof/>
            <w:webHidden/>
          </w:rPr>
          <w:tab/>
        </w:r>
        <w:r>
          <w:rPr>
            <w:noProof/>
            <w:webHidden/>
          </w:rPr>
          <w:fldChar w:fldCharType="begin"/>
        </w:r>
        <w:r>
          <w:rPr>
            <w:noProof/>
            <w:webHidden/>
          </w:rPr>
          <w:instrText xml:space="preserve"> PAGEREF _Toc104148506 \h </w:instrText>
        </w:r>
        <w:r>
          <w:rPr>
            <w:noProof/>
            <w:webHidden/>
          </w:rPr>
        </w:r>
        <w:r>
          <w:rPr>
            <w:noProof/>
            <w:webHidden/>
          </w:rPr>
          <w:fldChar w:fldCharType="separate"/>
        </w:r>
        <w:r>
          <w:rPr>
            <w:noProof/>
            <w:webHidden/>
          </w:rPr>
          <w:t>42</w:t>
        </w:r>
        <w:r>
          <w:rPr>
            <w:noProof/>
            <w:webHidden/>
          </w:rPr>
          <w:fldChar w:fldCharType="end"/>
        </w:r>
      </w:hyperlink>
    </w:p>
    <w:p w14:paraId="743A1A69" w14:textId="1DA1DFD5"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7" w:history="1">
        <w:r w:rsidRPr="00D011AE">
          <w:rPr>
            <w:rStyle w:val="Hyperlink"/>
            <w:rFonts w:eastAsiaTheme="majorEastAsia"/>
            <w:noProof/>
          </w:rPr>
          <w:t>Hình 54: Warframe trang đăng nhập</w:t>
        </w:r>
        <w:r>
          <w:rPr>
            <w:noProof/>
            <w:webHidden/>
          </w:rPr>
          <w:tab/>
        </w:r>
        <w:r>
          <w:rPr>
            <w:noProof/>
            <w:webHidden/>
          </w:rPr>
          <w:fldChar w:fldCharType="begin"/>
        </w:r>
        <w:r>
          <w:rPr>
            <w:noProof/>
            <w:webHidden/>
          </w:rPr>
          <w:instrText xml:space="preserve"> PAGEREF _Toc104148507 \h </w:instrText>
        </w:r>
        <w:r>
          <w:rPr>
            <w:noProof/>
            <w:webHidden/>
          </w:rPr>
        </w:r>
        <w:r>
          <w:rPr>
            <w:noProof/>
            <w:webHidden/>
          </w:rPr>
          <w:fldChar w:fldCharType="separate"/>
        </w:r>
        <w:r>
          <w:rPr>
            <w:noProof/>
            <w:webHidden/>
          </w:rPr>
          <w:t>42</w:t>
        </w:r>
        <w:r>
          <w:rPr>
            <w:noProof/>
            <w:webHidden/>
          </w:rPr>
          <w:fldChar w:fldCharType="end"/>
        </w:r>
      </w:hyperlink>
    </w:p>
    <w:p w14:paraId="741432C4" w14:textId="1A22F5E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8" w:history="1">
        <w:r w:rsidRPr="00D011AE">
          <w:rPr>
            <w:rStyle w:val="Hyperlink"/>
            <w:rFonts w:eastAsiaTheme="majorEastAsia"/>
            <w:noProof/>
          </w:rPr>
          <w:t>Hình 55: Mockup trang đăng nhập</w:t>
        </w:r>
        <w:r>
          <w:rPr>
            <w:noProof/>
            <w:webHidden/>
          </w:rPr>
          <w:tab/>
        </w:r>
        <w:r>
          <w:rPr>
            <w:noProof/>
            <w:webHidden/>
          </w:rPr>
          <w:fldChar w:fldCharType="begin"/>
        </w:r>
        <w:r>
          <w:rPr>
            <w:noProof/>
            <w:webHidden/>
          </w:rPr>
          <w:instrText xml:space="preserve"> PAGEREF _Toc104148508 \h </w:instrText>
        </w:r>
        <w:r>
          <w:rPr>
            <w:noProof/>
            <w:webHidden/>
          </w:rPr>
        </w:r>
        <w:r>
          <w:rPr>
            <w:noProof/>
            <w:webHidden/>
          </w:rPr>
          <w:fldChar w:fldCharType="separate"/>
        </w:r>
        <w:r>
          <w:rPr>
            <w:noProof/>
            <w:webHidden/>
          </w:rPr>
          <w:t>42</w:t>
        </w:r>
        <w:r>
          <w:rPr>
            <w:noProof/>
            <w:webHidden/>
          </w:rPr>
          <w:fldChar w:fldCharType="end"/>
        </w:r>
      </w:hyperlink>
    </w:p>
    <w:p w14:paraId="45EC7686" w14:textId="71C15BC4"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09" w:history="1">
        <w:r w:rsidRPr="00D011AE">
          <w:rPr>
            <w:rStyle w:val="Hyperlink"/>
            <w:rFonts w:eastAsiaTheme="majorEastAsia"/>
            <w:noProof/>
          </w:rPr>
          <w:t>Hình 56: Sketch trang hệ thống tổng quan</w:t>
        </w:r>
        <w:r>
          <w:rPr>
            <w:noProof/>
            <w:webHidden/>
          </w:rPr>
          <w:tab/>
        </w:r>
        <w:r>
          <w:rPr>
            <w:noProof/>
            <w:webHidden/>
          </w:rPr>
          <w:fldChar w:fldCharType="begin"/>
        </w:r>
        <w:r>
          <w:rPr>
            <w:noProof/>
            <w:webHidden/>
          </w:rPr>
          <w:instrText xml:space="preserve"> PAGEREF _Toc104148509 \h </w:instrText>
        </w:r>
        <w:r>
          <w:rPr>
            <w:noProof/>
            <w:webHidden/>
          </w:rPr>
        </w:r>
        <w:r>
          <w:rPr>
            <w:noProof/>
            <w:webHidden/>
          </w:rPr>
          <w:fldChar w:fldCharType="separate"/>
        </w:r>
        <w:r>
          <w:rPr>
            <w:noProof/>
            <w:webHidden/>
          </w:rPr>
          <w:t>43</w:t>
        </w:r>
        <w:r>
          <w:rPr>
            <w:noProof/>
            <w:webHidden/>
          </w:rPr>
          <w:fldChar w:fldCharType="end"/>
        </w:r>
      </w:hyperlink>
    </w:p>
    <w:p w14:paraId="1B8BCD1F" w14:textId="47D5878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0" w:history="1">
        <w:r w:rsidRPr="00D011AE">
          <w:rPr>
            <w:rStyle w:val="Hyperlink"/>
            <w:rFonts w:eastAsiaTheme="majorEastAsia"/>
            <w:noProof/>
          </w:rPr>
          <w:t>Hình 57: Warframe trang hệ thống tổng quan</w:t>
        </w:r>
        <w:r>
          <w:rPr>
            <w:noProof/>
            <w:webHidden/>
          </w:rPr>
          <w:tab/>
        </w:r>
        <w:r>
          <w:rPr>
            <w:noProof/>
            <w:webHidden/>
          </w:rPr>
          <w:fldChar w:fldCharType="begin"/>
        </w:r>
        <w:r>
          <w:rPr>
            <w:noProof/>
            <w:webHidden/>
          </w:rPr>
          <w:instrText xml:space="preserve"> PAGEREF _Toc104148510 \h </w:instrText>
        </w:r>
        <w:r>
          <w:rPr>
            <w:noProof/>
            <w:webHidden/>
          </w:rPr>
        </w:r>
        <w:r>
          <w:rPr>
            <w:noProof/>
            <w:webHidden/>
          </w:rPr>
          <w:fldChar w:fldCharType="separate"/>
        </w:r>
        <w:r>
          <w:rPr>
            <w:noProof/>
            <w:webHidden/>
          </w:rPr>
          <w:t>43</w:t>
        </w:r>
        <w:r>
          <w:rPr>
            <w:noProof/>
            <w:webHidden/>
          </w:rPr>
          <w:fldChar w:fldCharType="end"/>
        </w:r>
      </w:hyperlink>
    </w:p>
    <w:p w14:paraId="5D48DAF4" w14:textId="21D97C62"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1" w:history="1">
        <w:r w:rsidRPr="00D011AE">
          <w:rPr>
            <w:rStyle w:val="Hyperlink"/>
            <w:rFonts w:eastAsiaTheme="majorEastAsia"/>
            <w:noProof/>
          </w:rPr>
          <w:t>Hình 58: Mockup trang hệ thống tổng quan</w:t>
        </w:r>
        <w:r>
          <w:rPr>
            <w:noProof/>
            <w:webHidden/>
          </w:rPr>
          <w:tab/>
        </w:r>
        <w:r>
          <w:rPr>
            <w:noProof/>
            <w:webHidden/>
          </w:rPr>
          <w:fldChar w:fldCharType="begin"/>
        </w:r>
        <w:r>
          <w:rPr>
            <w:noProof/>
            <w:webHidden/>
          </w:rPr>
          <w:instrText xml:space="preserve"> PAGEREF _Toc104148511 \h </w:instrText>
        </w:r>
        <w:r>
          <w:rPr>
            <w:noProof/>
            <w:webHidden/>
          </w:rPr>
        </w:r>
        <w:r>
          <w:rPr>
            <w:noProof/>
            <w:webHidden/>
          </w:rPr>
          <w:fldChar w:fldCharType="separate"/>
        </w:r>
        <w:r>
          <w:rPr>
            <w:noProof/>
            <w:webHidden/>
          </w:rPr>
          <w:t>44</w:t>
        </w:r>
        <w:r>
          <w:rPr>
            <w:noProof/>
            <w:webHidden/>
          </w:rPr>
          <w:fldChar w:fldCharType="end"/>
        </w:r>
      </w:hyperlink>
    </w:p>
    <w:p w14:paraId="4F04A16D" w14:textId="0F7C747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2" w:history="1">
        <w:r w:rsidRPr="00D011AE">
          <w:rPr>
            <w:rStyle w:val="Hyperlink"/>
            <w:rFonts w:eastAsiaTheme="majorEastAsia"/>
            <w:noProof/>
          </w:rPr>
          <w:t>Hình 59: Sketch trang chuyển khoản</w:t>
        </w:r>
        <w:r>
          <w:rPr>
            <w:noProof/>
            <w:webHidden/>
          </w:rPr>
          <w:tab/>
        </w:r>
        <w:r>
          <w:rPr>
            <w:noProof/>
            <w:webHidden/>
          </w:rPr>
          <w:fldChar w:fldCharType="begin"/>
        </w:r>
        <w:r>
          <w:rPr>
            <w:noProof/>
            <w:webHidden/>
          </w:rPr>
          <w:instrText xml:space="preserve"> PAGEREF _Toc104148512 \h </w:instrText>
        </w:r>
        <w:r>
          <w:rPr>
            <w:noProof/>
            <w:webHidden/>
          </w:rPr>
        </w:r>
        <w:r>
          <w:rPr>
            <w:noProof/>
            <w:webHidden/>
          </w:rPr>
          <w:fldChar w:fldCharType="separate"/>
        </w:r>
        <w:r>
          <w:rPr>
            <w:noProof/>
            <w:webHidden/>
          </w:rPr>
          <w:t>44</w:t>
        </w:r>
        <w:r>
          <w:rPr>
            <w:noProof/>
            <w:webHidden/>
          </w:rPr>
          <w:fldChar w:fldCharType="end"/>
        </w:r>
      </w:hyperlink>
    </w:p>
    <w:p w14:paraId="7FB1A3D1" w14:textId="04F1640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3" w:history="1">
        <w:r w:rsidRPr="00D011AE">
          <w:rPr>
            <w:rStyle w:val="Hyperlink"/>
            <w:rFonts w:eastAsiaTheme="majorEastAsia"/>
            <w:noProof/>
          </w:rPr>
          <w:t>Hình 60: Warframe trang chuyển khoản</w:t>
        </w:r>
        <w:r>
          <w:rPr>
            <w:noProof/>
            <w:webHidden/>
          </w:rPr>
          <w:tab/>
        </w:r>
        <w:r>
          <w:rPr>
            <w:noProof/>
            <w:webHidden/>
          </w:rPr>
          <w:fldChar w:fldCharType="begin"/>
        </w:r>
        <w:r>
          <w:rPr>
            <w:noProof/>
            <w:webHidden/>
          </w:rPr>
          <w:instrText xml:space="preserve"> PAGEREF _Toc104148513 \h </w:instrText>
        </w:r>
        <w:r>
          <w:rPr>
            <w:noProof/>
            <w:webHidden/>
          </w:rPr>
        </w:r>
        <w:r>
          <w:rPr>
            <w:noProof/>
            <w:webHidden/>
          </w:rPr>
          <w:fldChar w:fldCharType="separate"/>
        </w:r>
        <w:r>
          <w:rPr>
            <w:noProof/>
            <w:webHidden/>
          </w:rPr>
          <w:t>45</w:t>
        </w:r>
        <w:r>
          <w:rPr>
            <w:noProof/>
            <w:webHidden/>
          </w:rPr>
          <w:fldChar w:fldCharType="end"/>
        </w:r>
      </w:hyperlink>
    </w:p>
    <w:p w14:paraId="5CE6853B" w14:textId="401989BE"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4" w:history="1">
        <w:r w:rsidRPr="00D011AE">
          <w:rPr>
            <w:rStyle w:val="Hyperlink"/>
            <w:rFonts w:eastAsiaTheme="majorEastAsia"/>
            <w:noProof/>
          </w:rPr>
          <w:t>Hình 61: Mockup trang chuyển khoản</w:t>
        </w:r>
        <w:r>
          <w:rPr>
            <w:noProof/>
            <w:webHidden/>
          </w:rPr>
          <w:tab/>
        </w:r>
        <w:r>
          <w:rPr>
            <w:noProof/>
            <w:webHidden/>
          </w:rPr>
          <w:fldChar w:fldCharType="begin"/>
        </w:r>
        <w:r>
          <w:rPr>
            <w:noProof/>
            <w:webHidden/>
          </w:rPr>
          <w:instrText xml:space="preserve"> PAGEREF _Toc104148514 \h </w:instrText>
        </w:r>
        <w:r>
          <w:rPr>
            <w:noProof/>
            <w:webHidden/>
          </w:rPr>
        </w:r>
        <w:r>
          <w:rPr>
            <w:noProof/>
            <w:webHidden/>
          </w:rPr>
          <w:fldChar w:fldCharType="separate"/>
        </w:r>
        <w:r>
          <w:rPr>
            <w:noProof/>
            <w:webHidden/>
          </w:rPr>
          <w:t>45</w:t>
        </w:r>
        <w:r>
          <w:rPr>
            <w:noProof/>
            <w:webHidden/>
          </w:rPr>
          <w:fldChar w:fldCharType="end"/>
        </w:r>
      </w:hyperlink>
    </w:p>
    <w:p w14:paraId="12920F77" w14:textId="528E6B9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5" w:history="1">
        <w:r w:rsidRPr="00D011AE">
          <w:rPr>
            <w:rStyle w:val="Hyperlink"/>
            <w:rFonts w:eastAsiaTheme="majorEastAsia"/>
            <w:noProof/>
          </w:rPr>
          <w:t>Hình 62: Sketch trang chuyển khoản nội bộ</w:t>
        </w:r>
        <w:r>
          <w:rPr>
            <w:noProof/>
            <w:webHidden/>
          </w:rPr>
          <w:tab/>
        </w:r>
        <w:r>
          <w:rPr>
            <w:noProof/>
            <w:webHidden/>
          </w:rPr>
          <w:fldChar w:fldCharType="begin"/>
        </w:r>
        <w:r>
          <w:rPr>
            <w:noProof/>
            <w:webHidden/>
          </w:rPr>
          <w:instrText xml:space="preserve"> PAGEREF _Toc104148515 \h </w:instrText>
        </w:r>
        <w:r>
          <w:rPr>
            <w:noProof/>
            <w:webHidden/>
          </w:rPr>
        </w:r>
        <w:r>
          <w:rPr>
            <w:noProof/>
            <w:webHidden/>
          </w:rPr>
          <w:fldChar w:fldCharType="separate"/>
        </w:r>
        <w:r>
          <w:rPr>
            <w:noProof/>
            <w:webHidden/>
          </w:rPr>
          <w:t>46</w:t>
        </w:r>
        <w:r>
          <w:rPr>
            <w:noProof/>
            <w:webHidden/>
          </w:rPr>
          <w:fldChar w:fldCharType="end"/>
        </w:r>
      </w:hyperlink>
    </w:p>
    <w:p w14:paraId="0867F258" w14:textId="300C418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6" w:history="1">
        <w:r w:rsidRPr="00D011AE">
          <w:rPr>
            <w:rStyle w:val="Hyperlink"/>
            <w:rFonts w:eastAsiaTheme="majorEastAsia"/>
            <w:noProof/>
          </w:rPr>
          <w:t>Hình 63: Warframe trang chuyển khoản nội bộ</w:t>
        </w:r>
        <w:r>
          <w:rPr>
            <w:noProof/>
            <w:webHidden/>
          </w:rPr>
          <w:tab/>
        </w:r>
        <w:r>
          <w:rPr>
            <w:noProof/>
            <w:webHidden/>
          </w:rPr>
          <w:fldChar w:fldCharType="begin"/>
        </w:r>
        <w:r>
          <w:rPr>
            <w:noProof/>
            <w:webHidden/>
          </w:rPr>
          <w:instrText xml:space="preserve"> PAGEREF _Toc104148516 \h </w:instrText>
        </w:r>
        <w:r>
          <w:rPr>
            <w:noProof/>
            <w:webHidden/>
          </w:rPr>
        </w:r>
        <w:r>
          <w:rPr>
            <w:noProof/>
            <w:webHidden/>
          </w:rPr>
          <w:fldChar w:fldCharType="separate"/>
        </w:r>
        <w:r>
          <w:rPr>
            <w:noProof/>
            <w:webHidden/>
          </w:rPr>
          <w:t>46</w:t>
        </w:r>
        <w:r>
          <w:rPr>
            <w:noProof/>
            <w:webHidden/>
          </w:rPr>
          <w:fldChar w:fldCharType="end"/>
        </w:r>
      </w:hyperlink>
    </w:p>
    <w:p w14:paraId="16C8D098" w14:textId="7825A6E5"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7" w:history="1">
        <w:r w:rsidRPr="00D011AE">
          <w:rPr>
            <w:rStyle w:val="Hyperlink"/>
            <w:rFonts w:eastAsiaTheme="majorEastAsia"/>
            <w:noProof/>
          </w:rPr>
          <w:t>Hình 64: Mockup trang chuyển khoản nội bộ</w:t>
        </w:r>
        <w:r>
          <w:rPr>
            <w:noProof/>
            <w:webHidden/>
          </w:rPr>
          <w:tab/>
        </w:r>
        <w:r>
          <w:rPr>
            <w:noProof/>
            <w:webHidden/>
          </w:rPr>
          <w:fldChar w:fldCharType="begin"/>
        </w:r>
        <w:r>
          <w:rPr>
            <w:noProof/>
            <w:webHidden/>
          </w:rPr>
          <w:instrText xml:space="preserve"> PAGEREF _Toc104148517 \h </w:instrText>
        </w:r>
        <w:r>
          <w:rPr>
            <w:noProof/>
            <w:webHidden/>
          </w:rPr>
        </w:r>
        <w:r>
          <w:rPr>
            <w:noProof/>
            <w:webHidden/>
          </w:rPr>
          <w:fldChar w:fldCharType="separate"/>
        </w:r>
        <w:r>
          <w:rPr>
            <w:noProof/>
            <w:webHidden/>
          </w:rPr>
          <w:t>47</w:t>
        </w:r>
        <w:r>
          <w:rPr>
            <w:noProof/>
            <w:webHidden/>
          </w:rPr>
          <w:fldChar w:fldCharType="end"/>
        </w:r>
      </w:hyperlink>
    </w:p>
    <w:p w14:paraId="30F71AA8" w14:textId="2FEA1C92"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8" w:history="1">
        <w:r w:rsidRPr="00D011AE">
          <w:rPr>
            <w:rStyle w:val="Hyperlink"/>
            <w:rFonts w:eastAsiaTheme="majorEastAsia"/>
            <w:noProof/>
          </w:rPr>
          <w:t>Hình 65: Sketch trang thanh toán hóa đơn</w:t>
        </w:r>
        <w:r>
          <w:rPr>
            <w:noProof/>
            <w:webHidden/>
          </w:rPr>
          <w:tab/>
        </w:r>
        <w:r>
          <w:rPr>
            <w:noProof/>
            <w:webHidden/>
          </w:rPr>
          <w:fldChar w:fldCharType="begin"/>
        </w:r>
        <w:r>
          <w:rPr>
            <w:noProof/>
            <w:webHidden/>
          </w:rPr>
          <w:instrText xml:space="preserve"> PAGEREF _Toc104148518 \h </w:instrText>
        </w:r>
        <w:r>
          <w:rPr>
            <w:noProof/>
            <w:webHidden/>
          </w:rPr>
        </w:r>
        <w:r>
          <w:rPr>
            <w:noProof/>
            <w:webHidden/>
          </w:rPr>
          <w:fldChar w:fldCharType="separate"/>
        </w:r>
        <w:r>
          <w:rPr>
            <w:noProof/>
            <w:webHidden/>
          </w:rPr>
          <w:t>47</w:t>
        </w:r>
        <w:r>
          <w:rPr>
            <w:noProof/>
            <w:webHidden/>
          </w:rPr>
          <w:fldChar w:fldCharType="end"/>
        </w:r>
      </w:hyperlink>
    </w:p>
    <w:p w14:paraId="12C664CB" w14:textId="4E09271F"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19" w:history="1">
        <w:r w:rsidRPr="00D011AE">
          <w:rPr>
            <w:rStyle w:val="Hyperlink"/>
            <w:rFonts w:eastAsiaTheme="majorEastAsia"/>
            <w:noProof/>
          </w:rPr>
          <w:t>Hình 66: Warframe trang thanh toán hóa đơn</w:t>
        </w:r>
        <w:r>
          <w:rPr>
            <w:noProof/>
            <w:webHidden/>
          </w:rPr>
          <w:tab/>
        </w:r>
        <w:r>
          <w:rPr>
            <w:noProof/>
            <w:webHidden/>
          </w:rPr>
          <w:fldChar w:fldCharType="begin"/>
        </w:r>
        <w:r>
          <w:rPr>
            <w:noProof/>
            <w:webHidden/>
          </w:rPr>
          <w:instrText xml:space="preserve"> PAGEREF _Toc104148519 \h </w:instrText>
        </w:r>
        <w:r>
          <w:rPr>
            <w:noProof/>
            <w:webHidden/>
          </w:rPr>
        </w:r>
        <w:r>
          <w:rPr>
            <w:noProof/>
            <w:webHidden/>
          </w:rPr>
          <w:fldChar w:fldCharType="separate"/>
        </w:r>
        <w:r>
          <w:rPr>
            <w:noProof/>
            <w:webHidden/>
          </w:rPr>
          <w:t>48</w:t>
        </w:r>
        <w:r>
          <w:rPr>
            <w:noProof/>
            <w:webHidden/>
          </w:rPr>
          <w:fldChar w:fldCharType="end"/>
        </w:r>
      </w:hyperlink>
    </w:p>
    <w:p w14:paraId="60157757" w14:textId="4261E0D3"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0" w:history="1">
        <w:r w:rsidRPr="00D011AE">
          <w:rPr>
            <w:rStyle w:val="Hyperlink"/>
            <w:rFonts w:eastAsiaTheme="majorEastAsia"/>
            <w:noProof/>
          </w:rPr>
          <w:t>Hình 67: Mockup trang thanh toán hóa đơn</w:t>
        </w:r>
        <w:r>
          <w:rPr>
            <w:noProof/>
            <w:webHidden/>
          </w:rPr>
          <w:tab/>
        </w:r>
        <w:r>
          <w:rPr>
            <w:noProof/>
            <w:webHidden/>
          </w:rPr>
          <w:fldChar w:fldCharType="begin"/>
        </w:r>
        <w:r>
          <w:rPr>
            <w:noProof/>
            <w:webHidden/>
          </w:rPr>
          <w:instrText xml:space="preserve"> PAGEREF _Toc104148520 \h </w:instrText>
        </w:r>
        <w:r>
          <w:rPr>
            <w:noProof/>
            <w:webHidden/>
          </w:rPr>
        </w:r>
        <w:r>
          <w:rPr>
            <w:noProof/>
            <w:webHidden/>
          </w:rPr>
          <w:fldChar w:fldCharType="separate"/>
        </w:r>
        <w:r>
          <w:rPr>
            <w:noProof/>
            <w:webHidden/>
          </w:rPr>
          <w:t>48</w:t>
        </w:r>
        <w:r>
          <w:rPr>
            <w:noProof/>
            <w:webHidden/>
          </w:rPr>
          <w:fldChar w:fldCharType="end"/>
        </w:r>
      </w:hyperlink>
    </w:p>
    <w:p w14:paraId="32903C44" w14:textId="5F95BA96"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1" w:history="1">
        <w:r w:rsidRPr="00D011AE">
          <w:rPr>
            <w:rStyle w:val="Hyperlink"/>
            <w:rFonts w:eastAsiaTheme="majorEastAsia"/>
            <w:noProof/>
          </w:rPr>
          <w:t>Hình 68: Sketch trang nạp tiền điện thoại</w:t>
        </w:r>
        <w:r>
          <w:rPr>
            <w:noProof/>
            <w:webHidden/>
          </w:rPr>
          <w:tab/>
        </w:r>
        <w:r>
          <w:rPr>
            <w:noProof/>
            <w:webHidden/>
          </w:rPr>
          <w:fldChar w:fldCharType="begin"/>
        </w:r>
        <w:r>
          <w:rPr>
            <w:noProof/>
            <w:webHidden/>
          </w:rPr>
          <w:instrText xml:space="preserve"> PAGEREF _Toc104148521 \h </w:instrText>
        </w:r>
        <w:r>
          <w:rPr>
            <w:noProof/>
            <w:webHidden/>
          </w:rPr>
        </w:r>
        <w:r>
          <w:rPr>
            <w:noProof/>
            <w:webHidden/>
          </w:rPr>
          <w:fldChar w:fldCharType="separate"/>
        </w:r>
        <w:r>
          <w:rPr>
            <w:noProof/>
            <w:webHidden/>
          </w:rPr>
          <w:t>49</w:t>
        </w:r>
        <w:r>
          <w:rPr>
            <w:noProof/>
            <w:webHidden/>
          </w:rPr>
          <w:fldChar w:fldCharType="end"/>
        </w:r>
      </w:hyperlink>
    </w:p>
    <w:p w14:paraId="6264D99D" w14:textId="7301BF6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2" w:history="1">
        <w:r w:rsidRPr="00D011AE">
          <w:rPr>
            <w:rStyle w:val="Hyperlink"/>
            <w:rFonts w:eastAsiaTheme="majorEastAsia"/>
            <w:noProof/>
          </w:rPr>
          <w:t>Hình 69: Warframe trang nạp tiền điện thoại</w:t>
        </w:r>
        <w:r>
          <w:rPr>
            <w:noProof/>
            <w:webHidden/>
          </w:rPr>
          <w:tab/>
        </w:r>
        <w:r>
          <w:rPr>
            <w:noProof/>
            <w:webHidden/>
          </w:rPr>
          <w:fldChar w:fldCharType="begin"/>
        </w:r>
        <w:r>
          <w:rPr>
            <w:noProof/>
            <w:webHidden/>
          </w:rPr>
          <w:instrText xml:space="preserve"> PAGEREF _Toc104148522 \h </w:instrText>
        </w:r>
        <w:r>
          <w:rPr>
            <w:noProof/>
            <w:webHidden/>
          </w:rPr>
        </w:r>
        <w:r>
          <w:rPr>
            <w:noProof/>
            <w:webHidden/>
          </w:rPr>
          <w:fldChar w:fldCharType="separate"/>
        </w:r>
        <w:r>
          <w:rPr>
            <w:noProof/>
            <w:webHidden/>
          </w:rPr>
          <w:t>49</w:t>
        </w:r>
        <w:r>
          <w:rPr>
            <w:noProof/>
            <w:webHidden/>
          </w:rPr>
          <w:fldChar w:fldCharType="end"/>
        </w:r>
      </w:hyperlink>
    </w:p>
    <w:p w14:paraId="51FD3EDD" w14:textId="47F65B4B"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3" w:history="1">
        <w:r w:rsidRPr="00D011AE">
          <w:rPr>
            <w:rStyle w:val="Hyperlink"/>
            <w:rFonts w:eastAsiaTheme="majorEastAsia"/>
            <w:noProof/>
          </w:rPr>
          <w:t>Hình 70: Mockup trang nạp tiền điện thoại</w:t>
        </w:r>
        <w:r>
          <w:rPr>
            <w:noProof/>
            <w:webHidden/>
          </w:rPr>
          <w:tab/>
        </w:r>
        <w:r>
          <w:rPr>
            <w:noProof/>
            <w:webHidden/>
          </w:rPr>
          <w:fldChar w:fldCharType="begin"/>
        </w:r>
        <w:r>
          <w:rPr>
            <w:noProof/>
            <w:webHidden/>
          </w:rPr>
          <w:instrText xml:space="preserve"> PAGEREF _Toc104148523 \h </w:instrText>
        </w:r>
        <w:r>
          <w:rPr>
            <w:noProof/>
            <w:webHidden/>
          </w:rPr>
        </w:r>
        <w:r>
          <w:rPr>
            <w:noProof/>
            <w:webHidden/>
          </w:rPr>
          <w:fldChar w:fldCharType="separate"/>
        </w:r>
        <w:r>
          <w:rPr>
            <w:noProof/>
            <w:webHidden/>
          </w:rPr>
          <w:t>50</w:t>
        </w:r>
        <w:r>
          <w:rPr>
            <w:noProof/>
            <w:webHidden/>
          </w:rPr>
          <w:fldChar w:fldCharType="end"/>
        </w:r>
      </w:hyperlink>
    </w:p>
    <w:p w14:paraId="7B619486" w14:textId="392F10CA"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4" w:history="1">
        <w:r w:rsidRPr="00D011AE">
          <w:rPr>
            <w:rStyle w:val="Hyperlink"/>
            <w:rFonts w:eastAsiaTheme="majorEastAsia"/>
            <w:noProof/>
          </w:rPr>
          <w:t>Hình 71: Sketch trang thông tin tài khoản</w:t>
        </w:r>
        <w:r>
          <w:rPr>
            <w:noProof/>
            <w:webHidden/>
          </w:rPr>
          <w:tab/>
        </w:r>
        <w:r>
          <w:rPr>
            <w:noProof/>
            <w:webHidden/>
          </w:rPr>
          <w:fldChar w:fldCharType="begin"/>
        </w:r>
        <w:r>
          <w:rPr>
            <w:noProof/>
            <w:webHidden/>
          </w:rPr>
          <w:instrText xml:space="preserve"> PAGEREF _Toc104148524 \h </w:instrText>
        </w:r>
        <w:r>
          <w:rPr>
            <w:noProof/>
            <w:webHidden/>
          </w:rPr>
        </w:r>
        <w:r>
          <w:rPr>
            <w:noProof/>
            <w:webHidden/>
          </w:rPr>
          <w:fldChar w:fldCharType="separate"/>
        </w:r>
        <w:r>
          <w:rPr>
            <w:noProof/>
            <w:webHidden/>
          </w:rPr>
          <w:t>50</w:t>
        </w:r>
        <w:r>
          <w:rPr>
            <w:noProof/>
            <w:webHidden/>
          </w:rPr>
          <w:fldChar w:fldCharType="end"/>
        </w:r>
      </w:hyperlink>
    </w:p>
    <w:p w14:paraId="698BDCA0" w14:textId="45DAD10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5" w:history="1">
        <w:r w:rsidRPr="00D011AE">
          <w:rPr>
            <w:rStyle w:val="Hyperlink"/>
            <w:rFonts w:eastAsiaTheme="majorEastAsia"/>
            <w:noProof/>
          </w:rPr>
          <w:t>Hình 72: Warframe trang thông tin tài khoản</w:t>
        </w:r>
        <w:r>
          <w:rPr>
            <w:noProof/>
            <w:webHidden/>
          </w:rPr>
          <w:tab/>
        </w:r>
        <w:r>
          <w:rPr>
            <w:noProof/>
            <w:webHidden/>
          </w:rPr>
          <w:fldChar w:fldCharType="begin"/>
        </w:r>
        <w:r>
          <w:rPr>
            <w:noProof/>
            <w:webHidden/>
          </w:rPr>
          <w:instrText xml:space="preserve"> PAGEREF _Toc104148525 \h </w:instrText>
        </w:r>
        <w:r>
          <w:rPr>
            <w:noProof/>
            <w:webHidden/>
          </w:rPr>
        </w:r>
        <w:r>
          <w:rPr>
            <w:noProof/>
            <w:webHidden/>
          </w:rPr>
          <w:fldChar w:fldCharType="separate"/>
        </w:r>
        <w:r>
          <w:rPr>
            <w:noProof/>
            <w:webHidden/>
          </w:rPr>
          <w:t>51</w:t>
        </w:r>
        <w:r>
          <w:rPr>
            <w:noProof/>
            <w:webHidden/>
          </w:rPr>
          <w:fldChar w:fldCharType="end"/>
        </w:r>
      </w:hyperlink>
    </w:p>
    <w:p w14:paraId="359BE162" w14:textId="5B08EB0D" w:rsidR="00BA5965" w:rsidRDefault="00BA5965">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148526" w:history="1">
        <w:r w:rsidRPr="00D011AE">
          <w:rPr>
            <w:rStyle w:val="Hyperlink"/>
            <w:rFonts w:eastAsiaTheme="majorEastAsia"/>
            <w:noProof/>
          </w:rPr>
          <w:t>Hình 73: Mockup trang thông tin tài khoản</w:t>
        </w:r>
        <w:r>
          <w:rPr>
            <w:noProof/>
            <w:webHidden/>
          </w:rPr>
          <w:tab/>
        </w:r>
        <w:r>
          <w:rPr>
            <w:noProof/>
            <w:webHidden/>
          </w:rPr>
          <w:fldChar w:fldCharType="begin"/>
        </w:r>
        <w:r>
          <w:rPr>
            <w:noProof/>
            <w:webHidden/>
          </w:rPr>
          <w:instrText xml:space="preserve"> PAGEREF _Toc104148526 \h </w:instrText>
        </w:r>
        <w:r>
          <w:rPr>
            <w:noProof/>
            <w:webHidden/>
          </w:rPr>
        </w:r>
        <w:r>
          <w:rPr>
            <w:noProof/>
            <w:webHidden/>
          </w:rPr>
          <w:fldChar w:fldCharType="separate"/>
        </w:r>
        <w:r>
          <w:rPr>
            <w:noProof/>
            <w:webHidden/>
          </w:rPr>
          <w:t>51</w:t>
        </w:r>
        <w:r>
          <w:rPr>
            <w:noProof/>
            <w:webHidden/>
          </w:rPr>
          <w:fldChar w:fldCharType="end"/>
        </w:r>
      </w:hyperlink>
    </w:p>
    <w:p w14:paraId="09F29B7F" w14:textId="38223EB9" w:rsidR="004A2284" w:rsidRPr="006F59A1" w:rsidRDefault="001107B1" w:rsidP="00D6329A">
      <w:pPr>
        <w:tabs>
          <w:tab w:val="center" w:pos="6379"/>
        </w:tabs>
        <w:spacing w:before="120" w:after="120" w:line="360" w:lineRule="auto"/>
        <w:rPr>
          <w:b/>
          <w:sz w:val="28"/>
        </w:rPr>
      </w:pPr>
      <w:r w:rsidRPr="006F59A1">
        <w:rPr>
          <w:szCs w:val="26"/>
        </w:rPr>
        <w:lastRenderedPageBreak/>
        <w:fldChar w:fldCharType="end"/>
      </w:r>
      <w:r w:rsidR="004A2284" w:rsidRPr="006F59A1">
        <w:rPr>
          <w:b/>
          <w:sz w:val="28"/>
        </w:rPr>
        <w:t>DANH</w:t>
      </w:r>
      <w:r w:rsidR="00550E9C">
        <w:rPr>
          <w:b/>
          <w:sz w:val="28"/>
        </w:rPr>
        <w:t xml:space="preserve"> </w:t>
      </w:r>
      <w:r w:rsidR="004A2284" w:rsidRPr="006F59A1">
        <w:rPr>
          <w:b/>
          <w:sz w:val="28"/>
        </w:rPr>
        <w:t>MỤC</w:t>
      </w:r>
      <w:r w:rsidR="00550E9C">
        <w:rPr>
          <w:b/>
          <w:sz w:val="28"/>
        </w:rPr>
        <w:t xml:space="preserve"> </w:t>
      </w:r>
      <w:r w:rsidR="004A2284" w:rsidRPr="006F59A1">
        <w:rPr>
          <w:b/>
          <w:sz w:val="28"/>
        </w:rPr>
        <w:t>BẢNG</w:t>
      </w:r>
    </w:p>
    <w:p w14:paraId="257F4E50" w14:textId="77777777" w:rsidR="007B5EE0" w:rsidRPr="006F59A1" w:rsidRDefault="007B5EE0" w:rsidP="005A60B4">
      <w:pPr>
        <w:spacing w:before="120" w:after="120"/>
        <w:rPr>
          <w:b/>
          <w:sz w:val="28"/>
        </w:rPr>
      </w:pPr>
    </w:p>
    <w:p w14:paraId="3671337C" w14:textId="15DFE02D" w:rsidR="00BA5965" w:rsidRDefault="00EB5BF0">
      <w:pPr>
        <w:pStyle w:val="TableofFigures"/>
        <w:tabs>
          <w:tab w:val="right" w:pos="9111"/>
        </w:tabs>
        <w:rPr>
          <w:rFonts w:asciiTheme="minorHAnsi" w:eastAsiaTheme="minorEastAsia" w:hAnsiTheme="minorHAnsi" w:cstheme="minorBidi"/>
          <w:noProof/>
          <w:sz w:val="22"/>
          <w:szCs w:val="22"/>
          <w:lang w:val="vi-VN" w:eastAsia="vi-VN"/>
        </w:rPr>
      </w:pPr>
      <w:r>
        <w:rPr>
          <w:sz w:val="32"/>
          <w:szCs w:val="32"/>
        </w:rPr>
        <w:fldChar w:fldCharType="begin"/>
      </w:r>
      <w:r>
        <w:instrText xml:space="preserve"> TOC \h \z \c "Bảng" </w:instrText>
      </w:r>
      <w:r>
        <w:rPr>
          <w:sz w:val="32"/>
          <w:szCs w:val="32"/>
        </w:rPr>
        <w:fldChar w:fldCharType="separate"/>
      </w:r>
      <w:hyperlink w:anchor="_Toc104148527" w:history="1">
        <w:r w:rsidR="00BA5965" w:rsidRPr="00EB0552">
          <w:rPr>
            <w:rStyle w:val="Hyperlink"/>
            <w:rFonts w:eastAsiaTheme="majorEastAsia"/>
            <w:noProof/>
          </w:rPr>
          <w:t>Bảng 1: Đặc tả chức năng</w:t>
        </w:r>
        <w:r w:rsidR="00BA5965">
          <w:rPr>
            <w:noProof/>
            <w:webHidden/>
          </w:rPr>
          <w:tab/>
        </w:r>
        <w:r w:rsidR="00BA5965">
          <w:rPr>
            <w:noProof/>
            <w:webHidden/>
          </w:rPr>
          <w:fldChar w:fldCharType="begin"/>
        </w:r>
        <w:r w:rsidR="00BA5965">
          <w:rPr>
            <w:noProof/>
            <w:webHidden/>
          </w:rPr>
          <w:instrText xml:space="preserve"> PAGEREF _Toc104148527 \h </w:instrText>
        </w:r>
        <w:r w:rsidR="00BA5965">
          <w:rPr>
            <w:noProof/>
            <w:webHidden/>
          </w:rPr>
        </w:r>
        <w:r w:rsidR="00BA5965">
          <w:rPr>
            <w:noProof/>
            <w:webHidden/>
          </w:rPr>
          <w:fldChar w:fldCharType="separate"/>
        </w:r>
        <w:r w:rsidR="00BA5965">
          <w:rPr>
            <w:noProof/>
            <w:webHidden/>
          </w:rPr>
          <w:t>23</w:t>
        </w:r>
        <w:r w:rsidR="00BA5965">
          <w:rPr>
            <w:noProof/>
            <w:webHidden/>
          </w:rPr>
          <w:fldChar w:fldCharType="end"/>
        </w:r>
      </w:hyperlink>
    </w:p>
    <w:p w14:paraId="2FD0F86F" w14:textId="2CBA2F35" w:rsidR="00BA5965" w:rsidRDefault="00BA5965">
      <w:pPr>
        <w:pStyle w:val="TableofFigures"/>
        <w:tabs>
          <w:tab w:val="right" w:pos="9111"/>
        </w:tabs>
        <w:rPr>
          <w:rFonts w:asciiTheme="minorHAnsi" w:eastAsiaTheme="minorEastAsia" w:hAnsiTheme="minorHAnsi" w:cstheme="minorBidi"/>
          <w:noProof/>
          <w:sz w:val="22"/>
          <w:szCs w:val="22"/>
          <w:lang w:val="vi-VN" w:eastAsia="vi-VN"/>
        </w:rPr>
      </w:pPr>
      <w:hyperlink w:anchor="_Toc104148528" w:history="1">
        <w:r w:rsidRPr="00EB0552">
          <w:rPr>
            <w:rStyle w:val="Hyperlink"/>
            <w:rFonts w:eastAsiaTheme="majorEastAsia"/>
            <w:noProof/>
          </w:rPr>
          <w:t>Bảng 2: Bảng đánh giá phân công</w:t>
        </w:r>
        <w:r>
          <w:rPr>
            <w:noProof/>
            <w:webHidden/>
          </w:rPr>
          <w:tab/>
        </w:r>
        <w:r>
          <w:rPr>
            <w:noProof/>
            <w:webHidden/>
          </w:rPr>
          <w:fldChar w:fldCharType="begin"/>
        </w:r>
        <w:r>
          <w:rPr>
            <w:noProof/>
            <w:webHidden/>
          </w:rPr>
          <w:instrText xml:space="preserve"> PAGEREF _Toc104148528 \h </w:instrText>
        </w:r>
        <w:r>
          <w:rPr>
            <w:noProof/>
            <w:webHidden/>
          </w:rPr>
        </w:r>
        <w:r>
          <w:rPr>
            <w:noProof/>
            <w:webHidden/>
          </w:rPr>
          <w:fldChar w:fldCharType="separate"/>
        </w:r>
        <w:r>
          <w:rPr>
            <w:noProof/>
            <w:webHidden/>
          </w:rPr>
          <w:t>53</w:t>
        </w:r>
        <w:r>
          <w:rPr>
            <w:noProof/>
            <w:webHidden/>
          </w:rPr>
          <w:fldChar w:fldCharType="end"/>
        </w:r>
      </w:hyperlink>
    </w:p>
    <w:p w14:paraId="7ED792BC" w14:textId="39C56FA5" w:rsidR="00BA5965" w:rsidRDefault="00BA5965">
      <w:pPr>
        <w:pStyle w:val="TableofFigures"/>
        <w:tabs>
          <w:tab w:val="right" w:pos="9111"/>
        </w:tabs>
        <w:rPr>
          <w:rFonts w:asciiTheme="minorHAnsi" w:eastAsiaTheme="minorEastAsia" w:hAnsiTheme="minorHAnsi" w:cstheme="minorBidi"/>
          <w:noProof/>
          <w:sz w:val="22"/>
          <w:szCs w:val="22"/>
          <w:lang w:val="vi-VN" w:eastAsia="vi-VN"/>
        </w:rPr>
      </w:pPr>
      <w:hyperlink w:anchor="_Toc104148529" w:history="1">
        <w:r w:rsidRPr="00EB0552">
          <w:rPr>
            <w:rStyle w:val="Hyperlink"/>
            <w:rFonts w:eastAsiaTheme="majorEastAsia"/>
            <w:noProof/>
          </w:rPr>
          <w:t>Bảng 3: Link bản vẽ</w:t>
        </w:r>
        <w:r>
          <w:rPr>
            <w:noProof/>
            <w:webHidden/>
          </w:rPr>
          <w:tab/>
        </w:r>
        <w:r>
          <w:rPr>
            <w:noProof/>
            <w:webHidden/>
          </w:rPr>
          <w:fldChar w:fldCharType="begin"/>
        </w:r>
        <w:r>
          <w:rPr>
            <w:noProof/>
            <w:webHidden/>
          </w:rPr>
          <w:instrText xml:space="preserve"> PAGEREF _Toc104148529 \h </w:instrText>
        </w:r>
        <w:r>
          <w:rPr>
            <w:noProof/>
            <w:webHidden/>
          </w:rPr>
        </w:r>
        <w:r>
          <w:rPr>
            <w:noProof/>
            <w:webHidden/>
          </w:rPr>
          <w:fldChar w:fldCharType="separate"/>
        </w:r>
        <w:r>
          <w:rPr>
            <w:noProof/>
            <w:webHidden/>
          </w:rPr>
          <w:t>54</w:t>
        </w:r>
        <w:r>
          <w:rPr>
            <w:noProof/>
            <w:webHidden/>
          </w:rPr>
          <w:fldChar w:fldCharType="end"/>
        </w:r>
      </w:hyperlink>
    </w:p>
    <w:p w14:paraId="7987DD00" w14:textId="2F254363" w:rsidR="00D871DA" w:rsidRPr="006F59A1" w:rsidRDefault="00EB5BF0" w:rsidP="005A60B4">
      <w:pPr>
        <w:pStyle w:val="Chng"/>
        <w:spacing w:before="120" w:after="120"/>
        <w:jc w:val="left"/>
        <w:rPr>
          <w:lang w:val="vi-VN"/>
        </w:rPr>
        <w:sectPr w:rsidR="00D871DA" w:rsidRPr="006F59A1" w:rsidSect="002B413C">
          <w:headerReference w:type="default" r:id="rId13"/>
          <w:pgSz w:w="12240" w:h="15840"/>
          <w:pgMar w:top="1985" w:right="1134" w:bottom="1701" w:left="1985" w:header="720" w:footer="720" w:gutter="0"/>
          <w:pgNumType w:start="1"/>
          <w:cols w:space="720"/>
          <w:docGrid w:linePitch="360"/>
        </w:sectPr>
      </w:pPr>
      <w:r>
        <w:rPr>
          <w:bCs/>
          <w:noProof/>
          <w:sz w:val="26"/>
          <w:szCs w:val="24"/>
        </w:rPr>
        <w:fldChar w:fldCharType="end"/>
      </w:r>
      <w:r w:rsidR="004A2284" w:rsidRPr="006F59A1">
        <w:rPr>
          <w:lang w:val="vi-VN"/>
        </w:rPr>
        <w:br w:type="page"/>
      </w:r>
      <w:bookmarkStart w:id="6" w:name="_Toc513066120"/>
    </w:p>
    <w:p w14:paraId="3DC50A48" w14:textId="79C66395" w:rsidR="004A2284" w:rsidRPr="00C43738" w:rsidRDefault="004A2284" w:rsidP="005A60B4">
      <w:pPr>
        <w:pStyle w:val="Chng"/>
        <w:spacing w:before="120" w:after="120"/>
        <w:jc w:val="left"/>
        <w:rPr>
          <w:lang w:val="vi-VN"/>
        </w:rPr>
      </w:pPr>
      <w:bookmarkStart w:id="7" w:name="_Toc104148416"/>
      <w:r w:rsidRPr="006F59A1">
        <w:rPr>
          <w:lang w:val="vi-VN"/>
        </w:rPr>
        <w:lastRenderedPageBreak/>
        <w:t>CHƯƠNG</w:t>
      </w:r>
      <w:r w:rsidR="00550E9C">
        <w:rPr>
          <w:lang w:val="vi-VN"/>
        </w:rPr>
        <w:t xml:space="preserve"> </w:t>
      </w:r>
      <w:r w:rsidR="00F374C9" w:rsidRPr="006F59A1">
        <w:rPr>
          <w:lang w:val="vi-VN"/>
        </w:rPr>
        <w:t>1</w:t>
      </w:r>
      <w:r w:rsidR="00550E9C">
        <w:rPr>
          <w:lang w:val="vi-VN"/>
        </w:rPr>
        <w:t xml:space="preserve"> </w:t>
      </w:r>
      <w:r w:rsidRPr="006F59A1">
        <w:rPr>
          <w:lang w:val="vi-VN"/>
        </w:rPr>
        <w:t>–</w:t>
      </w:r>
      <w:r w:rsidR="00550E9C">
        <w:rPr>
          <w:lang w:val="vi-VN"/>
        </w:rPr>
        <w:t xml:space="preserve"> </w:t>
      </w:r>
      <w:bookmarkEnd w:id="6"/>
      <w:r w:rsidR="00C43738" w:rsidRPr="00C43738">
        <w:rPr>
          <w:lang w:val="vi-VN"/>
        </w:rPr>
        <w:t>UNDERSTAND THE CURRENT STATE</w:t>
      </w:r>
      <w:bookmarkEnd w:id="7"/>
    </w:p>
    <w:p w14:paraId="4C0CD6A5" w14:textId="7F6051CF" w:rsidR="00C60D28" w:rsidRPr="00C43738" w:rsidRDefault="00C43738" w:rsidP="005A60B4">
      <w:pPr>
        <w:pStyle w:val="Tiumccp1"/>
        <w:numPr>
          <w:ilvl w:val="1"/>
          <w:numId w:val="2"/>
        </w:numPr>
        <w:spacing w:before="120" w:after="120"/>
        <w:jc w:val="both"/>
        <w:rPr>
          <w:lang w:val="vi-VN"/>
        </w:rPr>
      </w:pPr>
      <w:bookmarkStart w:id="8" w:name="_Toc104148417"/>
      <w:r>
        <w:t>Phân tích về người dùng</w:t>
      </w:r>
      <w:bookmarkEnd w:id="8"/>
    </w:p>
    <w:p w14:paraId="2D2F6C7C" w14:textId="64EAFF1E" w:rsidR="00C43738" w:rsidRPr="00C43738" w:rsidRDefault="00C43738" w:rsidP="00C43738">
      <w:pPr>
        <w:pStyle w:val="Tiumccp2"/>
      </w:pPr>
      <w:bookmarkStart w:id="9" w:name="_Toc104148418"/>
      <w:r>
        <w:t>1.1.1. Đối tượng liên quan</w:t>
      </w:r>
      <w:bookmarkEnd w:id="9"/>
    </w:p>
    <w:p w14:paraId="45C0EC7F" w14:textId="261A8437" w:rsidR="00C43738" w:rsidRDefault="00C43738" w:rsidP="00C43738">
      <w:pPr>
        <w:pStyle w:val="Nidungvnbn"/>
        <w:rPr>
          <w:color w:val="000000"/>
          <w:lang w:val="en-US"/>
        </w:rPr>
      </w:pPr>
      <w:r w:rsidRPr="00C43738">
        <w:rPr>
          <w:b/>
          <w:bCs/>
          <w:lang w:val="en-US"/>
        </w:rPr>
        <w:t>Nhà cung cấp dịch vụ:</w:t>
      </w:r>
      <w:r>
        <w:rPr>
          <w:lang w:val="en-US"/>
        </w:rPr>
        <w:t xml:space="preserve"> </w:t>
      </w:r>
      <w:r>
        <w:t>Nhân viên của ngân hàng đã qua đào tạo có những kiến thức nhất định trong việc vận hàng internet banking</w:t>
      </w:r>
      <w:r>
        <w:rPr>
          <w:lang w:val="en-US"/>
        </w:rPr>
        <w:t xml:space="preserve">; </w:t>
      </w:r>
      <w:r>
        <w:rPr>
          <w:color w:val="000000"/>
        </w:rPr>
        <w:t>Bộ phận giám sát, theo dõi việc quản trị hệ thống internet banking</w:t>
      </w:r>
      <w:r>
        <w:rPr>
          <w:color w:val="000000"/>
          <w:lang w:val="en-US"/>
        </w:rPr>
        <w:t>.</w:t>
      </w:r>
    </w:p>
    <w:p w14:paraId="2F7D7F6E" w14:textId="1F539630" w:rsidR="00C43738" w:rsidRPr="00C43738" w:rsidRDefault="00C43738" w:rsidP="00C43738">
      <w:pPr>
        <w:pStyle w:val="Nidungvnbn"/>
        <w:rPr>
          <w:lang w:val="en-US"/>
        </w:rPr>
      </w:pPr>
      <w:r w:rsidRPr="00C43738">
        <w:rPr>
          <w:b/>
          <w:bCs/>
        </w:rPr>
        <w:t>Khách hàng:</w:t>
      </w:r>
      <w:r>
        <w:rPr>
          <w:lang w:val="en-US"/>
        </w:rPr>
        <w:t xml:space="preserve"> </w:t>
      </w:r>
      <w:r>
        <w:t>Người sử dụng internet banking phải có độ tuổi quy định từ 15 trở lên</w:t>
      </w:r>
      <w:r>
        <w:rPr>
          <w:lang w:val="en-US"/>
        </w:rPr>
        <w:t xml:space="preserve">; </w:t>
      </w:r>
      <w:r>
        <w:rPr>
          <w:color w:val="000000"/>
        </w:rPr>
        <w:t>Những người có đủ tài chính, mong muốn được sử dụng các dịch vụ tài chính, thanh toán, mua sắm bằng hình thức trực tuyến nhanh chóng</w:t>
      </w:r>
      <w:r>
        <w:rPr>
          <w:color w:val="000000"/>
          <w:lang w:val="en-US"/>
        </w:rPr>
        <w:t xml:space="preserve">; </w:t>
      </w:r>
      <w:r>
        <w:rPr>
          <w:color w:val="000000"/>
        </w:rPr>
        <w:t>Những đối tượng cụ thể như: học sinh, sinh viên, những người đã đi làm và có nguồn tài chính nhất định.</w:t>
      </w:r>
    </w:p>
    <w:p w14:paraId="54204DE0" w14:textId="6C9CC195" w:rsidR="00C43738" w:rsidRPr="006F59A1" w:rsidRDefault="00C43738" w:rsidP="00C43738">
      <w:pPr>
        <w:pStyle w:val="Caption"/>
      </w:pPr>
      <w:r>
        <w:rPr>
          <w:noProof/>
        </w:rPr>
        <w:drawing>
          <wp:inline distT="0" distB="0" distL="0" distR="0" wp14:anchorId="5CB8CEE0" wp14:editId="558416AF">
            <wp:extent cx="5791835" cy="2386941"/>
            <wp:effectExtent l="0" t="0" r="0" b="0"/>
            <wp:docPr id="80" name="Picture 80" descr="Làm Thế Nào Để Đăng Ký Internet Banking, Cách Đăng Ký Internet Banking  Online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àm Thế Nào Để Đăng Ký Internet Banking, Cách Đăng Ký Internet Banking  Online 20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102" cy="2389936"/>
                    </a:xfrm>
                    <a:prstGeom prst="rect">
                      <a:avLst/>
                    </a:prstGeom>
                    <a:noFill/>
                    <a:ln>
                      <a:noFill/>
                    </a:ln>
                  </pic:spPr>
                </pic:pic>
              </a:graphicData>
            </a:graphic>
          </wp:inline>
        </w:drawing>
      </w:r>
    </w:p>
    <w:p w14:paraId="76586E54" w14:textId="60849AF7" w:rsidR="00C43738" w:rsidRPr="006F59A1" w:rsidRDefault="00C43738" w:rsidP="00C43738">
      <w:pPr>
        <w:pStyle w:val="Caption"/>
        <w:spacing w:before="240" w:after="240"/>
      </w:pPr>
      <w:bookmarkStart w:id="10" w:name="_Toc104148454"/>
      <w:r w:rsidRPr="006F59A1">
        <w:t>Hình</w:t>
      </w:r>
      <w:r>
        <w:t xml:space="preserve"> </w:t>
      </w:r>
      <w:r w:rsidR="00EB5BF0">
        <w:fldChar w:fldCharType="begin"/>
      </w:r>
      <w:r w:rsidR="00EB5BF0">
        <w:instrText xml:space="preserve"> SEQ Hình \* ARABIC </w:instrText>
      </w:r>
      <w:r w:rsidR="00EB5BF0">
        <w:fldChar w:fldCharType="separate"/>
      </w:r>
      <w:r w:rsidRPr="006F59A1">
        <w:rPr>
          <w:noProof/>
        </w:rPr>
        <w:t>1</w:t>
      </w:r>
      <w:r w:rsidR="00EB5BF0">
        <w:rPr>
          <w:noProof/>
        </w:rPr>
        <w:fldChar w:fldCharType="end"/>
      </w:r>
      <w:r w:rsidRPr="006F59A1">
        <w:rPr>
          <w:noProof/>
        </w:rPr>
        <w:t>:</w:t>
      </w:r>
      <w:r>
        <w:t xml:space="preserve"> </w:t>
      </w:r>
      <w:r w:rsidR="0022207B">
        <w:t xml:space="preserve">Ảnh minh họa (nguồn: </w:t>
      </w:r>
      <w:r w:rsidR="0022207B" w:rsidRPr="0022207B">
        <w:t>kinhdientamquoc.vn</w:t>
      </w:r>
      <w:r w:rsidR="0022207B">
        <w:t>)</w:t>
      </w:r>
      <w:bookmarkEnd w:id="10"/>
    </w:p>
    <w:p w14:paraId="46BFA0F9" w14:textId="77777777" w:rsidR="0022207B" w:rsidRDefault="0022207B">
      <w:pPr>
        <w:rPr>
          <w:b/>
          <w:i/>
          <w:sz w:val="28"/>
          <w:szCs w:val="26"/>
        </w:rPr>
      </w:pPr>
      <w:r>
        <w:br w:type="page"/>
      </w:r>
    </w:p>
    <w:p w14:paraId="1B1FFDDF" w14:textId="32858156" w:rsidR="0022207B" w:rsidRDefault="0022207B" w:rsidP="0022207B">
      <w:pPr>
        <w:pStyle w:val="Tiumccp2"/>
      </w:pPr>
      <w:bookmarkStart w:id="11" w:name="_Toc104148419"/>
      <w:r>
        <w:lastRenderedPageBreak/>
        <w:t>1.1.2. Thuộc tính của từng đối tượng</w:t>
      </w:r>
      <w:bookmarkEnd w:id="11"/>
    </w:p>
    <w:p w14:paraId="4E36C82D" w14:textId="25BCE91C" w:rsidR="0022207B" w:rsidRDefault="008619A7" w:rsidP="008619A7">
      <w:pPr>
        <w:pStyle w:val="Nidungvnbn"/>
        <w:ind w:firstLine="0"/>
        <w:rPr>
          <w:b/>
          <w:bCs/>
          <w:lang w:val="en-US"/>
        </w:rPr>
      </w:pPr>
      <w:r>
        <w:rPr>
          <w:b/>
          <w:bCs/>
          <w:lang w:val="en-US"/>
        </w:rPr>
        <w:t xml:space="preserve">- </w:t>
      </w:r>
      <w:r w:rsidR="0022207B" w:rsidRPr="0022207B">
        <w:rPr>
          <w:b/>
          <w:bCs/>
        </w:rPr>
        <w:t>Đối với nhà cung cấp dịch vụ</w:t>
      </w:r>
      <w:r w:rsidR="0022207B" w:rsidRPr="0022207B">
        <w:rPr>
          <w:b/>
          <w:bCs/>
          <w:lang w:val="en-US"/>
        </w:rPr>
        <w:t>:</w:t>
      </w:r>
    </w:p>
    <w:p w14:paraId="66E13C6D" w14:textId="698D36EA" w:rsidR="0022207B" w:rsidRDefault="0022207B" w:rsidP="0022207B">
      <w:pPr>
        <w:pStyle w:val="Nidungvnbn"/>
        <w:rPr>
          <w:color w:val="000000"/>
        </w:rPr>
      </w:pPr>
      <w:r>
        <w:rPr>
          <w:b/>
          <w:bCs/>
          <w:lang w:val="en-US"/>
        </w:rPr>
        <w:t xml:space="preserve">Mục tiêu: </w:t>
      </w:r>
      <w:r>
        <w:rPr>
          <w:color w:val="000000"/>
        </w:rPr>
        <w:t>vận hành hệ thống internet banking đảm bảo hệ thống hoạt động an toàn, hiệu quả đồng thời cung cấp cho khách hàng những trải nghiệm, ưu đãi tốt nhất đáp ứng đầy đủ nhu cầu của khách hàng.</w:t>
      </w:r>
    </w:p>
    <w:p w14:paraId="6980AFBB" w14:textId="1D1C98ED" w:rsidR="0022207B" w:rsidRDefault="0022207B" w:rsidP="0022207B">
      <w:pPr>
        <w:pStyle w:val="Nidungvnbn"/>
        <w:rPr>
          <w:color w:val="000000"/>
        </w:rPr>
      </w:pPr>
      <w:r w:rsidRPr="0022207B">
        <w:rPr>
          <w:b/>
          <w:bCs/>
          <w:color w:val="000000"/>
        </w:rPr>
        <w:t>Hành vi:</w:t>
      </w:r>
      <w:r>
        <w:rPr>
          <w:color w:val="000000"/>
        </w:rPr>
        <w:t xml:space="preserve"> quản lý tài khoản, quản lý truyền thông, quản lý thông báo, quản lý giao dịch, quản lý ưu đãi thanh toán, quản lý dịch vụ và tiện ích, quản lý mã giảm giá,…</w:t>
      </w:r>
    </w:p>
    <w:p w14:paraId="02924C73" w14:textId="38BD2629" w:rsidR="002E73A0" w:rsidRPr="002E73A0" w:rsidRDefault="002E73A0" w:rsidP="002E73A0">
      <w:pPr>
        <w:pStyle w:val="Nidungvnbn"/>
        <w:ind w:firstLine="0"/>
        <w:rPr>
          <w:b/>
          <w:bCs/>
        </w:rPr>
      </w:pPr>
      <w:r w:rsidRPr="002E73A0">
        <w:rPr>
          <w:b/>
          <w:bCs/>
          <w:lang w:val="en-US"/>
        </w:rPr>
        <w:t xml:space="preserve">- </w:t>
      </w:r>
      <w:r w:rsidRPr="002E73A0">
        <w:rPr>
          <w:b/>
          <w:bCs/>
        </w:rPr>
        <w:t>Đối với khách hàng sử dụng dịch vụ:</w:t>
      </w:r>
    </w:p>
    <w:p w14:paraId="30DDC548" w14:textId="77777777" w:rsidR="0022207B" w:rsidRDefault="0022207B" w:rsidP="0022207B">
      <w:pPr>
        <w:pStyle w:val="Nidungvnbn"/>
      </w:pPr>
      <w:r w:rsidRPr="0022207B">
        <w:rPr>
          <w:b/>
          <w:bCs/>
        </w:rPr>
        <w:t>Mục tiêu:</w:t>
      </w:r>
      <w:r>
        <w:t xml:space="preserve"> sử dụng dịch vụ nhằm đáp ứng những nhu cầu về tài chính như thanh toán, mua sắm, quản lý thông tin,…. một cách nhanh chóng, tiện lợi thông qua internet.</w:t>
      </w:r>
    </w:p>
    <w:p w14:paraId="514AEF6B" w14:textId="125D768F" w:rsidR="0022207B" w:rsidRPr="0022207B" w:rsidRDefault="0022207B" w:rsidP="0022207B">
      <w:pPr>
        <w:pStyle w:val="Nidungvnbn"/>
        <w:rPr>
          <w:lang w:val="en-US"/>
        </w:rPr>
      </w:pPr>
      <w:r w:rsidRPr="0022207B">
        <w:rPr>
          <w:b/>
          <w:bCs/>
        </w:rPr>
        <w:t>Hành vi:</w:t>
      </w:r>
      <w:r>
        <w:t xml:space="preserve"> quản lý tài khoản và ứng dụng, chuyển khoản, nạp tiền, thanh toán, đặt vé máy bay, đặt phòng khách sạn, đặt vé tàu hỏa, đặt vé xe khách, đặt hoa, mua vé xem phim, mua sắm trực tuyến, quản lý các thông tin cá nhân,…</w:t>
      </w:r>
    </w:p>
    <w:p w14:paraId="7E372800" w14:textId="758839A5" w:rsidR="0022207B" w:rsidRPr="006F59A1" w:rsidRDefault="0022207B" w:rsidP="0022207B">
      <w:pPr>
        <w:pStyle w:val="Caption"/>
      </w:pPr>
      <w:r>
        <w:rPr>
          <w:noProof/>
          <w:color w:val="000000"/>
        </w:rPr>
        <w:drawing>
          <wp:inline distT="0" distB="0" distL="0" distR="0" wp14:anchorId="0618712C" wp14:editId="757ABE08">
            <wp:extent cx="5858110" cy="2327275"/>
            <wp:effectExtent l="0" t="0" r="9525"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876153" cy="2334443"/>
                    </a:xfrm>
                    <a:prstGeom prst="rect">
                      <a:avLst/>
                    </a:prstGeom>
                    <a:ln/>
                  </pic:spPr>
                </pic:pic>
              </a:graphicData>
            </a:graphic>
          </wp:inline>
        </w:drawing>
      </w:r>
    </w:p>
    <w:p w14:paraId="624EF2F1" w14:textId="65C73753" w:rsidR="00C43738" w:rsidRPr="00C43738" w:rsidRDefault="0022207B" w:rsidP="002E73A0">
      <w:pPr>
        <w:pStyle w:val="Caption"/>
        <w:spacing w:before="240" w:after="240"/>
      </w:pPr>
      <w:bookmarkStart w:id="12" w:name="_Toc104148455"/>
      <w:r w:rsidRPr="006F59A1">
        <w:t>Hình</w:t>
      </w:r>
      <w:r>
        <w:t xml:space="preserve"> </w:t>
      </w:r>
      <w:r w:rsidR="00EB5BF0">
        <w:fldChar w:fldCharType="begin"/>
      </w:r>
      <w:r w:rsidR="00EB5BF0">
        <w:instrText xml:space="preserve"> SEQ Hình \* ARABIC </w:instrText>
      </w:r>
      <w:r w:rsidR="00EB5BF0">
        <w:fldChar w:fldCharType="separate"/>
      </w:r>
      <w:r>
        <w:rPr>
          <w:noProof/>
        </w:rPr>
        <w:t>2</w:t>
      </w:r>
      <w:r w:rsidR="00EB5BF0">
        <w:rPr>
          <w:noProof/>
        </w:rPr>
        <w:fldChar w:fldCharType="end"/>
      </w:r>
      <w:r w:rsidRPr="006F59A1">
        <w:rPr>
          <w:noProof/>
        </w:rPr>
        <w:t>:</w:t>
      </w:r>
      <w:r>
        <w:t xml:space="preserve"> Ảnh minh họa (nguồn: </w:t>
      </w:r>
      <w:r>
        <w:rPr>
          <w:color w:val="000000"/>
        </w:rPr>
        <w:t>topbank.vn</w:t>
      </w:r>
      <w:r>
        <w:t>)</w:t>
      </w:r>
      <w:bookmarkEnd w:id="12"/>
    </w:p>
    <w:p w14:paraId="2A0C1FF9" w14:textId="4491348E" w:rsidR="002E73A0" w:rsidRDefault="00267F59" w:rsidP="002E73A0">
      <w:pPr>
        <w:pStyle w:val="Tiumccp2"/>
      </w:pPr>
      <w:r w:rsidRPr="006F59A1">
        <w:br w:type="page"/>
      </w:r>
      <w:bookmarkStart w:id="13" w:name="_Toc104148420"/>
      <w:r w:rsidR="002E73A0">
        <w:lastRenderedPageBreak/>
        <w:t xml:space="preserve">1.1.3. </w:t>
      </w:r>
      <w:r w:rsidR="002E73A0">
        <w:rPr>
          <w:sz w:val="26"/>
        </w:rPr>
        <w:t>Vai trò, trách nhiệm của người dùng</w:t>
      </w:r>
      <w:bookmarkEnd w:id="13"/>
    </w:p>
    <w:p w14:paraId="23AD8544" w14:textId="77777777" w:rsidR="002E73A0" w:rsidRDefault="002E73A0" w:rsidP="002E73A0">
      <w:pPr>
        <w:pStyle w:val="Nidungvnbn"/>
      </w:pPr>
      <w:r w:rsidRPr="002E73A0">
        <w:rPr>
          <w:b/>
          <w:bCs/>
        </w:rPr>
        <w:t>Đối với nhà cung cấp dịch vụ:</w:t>
      </w:r>
      <w:r w:rsidRPr="002E73A0">
        <w:t xml:space="preserve"> Đảm bảo hệ thống vận hành tốt nhất, không xảy ra lỗi trong quá trình người dùng sử dụng; Hệ thống phải được thiết kế một cách tối ưu, đơn giản, hiệu quả giúp khách hàng có thể dễ dàng sử dụng; Đảm bảo các thông tin nhạy cảm của khách hàng được an toàn tuyệt đối.</w:t>
      </w:r>
    </w:p>
    <w:p w14:paraId="56A82250" w14:textId="77777777" w:rsidR="002E73A0" w:rsidRDefault="002E73A0" w:rsidP="002E73A0">
      <w:pPr>
        <w:pStyle w:val="Nidungvnbn"/>
        <w:rPr>
          <w:lang w:val="en-US"/>
        </w:rPr>
      </w:pPr>
      <w:r w:rsidRPr="002E73A0">
        <w:rPr>
          <w:b/>
          <w:bCs/>
        </w:rPr>
        <w:t>Đối với khách hàng sử dụng dịch vụ</w:t>
      </w:r>
      <w:r w:rsidRPr="002E73A0">
        <w:rPr>
          <w:b/>
          <w:bCs/>
          <w:lang w:val="en-US"/>
        </w:rPr>
        <w:t>:</w:t>
      </w:r>
      <w:r>
        <w:rPr>
          <w:lang w:val="en-US"/>
        </w:rPr>
        <w:t xml:space="preserve"> </w:t>
      </w:r>
      <w:r>
        <w:rPr>
          <w:color w:val="000000"/>
        </w:rPr>
        <w:t>Người sử dụng phải có tài khoản ngân hàng trước khi đăng ký dịch vụ internet banking</w:t>
      </w:r>
      <w:r>
        <w:rPr>
          <w:lang w:val="en-US"/>
        </w:rPr>
        <w:t xml:space="preserve">; </w:t>
      </w:r>
      <w:r>
        <w:rPr>
          <w:color w:val="000000"/>
        </w:rPr>
        <w:t>Tuân thủ những quy định sử dụng của ngân hàng</w:t>
      </w:r>
      <w:r>
        <w:rPr>
          <w:lang w:val="en-US"/>
        </w:rPr>
        <w:t xml:space="preserve">; </w:t>
      </w:r>
      <w:r>
        <w:rPr>
          <w:color w:val="000000"/>
        </w:rPr>
        <w:t>Không thực hiện các hành vi mua bán trái phép tài khoản internet banking</w:t>
      </w:r>
      <w:r>
        <w:rPr>
          <w:lang w:val="en-US"/>
        </w:rPr>
        <w:t xml:space="preserve">; </w:t>
      </w:r>
      <w:r>
        <w:rPr>
          <w:color w:val="000000"/>
        </w:rPr>
        <w:t>Thông báo đến ngân hàng kịp thời khi phát hiện có dấu hiệu bị chiếm đoạt thông tin ngân hàng</w:t>
      </w:r>
      <w:r>
        <w:rPr>
          <w:lang w:val="en-US"/>
        </w:rPr>
        <w:t>.</w:t>
      </w:r>
    </w:p>
    <w:p w14:paraId="752D5C17" w14:textId="77777777" w:rsidR="003A7F06" w:rsidRDefault="002E73A0" w:rsidP="002E73A0">
      <w:pPr>
        <w:pStyle w:val="Tiumccp1"/>
      </w:pPr>
      <w:bookmarkStart w:id="14" w:name="_Toc104148421"/>
      <w:r>
        <w:t>1.2. Phân tích trang web internet banking</w:t>
      </w:r>
      <w:bookmarkEnd w:id="14"/>
    </w:p>
    <w:p w14:paraId="6832E2AD" w14:textId="63AA4B52" w:rsidR="003A7F06" w:rsidRDefault="003A7F06" w:rsidP="003A7F06">
      <w:pPr>
        <w:pStyle w:val="Tiumccp2"/>
      </w:pPr>
      <w:bookmarkStart w:id="15" w:name="_Toc104148422"/>
      <w:r>
        <w:t>1.2.1. Đặc điểm và chức năng</w:t>
      </w:r>
      <w:bookmarkEnd w:id="15"/>
    </w:p>
    <w:p w14:paraId="16BF271E" w14:textId="46354923" w:rsidR="00DD3206" w:rsidRPr="00DD3206" w:rsidRDefault="00E349A4" w:rsidP="00DD3206">
      <w:pPr>
        <w:pStyle w:val="Nidungvnbn"/>
        <w:rPr>
          <w:b/>
          <w:bCs/>
          <w:lang w:val="en-US"/>
        </w:rPr>
      </w:pPr>
      <w:r w:rsidRPr="00E349A4">
        <w:rPr>
          <w:b/>
          <w:bCs/>
          <w:lang w:val="en-US"/>
        </w:rPr>
        <w:t>Đặc điểm:</w:t>
      </w:r>
      <w:r w:rsidR="00DD3206">
        <w:rPr>
          <w:b/>
          <w:bCs/>
          <w:lang w:val="en-US"/>
        </w:rPr>
        <w:t xml:space="preserve"> </w:t>
      </w:r>
      <w:r>
        <w:t>Tất cả các hoạt động đều được thực hiện qua mạng internet, từ việc thay đổi thông tin, chuyển khoản và thanh toán hóa đơn. Vì vậy người dùng có thể thực hiện các dịch vụ tài chính của ngân hàng một cách nhanh chóng, tiện lợi</w:t>
      </w:r>
      <w:r w:rsidR="00DD3206">
        <w:rPr>
          <w:lang w:val="en-US"/>
        </w:rPr>
        <w:t xml:space="preserve">; </w:t>
      </w:r>
      <w:r>
        <w:t>Phạm vi hoạt động trên toàn quốc. Điều này thể hiện ở chỗ người dùng không cần phải di chuyển đến bất kỳ ngân hàng hay địa điểm nào để thực hiện chuyển tiền, thanh toán hóa đơn,… đồng nghĩa với việc tất cả các hoạt động giao dịch đều xảy ra chỉ bằng cách truy cập vào ứng dụng</w:t>
      </w:r>
      <w:r w:rsidR="00DD3206">
        <w:rPr>
          <w:lang w:val="en-US"/>
        </w:rPr>
        <w:t xml:space="preserve">; </w:t>
      </w:r>
      <w:r>
        <w:t>Thực hiện sao kê tài khoản nhanh chóng thông qua lịch sử giao dịch của ứng dụng</w:t>
      </w:r>
      <w:r w:rsidR="00DD3206">
        <w:rPr>
          <w:lang w:val="en-US"/>
        </w:rPr>
        <w:t xml:space="preserve">; </w:t>
      </w:r>
      <w:r>
        <w:t>Thực hiện thanh toán thương mại</w:t>
      </w:r>
      <w:r w:rsidR="00DD3206">
        <w:rPr>
          <w:lang w:val="en-US"/>
        </w:rPr>
        <w:t xml:space="preserve">; </w:t>
      </w:r>
      <w:r>
        <w:t>Lượng truy cập lớn</w:t>
      </w:r>
      <w:r w:rsidR="00DD3206">
        <w:rPr>
          <w:lang w:val="en-US"/>
        </w:rPr>
        <w:t xml:space="preserve">; </w:t>
      </w:r>
      <w:r>
        <w:t>Có những chương trình ưu đãi hấp dẫn cho người dùng khi sử dụng dịch vụ.</w:t>
      </w:r>
    </w:p>
    <w:p w14:paraId="26B8358D" w14:textId="6AFE73D5" w:rsidR="00DD3206" w:rsidRDefault="00DD3206" w:rsidP="00DD3206">
      <w:pPr>
        <w:pStyle w:val="Nidungvnbn"/>
      </w:pPr>
      <w:r>
        <w:rPr>
          <w:b/>
          <w:bCs/>
          <w:lang w:val="en-US"/>
        </w:rPr>
        <w:t xml:space="preserve">Chức năng: </w:t>
      </w:r>
      <w:r>
        <w:t>Các chức năng chung: đăng nhập/ đăng xuất, cập nhật, thêm và xóa thông tin người dùng</w:t>
      </w:r>
      <w:r>
        <w:rPr>
          <w:lang w:val="en-US"/>
        </w:rPr>
        <w:t xml:space="preserve">; </w:t>
      </w:r>
      <w:r>
        <w:t>Các chức năng của khách hàng: gửi tiết kiệm, xem thông tin tài khoản, thanh toán hóa đơn, chuyển tiền,…</w:t>
      </w:r>
    </w:p>
    <w:p w14:paraId="3BFEA3AA" w14:textId="77777777" w:rsidR="00DD3206" w:rsidRDefault="00DD3206" w:rsidP="00DD3206">
      <w:pPr>
        <w:pStyle w:val="Tiumccp2"/>
      </w:pPr>
      <w:bookmarkStart w:id="16" w:name="_Toc104148423"/>
      <w:r>
        <w:lastRenderedPageBreak/>
        <w:t xml:space="preserve">1.2.2. </w:t>
      </w:r>
      <w:r>
        <w:rPr>
          <w:sz w:val="26"/>
        </w:rPr>
        <w:t>Phân tích SWOT</w:t>
      </w:r>
      <w:bookmarkEnd w:id="16"/>
    </w:p>
    <w:p w14:paraId="502094C4" w14:textId="6261C0AC" w:rsidR="00DD3206" w:rsidRPr="001D428A" w:rsidRDefault="00DD3206" w:rsidP="00DD3206">
      <w:pPr>
        <w:pStyle w:val="Nidungvnbn"/>
        <w:rPr>
          <w:lang w:val="en-US"/>
        </w:rPr>
      </w:pPr>
      <w:r>
        <w:t>SWOT là viết tắt của 4 từ Tiếng Anh: Strengths (thế mạnh), Weaknesses (Điểm yếu), Opportunities (Cơ hội) và Threats (Thách thức) – là mô hình (hay ma trận) phân tích kinh doanh nổi tiếng cho doanh nghiệp</w:t>
      </w:r>
      <w:r w:rsidR="001D428A">
        <w:rPr>
          <w:lang w:val="en-US"/>
        </w:rPr>
        <w:t>, trong đó:</w:t>
      </w:r>
    </w:p>
    <w:p w14:paraId="46406E2A" w14:textId="77777777" w:rsidR="001D428A" w:rsidRDefault="001D428A" w:rsidP="001D428A">
      <w:pPr>
        <w:pBdr>
          <w:top w:val="nil"/>
          <w:left w:val="nil"/>
          <w:bottom w:val="nil"/>
          <w:right w:val="nil"/>
          <w:between w:val="nil"/>
        </w:pBdr>
        <w:spacing w:after="0" w:line="360" w:lineRule="auto"/>
        <w:ind w:firstLine="720"/>
        <w:rPr>
          <w:color w:val="000000"/>
          <w:sz w:val="26"/>
          <w:szCs w:val="26"/>
        </w:rPr>
      </w:pPr>
      <w:r w:rsidRPr="001D428A">
        <w:rPr>
          <w:b/>
          <w:bCs/>
          <w:color w:val="000000"/>
          <w:sz w:val="26"/>
          <w:szCs w:val="26"/>
        </w:rPr>
        <w:t>Strengths (S):</w:t>
      </w:r>
      <w:r>
        <w:rPr>
          <w:color w:val="000000"/>
          <w:sz w:val="26"/>
          <w:szCs w:val="26"/>
        </w:rPr>
        <w:t xml:space="preserve"> Khách hàng có thể truy cập vào ứng dụng bất cứ lúc nào; Tiếp cận thông tin kịp thời; Sự đa dạng giúp nắm bắt các loại thị trường khác nhau; Tăng độ chính xác giao dịch ngân hàng.</w:t>
      </w:r>
    </w:p>
    <w:p w14:paraId="2145B472" w14:textId="4689252C" w:rsidR="001D428A" w:rsidRDefault="001D428A" w:rsidP="001D428A">
      <w:pPr>
        <w:pStyle w:val="Nidungvnbn"/>
      </w:pPr>
      <w:r w:rsidRPr="001D428A">
        <w:rPr>
          <w:b/>
          <w:bCs/>
        </w:rPr>
        <w:t>Weakness (W):</w:t>
      </w:r>
      <w:r>
        <w:rPr>
          <w:lang w:val="en-US"/>
        </w:rPr>
        <w:t xml:space="preserve"> </w:t>
      </w:r>
      <w:r>
        <w:t>Chi phí dịch vụ cao</w:t>
      </w:r>
      <w:r>
        <w:rPr>
          <w:lang w:val="en-US"/>
        </w:rPr>
        <w:t xml:space="preserve">; </w:t>
      </w:r>
      <w:r>
        <w:t>Phải liên tục đáp ứng mong muốn và nhu cầu của khách hang</w:t>
      </w:r>
      <w:r>
        <w:rPr>
          <w:lang w:val="en-US"/>
        </w:rPr>
        <w:t xml:space="preserve">; </w:t>
      </w:r>
      <w:r>
        <w:t>Tốn kém cho việc đầu tư vào ứng dụng.</w:t>
      </w:r>
    </w:p>
    <w:p w14:paraId="0F67557E" w14:textId="6953BA79" w:rsidR="001D428A" w:rsidRDefault="001D428A" w:rsidP="001D428A">
      <w:pPr>
        <w:pStyle w:val="Nidungvnbn"/>
      </w:pPr>
      <w:r w:rsidRPr="001D428A">
        <w:rPr>
          <w:b/>
          <w:bCs/>
        </w:rPr>
        <w:t>Opportunities (O):</w:t>
      </w:r>
      <w:r>
        <w:rPr>
          <w:lang w:val="en-US"/>
        </w:rPr>
        <w:t xml:space="preserve"> </w:t>
      </w:r>
      <w:r>
        <w:t>Khả năng có nhiều khách hàng tiềm năng hơn</w:t>
      </w:r>
      <w:r>
        <w:rPr>
          <w:lang w:val="en-US"/>
        </w:rPr>
        <w:t xml:space="preserve">; </w:t>
      </w:r>
      <w:r>
        <w:t>Đây là 1 thị trường rộng lớn và sẽ là cơ hội trong tương lai</w:t>
      </w:r>
      <w:r>
        <w:rPr>
          <w:lang w:val="en-US"/>
        </w:rPr>
        <w:t xml:space="preserve">; </w:t>
      </w:r>
      <w:r>
        <w:t>Thuận lợi cho việc phát triển hệ thống internet banking.</w:t>
      </w:r>
    </w:p>
    <w:p w14:paraId="60916E46" w14:textId="106C278C" w:rsidR="001D428A" w:rsidRDefault="001D428A" w:rsidP="001D428A">
      <w:pPr>
        <w:pStyle w:val="Nidungvnbn"/>
      </w:pPr>
      <w:r w:rsidRPr="001D428A">
        <w:rPr>
          <w:b/>
          <w:bCs/>
        </w:rPr>
        <w:t>Threats (T):</w:t>
      </w:r>
      <w:r>
        <w:rPr>
          <w:lang w:val="en-US"/>
        </w:rPr>
        <w:t xml:space="preserve"> </w:t>
      </w:r>
      <w:r>
        <w:t>Công nghệ thay đổi liên tục</w:t>
      </w:r>
      <w:r>
        <w:rPr>
          <w:lang w:val="en-US"/>
        </w:rPr>
        <w:t xml:space="preserve">; </w:t>
      </w:r>
      <w:r>
        <w:t>Sự không chắc chắn của ngành ngân hàng</w:t>
      </w:r>
      <w:r>
        <w:rPr>
          <w:lang w:val="en-US"/>
        </w:rPr>
        <w:t xml:space="preserve">; </w:t>
      </w:r>
      <w:r>
        <w:t>Cạnh tranh từ các ứng dụng ngân hàng khác</w:t>
      </w:r>
      <w:r>
        <w:rPr>
          <w:lang w:val="en-US"/>
        </w:rPr>
        <w:t xml:space="preserve">; </w:t>
      </w:r>
      <w:r>
        <w:t>Có thể xảy ra sự cố trục trặc về kĩ thuật.</w:t>
      </w:r>
    </w:p>
    <w:p w14:paraId="04B22A72" w14:textId="6ACDA1A2" w:rsidR="00DD3206" w:rsidRPr="006F59A1" w:rsidRDefault="00A921F2" w:rsidP="00DD3206">
      <w:pPr>
        <w:pStyle w:val="Caption"/>
      </w:pPr>
      <w:r>
        <w:rPr>
          <w:noProof/>
        </w:rPr>
        <w:drawing>
          <wp:inline distT="0" distB="0" distL="0" distR="0" wp14:anchorId="72B34522" wp14:editId="7C676288">
            <wp:extent cx="5787181" cy="2161309"/>
            <wp:effectExtent l="0" t="0" r="4445" b="0"/>
            <wp:docPr id="114" name="Picture 114" descr="How to Use SWOT Analysis for 2021 Marketing Strategy｜MAツール「Bow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SWOT Analysis for 2021 Marketing Strategy｜MAツール「BowNo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23006" cy="2174689"/>
                    </a:xfrm>
                    <a:prstGeom prst="rect">
                      <a:avLst/>
                    </a:prstGeom>
                    <a:noFill/>
                    <a:ln>
                      <a:noFill/>
                    </a:ln>
                  </pic:spPr>
                </pic:pic>
              </a:graphicData>
            </a:graphic>
          </wp:inline>
        </w:drawing>
      </w:r>
    </w:p>
    <w:p w14:paraId="421315D4" w14:textId="003781B3" w:rsidR="00DD3206" w:rsidRPr="00C43738" w:rsidRDefault="00DD3206" w:rsidP="00DD3206">
      <w:pPr>
        <w:pStyle w:val="Caption"/>
        <w:spacing w:before="240" w:after="240"/>
      </w:pPr>
      <w:bookmarkStart w:id="17" w:name="_Toc104148456"/>
      <w:r w:rsidRPr="006F59A1">
        <w:t>Hình</w:t>
      </w:r>
      <w:r>
        <w:t xml:space="preserve"> </w:t>
      </w:r>
      <w:r w:rsidR="00EB5BF0">
        <w:fldChar w:fldCharType="begin"/>
      </w:r>
      <w:r w:rsidR="00EB5BF0">
        <w:instrText xml:space="preserve"> SEQ Hình \* ARABIC </w:instrText>
      </w:r>
      <w:r w:rsidR="00EB5BF0">
        <w:fldChar w:fldCharType="separate"/>
      </w:r>
      <w:r w:rsidR="00A921F2">
        <w:rPr>
          <w:noProof/>
        </w:rPr>
        <w:t>3</w:t>
      </w:r>
      <w:r w:rsidR="00EB5BF0">
        <w:rPr>
          <w:noProof/>
        </w:rPr>
        <w:fldChar w:fldCharType="end"/>
      </w:r>
      <w:r w:rsidRPr="006F59A1">
        <w:rPr>
          <w:noProof/>
        </w:rPr>
        <w:t>:</w:t>
      </w:r>
      <w:r>
        <w:t xml:space="preserve"> Ảnh minh họa (nguồn: </w:t>
      </w:r>
      <w:r w:rsidR="00A921F2" w:rsidRPr="00A921F2">
        <w:rPr>
          <w:color w:val="000000"/>
        </w:rPr>
        <w:t>bow-now.com</w:t>
      </w:r>
      <w:r>
        <w:t>)</w:t>
      </w:r>
      <w:bookmarkEnd w:id="17"/>
    </w:p>
    <w:p w14:paraId="57D16C0A" w14:textId="786ACD8D" w:rsidR="001D428A" w:rsidRPr="001D428A" w:rsidRDefault="001D428A" w:rsidP="001D428A">
      <w:pPr>
        <w:pStyle w:val="Nidungvnbn"/>
      </w:pPr>
      <w:r>
        <w:lastRenderedPageBreak/>
        <w:t>Mô hình SWOT là mô hình (hay ma trận) phân tích kinh doanh nổi tiếng dành cho mọi doanh nghiệp muốn cải thiện tình hình kinh doanh bằng định hướng đúng đắn và xây dựng những nền tảng phát triển vững chắc.</w:t>
      </w:r>
    </w:p>
    <w:p w14:paraId="7C13993A" w14:textId="7FA53BBF" w:rsidR="00C66843" w:rsidRDefault="00C66843" w:rsidP="00C66843">
      <w:pPr>
        <w:pStyle w:val="Tiumccp2"/>
      </w:pPr>
      <w:bookmarkStart w:id="18" w:name="_Toc104148424"/>
      <w:r>
        <w:t xml:space="preserve">1.2.3. </w:t>
      </w:r>
      <w:r>
        <w:rPr>
          <w:sz w:val="26"/>
        </w:rPr>
        <w:t>Shared vocabulary</w:t>
      </w:r>
      <w:bookmarkEnd w:id="18"/>
    </w:p>
    <w:p w14:paraId="50052B57" w14:textId="77777777" w:rsidR="00C66843" w:rsidRPr="00C66843" w:rsidRDefault="00C66843" w:rsidP="00C66843">
      <w:pPr>
        <w:pStyle w:val="Nidungvnbn"/>
      </w:pPr>
      <w:r w:rsidRPr="008141D5">
        <w:rPr>
          <w:b/>
          <w:bCs/>
        </w:rPr>
        <w:t>Giải ngân:</w:t>
      </w:r>
      <w:r w:rsidRPr="00C66843">
        <w:t xml:space="preserve"> Là hành động của ngân hàng chuyển tiền cho tổ chức, cá nhân.</w:t>
      </w:r>
    </w:p>
    <w:p w14:paraId="715C775A" w14:textId="77777777" w:rsidR="00C66843" w:rsidRPr="00C66843" w:rsidRDefault="00C66843" w:rsidP="00C66843">
      <w:pPr>
        <w:pStyle w:val="Nidungvnbn"/>
      </w:pPr>
      <w:r w:rsidRPr="008141D5">
        <w:rPr>
          <w:b/>
          <w:bCs/>
        </w:rPr>
        <w:t>Lãi suất thả nổi:</w:t>
      </w:r>
      <w:r w:rsidRPr="00C66843">
        <w:t xml:space="preserve"> Là lãi suất không cố định trong suốt thời hạn vay. Ngân hàng có thể điều chỉnh tăng hoặc giảm lãi suất theo định kỳ.</w:t>
      </w:r>
    </w:p>
    <w:p w14:paraId="701DEAB6" w14:textId="14625D1E" w:rsidR="00C66843" w:rsidRPr="00C66843" w:rsidRDefault="00C66843" w:rsidP="00C66843">
      <w:pPr>
        <w:pStyle w:val="Nidungvnbn"/>
      </w:pPr>
      <w:r w:rsidRPr="008141D5">
        <w:rPr>
          <w:b/>
          <w:bCs/>
        </w:rPr>
        <w:t>Ngày đáo hạn:</w:t>
      </w:r>
      <w:r w:rsidRPr="00C66843">
        <w:t xml:space="preserve"> Là thời điểm khách hàng phải trả lại vốn cho ngân hàng</w:t>
      </w:r>
    </w:p>
    <w:p w14:paraId="46C2398F" w14:textId="05BAAFCB" w:rsidR="00C66843" w:rsidRDefault="00C66843" w:rsidP="00C66843">
      <w:pPr>
        <w:pStyle w:val="Nidungvnbn"/>
      </w:pPr>
      <w:r w:rsidRPr="008141D5">
        <w:rPr>
          <w:b/>
          <w:bCs/>
        </w:rPr>
        <w:t>Chuyển khoản:</w:t>
      </w:r>
      <w:r w:rsidRPr="00C66843">
        <w:t xml:space="preserve"> Là hình thức chuyển tiền từ tài khoản ngân hàng của mình sang tài khoản ngân hàng của người khác.</w:t>
      </w:r>
    </w:p>
    <w:p w14:paraId="65F6BF1C" w14:textId="32F0B5D3" w:rsidR="008141D5" w:rsidRPr="00C66843" w:rsidRDefault="008141D5" w:rsidP="008141D5">
      <w:pPr>
        <w:pStyle w:val="Nidungvnbn"/>
      </w:pPr>
      <w:r w:rsidRPr="008141D5">
        <w:rPr>
          <w:b/>
          <w:bCs/>
        </w:rPr>
        <w:t>Lãi suất cố định:</w:t>
      </w:r>
      <w:r w:rsidRPr="00C66843">
        <w:t xml:space="preserve"> Là lãi suất được giữ nguyên trong suốt thời hạn vay.</w:t>
      </w:r>
    </w:p>
    <w:p w14:paraId="2426FD17" w14:textId="4C805D2B" w:rsidR="00C66843" w:rsidRPr="00C66843" w:rsidRDefault="00C66843" w:rsidP="00C66843">
      <w:pPr>
        <w:pStyle w:val="Nidungvnbn"/>
      </w:pPr>
      <w:r w:rsidRPr="008141D5">
        <w:rPr>
          <w:b/>
          <w:bCs/>
        </w:rPr>
        <w:t>Tiền gửi không kỳ hạn:</w:t>
      </w:r>
      <w:r w:rsidRPr="00C66843">
        <w:t xml:space="preserve"> Là hình thức gửi tiền tiết kiệm mà khách hàng có thể đến ngân hàng làm thủ tục rút tiền gửi ra bất cứ lúc nào. </w:t>
      </w:r>
      <w:r w:rsidR="008141D5">
        <w:rPr>
          <w:lang w:val="en-US"/>
        </w:rPr>
        <w:t>Lãi</w:t>
      </w:r>
      <w:r w:rsidRPr="00C66843">
        <w:t xml:space="preserve"> suất tiền gửi thường rất thấp.</w:t>
      </w:r>
    </w:p>
    <w:p w14:paraId="06C8228B" w14:textId="54884BEF" w:rsidR="00C66843" w:rsidRPr="008141D5" w:rsidRDefault="00C66843" w:rsidP="00C66843">
      <w:pPr>
        <w:pStyle w:val="Nidungvnbn"/>
        <w:rPr>
          <w:lang w:val="en-US"/>
        </w:rPr>
      </w:pPr>
      <w:r w:rsidRPr="008141D5">
        <w:rPr>
          <w:b/>
          <w:bCs/>
        </w:rPr>
        <w:t>Tiền gửi có kỳ hạn:</w:t>
      </w:r>
      <w:r w:rsidRPr="00C66843">
        <w:t xml:space="preserve"> Là hình thức gửi tiền tiết kiệm mà trong đó khách hàng được thỏa thuận với ngân hàng về kỳ hạn gửi nhất định, có thể là 03 tháng, 06 tháng,</w:t>
      </w:r>
      <w:r w:rsidR="008141D5">
        <w:rPr>
          <w:lang w:val="en-US"/>
        </w:rPr>
        <w:t>…</w:t>
      </w:r>
    </w:p>
    <w:p w14:paraId="46E1D10A" w14:textId="07059B60" w:rsidR="00C66843" w:rsidRPr="00C66843" w:rsidRDefault="00C66843" w:rsidP="00C66843">
      <w:pPr>
        <w:pStyle w:val="Nidungvnbn"/>
      </w:pPr>
      <w:r w:rsidRPr="008141D5">
        <w:rPr>
          <w:b/>
          <w:bCs/>
        </w:rPr>
        <w:t>Chuyển khoản nội mạng:</w:t>
      </w:r>
      <w:r w:rsidRPr="00C66843">
        <w:t xml:space="preserve"> Là hình thức chuyển tiền cùng ngân hàng.</w:t>
      </w:r>
    </w:p>
    <w:p w14:paraId="3AA712F5" w14:textId="1F630683" w:rsidR="00336B72" w:rsidRDefault="00C66843" w:rsidP="00336B72">
      <w:pPr>
        <w:pStyle w:val="Nidungvnbn"/>
      </w:pPr>
      <w:r w:rsidRPr="008141D5">
        <w:rPr>
          <w:b/>
          <w:bCs/>
        </w:rPr>
        <w:t>Chuyển khoản ngoại mạng:</w:t>
      </w:r>
      <w:r w:rsidRPr="00C66843">
        <w:t xml:space="preserve"> Là hình thức chuyển tiền từ tài khoản của ngân hàng này sang tài khoản của ngân hàng khác.</w:t>
      </w:r>
    </w:p>
    <w:p w14:paraId="295395AC" w14:textId="4C349011" w:rsidR="00336B72" w:rsidRDefault="00336B72" w:rsidP="00336B72">
      <w:pPr>
        <w:pStyle w:val="Tiumccp2"/>
        <w:rPr>
          <w:sz w:val="26"/>
        </w:rPr>
      </w:pPr>
      <w:bookmarkStart w:id="19" w:name="_Toc104148425"/>
      <w:r>
        <w:t xml:space="preserve">1.2.3. </w:t>
      </w:r>
      <w:r>
        <w:rPr>
          <w:sz w:val="26"/>
        </w:rPr>
        <w:t>Người dùng tiềm năng</w:t>
      </w:r>
      <w:bookmarkEnd w:id="19"/>
    </w:p>
    <w:p w14:paraId="3EAE9330" w14:textId="0130BA8A" w:rsidR="00336B72" w:rsidRDefault="00336B72" w:rsidP="00336B72">
      <w:pPr>
        <w:pStyle w:val="Nidungvnbn"/>
      </w:pPr>
      <w:r>
        <w:t>Các doanh nghiệp lớn; Các nhà đầu tư chứng khoán, tiền tệ; Trường học, các trung tâm thương mại, siêu thị,…</w:t>
      </w:r>
    </w:p>
    <w:p w14:paraId="5DE6CADF" w14:textId="39F82C6D" w:rsidR="001B4E18" w:rsidRPr="00C43738" w:rsidRDefault="00336B72" w:rsidP="001B4E18">
      <w:pPr>
        <w:pStyle w:val="Chng"/>
        <w:spacing w:before="120" w:after="120"/>
        <w:jc w:val="left"/>
        <w:rPr>
          <w:lang w:val="vi-VN"/>
        </w:rPr>
      </w:pPr>
      <w:r>
        <w:br w:type="page"/>
      </w:r>
      <w:bookmarkStart w:id="20" w:name="_Toc104148426"/>
      <w:r w:rsidR="001B4E18" w:rsidRPr="006F59A1">
        <w:rPr>
          <w:lang w:val="vi-VN"/>
        </w:rPr>
        <w:lastRenderedPageBreak/>
        <w:t>CHƯƠNG</w:t>
      </w:r>
      <w:r w:rsidR="001B4E18">
        <w:rPr>
          <w:lang w:val="vi-VN"/>
        </w:rPr>
        <w:t xml:space="preserve"> </w:t>
      </w:r>
      <w:r w:rsidR="001B4E18" w:rsidRPr="00C418DA">
        <w:rPr>
          <w:lang w:val="vi-VN"/>
        </w:rPr>
        <w:t>2</w:t>
      </w:r>
      <w:r w:rsidR="001B4E18">
        <w:rPr>
          <w:lang w:val="vi-VN"/>
        </w:rPr>
        <w:t xml:space="preserve"> </w:t>
      </w:r>
      <w:r w:rsidR="001B4E18" w:rsidRPr="006F59A1">
        <w:rPr>
          <w:lang w:val="vi-VN"/>
        </w:rPr>
        <w:t>–</w:t>
      </w:r>
      <w:r w:rsidR="001B4E18">
        <w:rPr>
          <w:lang w:val="vi-VN"/>
        </w:rPr>
        <w:t xml:space="preserve"> </w:t>
      </w:r>
      <w:r w:rsidR="00C418DA" w:rsidRPr="00C418DA">
        <w:rPr>
          <w:lang w:val="vi-VN"/>
        </w:rPr>
        <w:t>USER RESEARCH</w:t>
      </w:r>
      <w:bookmarkEnd w:id="20"/>
    </w:p>
    <w:p w14:paraId="7FB50943" w14:textId="7B41B005" w:rsidR="00C418DA" w:rsidRDefault="00C418DA" w:rsidP="00C418DA">
      <w:pPr>
        <w:pStyle w:val="Tiumccp1"/>
      </w:pPr>
      <w:bookmarkStart w:id="21" w:name="_Toc104148427"/>
      <w:r>
        <w:t>2.1. Thước đo đánh giá từng loại sản phẩm</w:t>
      </w:r>
      <w:bookmarkEnd w:id="21"/>
    </w:p>
    <w:p w14:paraId="0A015596" w14:textId="77777777" w:rsidR="00AF5476" w:rsidRDefault="00AF5476" w:rsidP="00AF5476">
      <w:pPr>
        <w:pStyle w:val="Nidungvnbn"/>
      </w:pPr>
      <w:r>
        <w:t>Thước đo đánh giá sản phẩm là một cách thức tốt nhất để thông báo cho các quyết định thiết kế, giám sát hiệu suất và truyền đạt rõ ràng các thức hoạt động của đội, nhóm ảnh hưởng đến mục tiêu kinh doanh lớn hơn.</w:t>
      </w:r>
    </w:p>
    <w:p w14:paraId="703D06A6" w14:textId="78AFD77B" w:rsidR="00AF5476" w:rsidRDefault="00AF5476" w:rsidP="00AF5476">
      <w:pPr>
        <w:pStyle w:val="Nidungvnbn"/>
      </w:pPr>
      <w:r>
        <w:t>Dựa vào những thức đo này, đội nhóm có thể dễ dàng theo dõi các số liệu cụ thể nhằm không đưa sản phẩm lệch khỏi mục đích ban đầu. Ngoài ra, giúp cải thiện sản phẩm góp phần vào thành công của công ty.</w:t>
      </w:r>
    </w:p>
    <w:p w14:paraId="4F0EFEAE" w14:textId="14D9A46F" w:rsidR="00674330" w:rsidRPr="00CA7ECA" w:rsidRDefault="00674330" w:rsidP="00CA7ECA">
      <w:pPr>
        <w:pStyle w:val="Nidungvnbn"/>
        <w:rPr>
          <w:color w:val="000000"/>
          <w:lang w:val="en-US"/>
        </w:rPr>
      </w:pPr>
      <w:r>
        <w:t>Một số thước đo quan trọng như:</w:t>
      </w:r>
      <w:r>
        <w:rPr>
          <w:lang w:val="en-US"/>
        </w:rPr>
        <w:t xml:space="preserve"> </w:t>
      </w:r>
      <w:r>
        <w:rPr>
          <w:color w:val="000000"/>
        </w:rPr>
        <w:t>Tỷ lệ thành công nhiệm vụ</w:t>
      </w:r>
      <w:r>
        <w:rPr>
          <w:color w:val="000000"/>
          <w:lang w:val="en-US"/>
        </w:rPr>
        <w:t xml:space="preserve">; </w:t>
      </w:r>
      <w:r>
        <w:rPr>
          <w:color w:val="000000"/>
        </w:rPr>
        <w:t>Thời gian thực hiện nhiệm vụ</w:t>
      </w:r>
      <w:r w:rsidR="00CA7ECA">
        <w:rPr>
          <w:color w:val="000000"/>
          <w:lang w:val="en-US"/>
        </w:rPr>
        <w:t xml:space="preserve">; </w:t>
      </w:r>
      <w:r>
        <w:rPr>
          <w:color w:val="000000"/>
        </w:rPr>
        <w:t>Tỷ lệ lỗi người dùng</w:t>
      </w:r>
      <w:r w:rsidR="00CA7ECA">
        <w:rPr>
          <w:color w:val="000000"/>
          <w:lang w:val="en-US"/>
        </w:rPr>
        <w:t xml:space="preserve">; </w:t>
      </w:r>
      <w:r>
        <w:rPr>
          <w:color w:val="000000"/>
        </w:rPr>
        <w:t>Quy mô khả năng sử dụng hệ thống (SUS)</w:t>
      </w:r>
      <w:r w:rsidR="00CA7ECA">
        <w:rPr>
          <w:color w:val="000000"/>
          <w:lang w:val="en-US"/>
        </w:rPr>
        <w:t xml:space="preserve">; </w:t>
      </w:r>
      <w:r>
        <w:rPr>
          <w:color w:val="000000"/>
        </w:rPr>
        <w:t>Điểm hài lòng của khách hàng (CSAT)</w:t>
      </w:r>
      <w:r w:rsidR="00CA7ECA">
        <w:rPr>
          <w:color w:val="000000"/>
          <w:lang w:val="en-US"/>
        </w:rPr>
        <w:t xml:space="preserve">; </w:t>
      </w:r>
      <w:r>
        <w:rPr>
          <w:color w:val="000000"/>
        </w:rPr>
        <w:t>Điểm Prometer Net (NPS)</w:t>
      </w:r>
      <w:r w:rsidR="00CA7ECA">
        <w:rPr>
          <w:color w:val="000000"/>
          <w:lang w:val="en-US"/>
        </w:rPr>
        <w:t xml:space="preserve">; </w:t>
      </w:r>
      <w:r>
        <w:rPr>
          <w:color w:val="000000"/>
        </w:rPr>
        <w:t>Đánh giá giao diện của người dùng</w:t>
      </w:r>
      <w:r w:rsidR="00CA7ECA">
        <w:rPr>
          <w:color w:val="000000"/>
          <w:lang w:val="en-US"/>
        </w:rPr>
        <w:t xml:space="preserve">; </w:t>
      </w:r>
      <w:r>
        <w:rPr>
          <w:color w:val="000000"/>
        </w:rPr>
        <w:t>Tính bảo mật của ứng dụng</w:t>
      </w:r>
      <w:r w:rsidR="00CA7ECA">
        <w:rPr>
          <w:color w:val="000000"/>
          <w:lang w:val="en-US"/>
        </w:rPr>
        <w:t>.</w:t>
      </w:r>
    </w:p>
    <w:p w14:paraId="07B897DB" w14:textId="3A68987D" w:rsidR="005A3C67" w:rsidRDefault="005A3C67" w:rsidP="005A3C67">
      <w:pPr>
        <w:pStyle w:val="Tiumccp1"/>
      </w:pPr>
      <w:bookmarkStart w:id="22" w:name="_Toc104148428"/>
      <w:r>
        <w:t>2.2. Kế hoạch và tiến hành khảo sát</w:t>
      </w:r>
      <w:bookmarkEnd w:id="22"/>
    </w:p>
    <w:p w14:paraId="1A739C12" w14:textId="1F73778A" w:rsidR="00D2583E" w:rsidRDefault="00D2583E" w:rsidP="00D2583E">
      <w:pPr>
        <w:pStyle w:val="Tiumccp2"/>
      </w:pPr>
      <w:bookmarkStart w:id="23" w:name="_Toc104148429"/>
      <w:r>
        <w:t>2.2.1. Kế hoạch</w:t>
      </w:r>
      <w:bookmarkEnd w:id="23"/>
    </w:p>
    <w:p w14:paraId="18DFDE34" w14:textId="6CF5BDBF" w:rsidR="00D2583E" w:rsidRDefault="00D2583E" w:rsidP="00D2583E">
      <w:pPr>
        <w:pStyle w:val="Nidungvnbn"/>
      </w:pPr>
      <w:r w:rsidRPr="00D2583E">
        <w:rPr>
          <w:b/>
          <w:bCs/>
        </w:rPr>
        <w:t>Đối tượng khảo sát:</w:t>
      </w:r>
      <w:r>
        <w:rPr>
          <w:lang w:val="en-US"/>
        </w:rPr>
        <w:t xml:space="preserve"> </w:t>
      </w:r>
      <w:r w:rsidRPr="00D2583E">
        <w:t>Nhóm tuổi: từ 16 tuổi trở lên</w:t>
      </w:r>
      <w:r>
        <w:rPr>
          <w:lang w:val="en-US"/>
        </w:rPr>
        <w:t xml:space="preserve">; </w:t>
      </w:r>
      <w:r w:rsidRPr="00D2583E">
        <w:t>Mức độ công nghệ: biết sử dụng các tác vụ cơ bản của máy tính, điện thoại thông minh có kết nối internet</w:t>
      </w:r>
      <w:r>
        <w:rPr>
          <w:lang w:val="en-US"/>
        </w:rPr>
        <w:t xml:space="preserve">; </w:t>
      </w:r>
      <w:r w:rsidRPr="00D2583E">
        <w:t>Trình độ: người có đủ hành vi dân sự</w:t>
      </w:r>
      <w:r>
        <w:rPr>
          <w:lang w:val="en-US"/>
        </w:rPr>
        <w:t xml:space="preserve">; </w:t>
      </w:r>
      <w:r w:rsidRPr="00D2583E">
        <w:t>Ngành nghề:  học sinh, sinh viên, công nhân viên chức, các nhà doanh nghiệp, các nhà đầu tư,…</w:t>
      </w:r>
    </w:p>
    <w:p w14:paraId="7E2ABAF5" w14:textId="3E8F4756" w:rsidR="0006375B" w:rsidRDefault="00D2583E" w:rsidP="00D2583E">
      <w:pPr>
        <w:pStyle w:val="Nidungvnbn"/>
        <w:rPr>
          <w:color w:val="000000"/>
        </w:rPr>
      </w:pPr>
      <w:r w:rsidRPr="00D2583E">
        <w:rPr>
          <w:b/>
          <w:bCs/>
        </w:rPr>
        <w:t>Một số câu hỏi được triển khai để khảo sát người dùng trước khi tiến hành bắt đầu dự án:</w:t>
      </w:r>
      <w:r w:rsidRPr="00D2583E">
        <w:rPr>
          <w:color w:val="000000"/>
        </w:rPr>
        <w:t xml:space="preserve"> </w:t>
      </w:r>
    </w:p>
    <w:p w14:paraId="19B082C4" w14:textId="6B527990" w:rsidR="0006375B" w:rsidRPr="0006375B" w:rsidRDefault="0006375B" w:rsidP="00D2583E">
      <w:pPr>
        <w:pStyle w:val="Nidungvnbn"/>
        <w:rPr>
          <w:color w:val="000000"/>
          <w:lang w:val="en-US"/>
        </w:rPr>
      </w:pPr>
      <w:r>
        <w:rPr>
          <w:color w:val="000000"/>
          <w:lang w:val="en-US"/>
        </w:rPr>
        <w:t>Câu hỏi cá nhân: Độ tuổi của người khảo sát; Ngành nghề hiện tại; Mức lương hằng tháng; Tần suất sử dụng internet banking.</w:t>
      </w:r>
    </w:p>
    <w:p w14:paraId="6A8095D6" w14:textId="7857C26A" w:rsidR="00D2583E" w:rsidRPr="00DF525E" w:rsidRDefault="0006375B" w:rsidP="00D2583E">
      <w:pPr>
        <w:pStyle w:val="Nidungvnbn"/>
        <w:rPr>
          <w:color w:val="000000"/>
          <w:lang w:val="en-US"/>
        </w:rPr>
      </w:pPr>
      <w:r>
        <w:rPr>
          <w:color w:val="000000"/>
          <w:lang w:val="en-US"/>
        </w:rPr>
        <w:lastRenderedPageBreak/>
        <w:t xml:space="preserve">Câu hỏi đóng: </w:t>
      </w:r>
      <w:r w:rsidR="00D2583E">
        <w:rPr>
          <w:color w:val="000000"/>
        </w:rPr>
        <w:t>Giao diện ở màn hình chính của ứng dụng đã có những tiện ích mà bạn thường sử dụng</w:t>
      </w:r>
      <w:r w:rsidR="00D2583E">
        <w:rPr>
          <w:color w:val="000000"/>
          <w:lang w:val="en-US"/>
        </w:rPr>
        <w:t xml:space="preserve">; </w:t>
      </w:r>
      <w:r w:rsidR="00D2583E">
        <w:rPr>
          <w:color w:val="000000"/>
        </w:rPr>
        <w:t>Bạn có muốn giao diện ứng dụng tùy biến theo nhu cầu của bạn không</w:t>
      </w:r>
      <w:r w:rsidR="00D2583E">
        <w:rPr>
          <w:color w:val="000000"/>
          <w:lang w:val="en-US"/>
        </w:rPr>
        <w:t xml:space="preserve">; </w:t>
      </w:r>
      <w:r w:rsidR="00D2583E">
        <w:rPr>
          <w:color w:val="000000"/>
        </w:rPr>
        <w:t>Giao diện hiện tại của một số ứng dụng internet banking có khiến bạn hài lòng không</w:t>
      </w:r>
      <w:r w:rsidR="00D2583E">
        <w:rPr>
          <w:color w:val="000000"/>
          <w:lang w:val="en-US"/>
        </w:rPr>
        <w:t xml:space="preserve">; </w:t>
      </w:r>
      <w:r w:rsidR="00D2583E">
        <w:rPr>
          <w:color w:val="000000"/>
        </w:rPr>
        <w:t>Các tiện ích của một số ứng dụng internet banking có đáp ứng được nhu cầu giao dịch của bạn chưa</w:t>
      </w:r>
      <w:r w:rsidR="00DF525E">
        <w:rPr>
          <w:color w:val="000000"/>
          <w:lang w:val="en-US"/>
        </w:rPr>
        <w:t>.</w:t>
      </w:r>
    </w:p>
    <w:p w14:paraId="7EB34624" w14:textId="606AB2BC" w:rsidR="00BC19BD" w:rsidRDefault="00BC19BD" w:rsidP="00D2583E">
      <w:pPr>
        <w:pStyle w:val="Nidungvnbn"/>
        <w:rPr>
          <w:color w:val="000000"/>
          <w:lang w:val="en-US"/>
        </w:rPr>
      </w:pPr>
      <w:r>
        <w:rPr>
          <w:color w:val="000000"/>
          <w:lang w:val="en-US"/>
        </w:rPr>
        <w:t xml:space="preserve">Câu hỏi mở: </w:t>
      </w:r>
      <w:r w:rsidR="00DF525E">
        <w:rPr>
          <w:color w:val="000000"/>
        </w:rPr>
        <w:t>Nếu chưa, xin hãy cho chúng tôi biết thêm ý kiến của bạn</w:t>
      </w:r>
      <w:r w:rsidR="00DF525E">
        <w:rPr>
          <w:color w:val="000000"/>
          <w:lang w:val="en-US"/>
        </w:rPr>
        <w:t xml:space="preserve">; </w:t>
      </w:r>
      <w:r w:rsidR="00DF525E">
        <w:rPr>
          <w:color w:val="000000"/>
        </w:rPr>
        <w:t>Bạn có gặp trở ngại gì khi thực hiện giao dịch không</w:t>
      </w:r>
      <w:r w:rsidR="00DF525E">
        <w:rPr>
          <w:color w:val="000000"/>
          <w:lang w:val="en-US"/>
        </w:rPr>
        <w:t>.</w:t>
      </w:r>
    </w:p>
    <w:p w14:paraId="3C08DE80" w14:textId="3531D243" w:rsidR="00187039" w:rsidRDefault="00D2583E" w:rsidP="00D156FA">
      <w:pPr>
        <w:pStyle w:val="Tiumccp2"/>
      </w:pPr>
      <w:bookmarkStart w:id="24" w:name="_Toc104148430"/>
      <w:r>
        <w:t>2.2.3. Tiến hành khảo sát</w:t>
      </w:r>
      <w:r w:rsidR="0017526D">
        <w:t xml:space="preserve"> và thống kê</w:t>
      </w:r>
      <w:r>
        <w:t>:</w:t>
      </w:r>
      <w:bookmarkEnd w:id="24"/>
    </w:p>
    <w:p w14:paraId="2363CA1E" w14:textId="1B221800" w:rsidR="0006375B" w:rsidRDefault="00673787" w:rsidP="004932EB">
      <w:pPr>
        <w:pStyle w:val="Caption"/>
      </w:pPr>
      <w:r w:rsidRPr="00675CF4">
        <w:rPr>
          <w:noProof/>
        </w:rPr>
        <w:drawing>
          <wp:inline distT="0" distB="0" distL="0" distR="0" wp14:anchorId="385B444E" wp14:editId="38DF9E4E">
            <wp:extent cx="5086985" cy="2076400"/>
            <wp:effectExtent l="0" t="0" r="0" b="635"/>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5399" cy="2083916"/>
                    </a:xfrm>
                    <a:prstGeom prst="rect">
                      <a:avLst/>
                    </a:prstGeom>
                    <a:noFill/>
                    <a:ln>
                      <a:noFill/>
                    </a:ln>
                  </pic:spPr>
                </pic:pic>
              </a:graphicData>
            </a:graphic>
          </wp:inline>
        </w:drawing>
      </w:r>
    </w:p>
    <w:p w14:paraId="05FF7B70" w14:textId="69394427" w:rsidR="00675CF4" w:rsidRPr="00675CF4" w:rsidRDefault="00675CF4" w:rsidP="004932EB">
      <w:pPr>
        <w:pStyle w:val="Caption"/>
      </w:pPr>
      <w:bookmarkStart w:id="25" w:name="_Toc104148457"/>
      <w:r w:rsidRPr="006F59A1">
        <w:t>Hình</w:t>
      </w:r>
      <w:r>
        <w:t xml:space="preserve"> </w:t>
      </w:r>
      <w:r>
        <w:fldChar w:fldCharType="begin"/>
      </w:r>
      <w:r>
        <w:instrText xml:space="preserve"> SEQ Hình \* ARABIC </w:instrText>
      </w:r>
      <w:r>
        <w:fldChar w:fldCharType="separate"/>
      </w:r>
      <w:r>
        <w:rPr>
          <w:noProof/>
        </w:rPr>
        <w:t>4</w:t>
      </w:r>
      <w:r>
        <w:rPr>
          <w:noProof/>
        </w:rPr>
        <w:fldChar w:fldCharType="end"/>
      </w:r>
      <w:r w:rsidRPr="006F59A1">
        <w:rPr>
          <w:noProof/>
        </w:rPr>
        <w:t>:</w:t>
      </w:r>
      <w:r>
        <w:t xml:space="preserve"> Thống kê khảo sát 1</w:t>
      </w:r>
      <w:bookmarkEnd w:id="25"/>
    </w:p>
    <w:p w14:paraId="22F60D13" w14:textId="180BDEF5" w:rsidR="00673787" w:rsidRDefault="00673787" w:rsidP="004932EB">
      <w:pPr>
        <w:pStyle w:val="Caption"/>
      </w:pPr>
      <w:r>
        <w:rPr>
          <w:noProof/>
        </w:rPr>
        <w:drawing>
          <wp:inline distT="0" distB="0" distL="0" distR="0" wp14:anchorId="3B21FE12" wp14:editId="79B533A6">
            <wp:extent cx="4907407" cy="1990725"/>
            <wp:effectExtent l="0" t="0" r="762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27503" cy="1998877"/>
                    </a:xfrm>
                    <a:prstGeom prst="rect">
                      <a:avLst/>
                    </a:prstGeom>
                    <a:noFill/>
                    <a:ln>
                      <a:noFill/>
                    </a:ln>
                  </pic:spPr>
                </pic:pic>
              </a:graphicData>
            </a:graphic>
          </wp:inline>
        </w:drawing>
      </w:r>
    </w:p>
    <w:p w14:paraId="1A7511D5" w14:textId="3A147989" w:rsidR="00675CF4" w:rsidRPr="00675CF4" w:rsidRDefault="00675CF4" w:rsidP="004932EB">
      <w:pPr>
        <w:pStyle w:val="Caption"/>
      </w:pPr>
      <w:bookmarkStart w:id="26" w:name="_Toc104148458"/>
      <w:r w:rsidRPr="006F59A1">
        <w:t>Hình</w:t>
      </w:r>
      <w:r>
        <w:t xml:space="preserve"> </w:t>
      </w:r>
      <w:r>
        <w:fldChar w:fldCharType="begin"/>
      </w:r>
      <w:r>
        <w:instrText xml:space="preserve"> SEQ Hình \* ARABIC </w:instrText>
      </w:r>
      <w:r>
        <w:fldChar w:fldCharType="separate"/>
      </w:r>
      <w:r>
        <w:rPr>
          <w:noProof/>
        </w:rPr>
        <w:t>5</w:t>
      </w:r>
      <w:r>
        <w:rPr>
          <w:noProof/>
        </w:rPr>
        <w:fldChar w:fldCharType="end"/>
      </w:r>
      <w:r w:rsidRPr="006F59A1">
        <w:rPr>
          <w:noProof/>
        </w:rPr>
        <w:t>:</w:t>
      </w:r>
      <w:r>
        <w:t xml:space="preserve"> Thống kê khảo sát 2</w:t>
      </w:r>
      <w:bookmarkEnd w:id="26"/>
    </w:p>
    <w:p w14:paraId="6611D93B" w14:textId="215F2331" w:rsidR="00673787" w:rsidRDefault="00673787" w:rsidP="004932EB">
      <w:pPr>
        <w:pStyle w:val="Caption"/>
      </w:pPr>
      <w:r>
        <w:rPr>
          <w:noProof/>
        </w:rPr>
        <w:lastRenderedPageBreak/>
        <w:drawing>
          <wp:inline distT="0" distB="0" distL="0" distR="0" wp14:anchorId="48D8FFB6" wp14:editId="0ACBED36">
            <wp:extent cx="4914975" cy="1988946"/>
            <wp:effectExtent l="0" t="0" r="0" b="0"/>
            <wp:docPr id="12" name="Picture 1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1182" cy="1995504"/>
                    </a:xfrm>
                    <a:prstGeom prst="rect">
                      <a:avLst/>
                    </a:prstGeom>
                    <a:noFill/>
                    <a:ln>
                      <a:noFill/>
                    </a:ln>
                  </pic:spPr>
                </pic:pic>
              </a:graphicData>
            </a:graphic>
          </wp:inline>
        </w:drawing>
      </w:r>
    </w:p>
    <w:p w14:paraId="59D5C9EB" w14:textId="711F84BA" w:rsidR="00675CF4" w:rsidRPr="00675CF4" w:rsidRDefault="00675CF4" w:rsidP="004932EB">
      <w:pPr>
        <w:pStyle w:val="Caption"/>
      </w:pPr>
      <w:bookmarkStart w:id="27" w:name="_Toc104148459"/>
      <w:r w:rsidRPr="006F59A1">
        <w:t>Hình</w:t>
      </w:r>
      <w:r>
        <w:t xml:space="preserve"> </w:t>
      </w:r>
      <w:r>
        <w:fldChar w:fldCharType="begin"/>
      </w:r>
      <w:r>
        <w:instrText xml:space="preserve"> SEQ Hình \* ARABIC </w:instrText>
      </w:r>
      <w:r>
        <w:fldChar w:fldCharType="separate"/>
      </w:r>
      <w:r>
        <w:rPr>
          <w:noProof/>
        </w:rPr>
        <w:t>6</w:t>
      </w:r>
      <w:r>
        <w:rPr>
          <w:noProof/>
        </w:rPr>
        <w:fldChar w:fldCharType="end"/>
      </w:r>
      <w:r w:rsidRPr="006F59A1">
        <w:rPr>
          <w:noProof/>
        </w:rPr>
        <w:t>:</w:t>
      </w:r>
      <w:r>
        <w:t xml:space="preserve"> Thống kê khảo sát 3</w:t>
      </w:r>
      <w:bookmarkEnd w:id="27"/>
    </w:p>
    <w:p w14:paraId="0FC34D59" w14:textId="28266F7E" w:rsidR="00673787" w:rsidRDefault="00673787" w:rsidP="004932EB">
      <w:pPr>
        <w:pStyle w:val="Caption"/>
      </w:pPr>
      <w:r>
        <w:rPr>
          <w:noProof/>
        </w:rPr>
        <w:drawing>
          <wp:inline distT="0" distB="0" distL="0" distR="0" wp14:anchorId="53684DA8" wp14:editId="10A31525">
            <wp:extent cx="4923998" cy="1987198"/>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9938" cy="1993631"/>
                    </a:xfrm>
                    <a:prstGeom prst="rect">
                      <a:avLst/>
                    </a:prstGeom>
                    <a:noFill/>
                    <a:ln>
                      <a:noFill/>
                    </a:ln>
                  </pic:spPr>
                </pic:pic>
              </a:graphicData>
            </a:graphic>
          </wp:inline>
        </w:drawing>
      </w:r>
    </w:p>
    <w:p w14:paraId="658FFA9B" w14:textId="786D10C4" w:rsidR="00675CF4" w:rsidRPr="00675CF4" w:rsidRDefault="00675CF4" w:rsidP="004932EB">
      <w:pPr>
        <w:pStyle w:val="Caption"/>
      </w:pPr>
      <w:bookmarkStart w:id="28" w:name="_Toc104148460"/>
      <w:r w:rsidRPr="006F59A1">
        <w:t>Hình</w:t>
      </w:r>
      <w:r>
        <w:t xml:space="preserve"> </w:t>
      </w:r>
      <w:r>
        <w:fldChar w:fldCharType="begin"/>
      </w:r>
      <w:r>
        <w:instrText xml:space="preserve"> SEQ Hình \* ARABIC </w:instrText>
      </w:r>
      <w:r>
        <w:fldChar w:fldCharType="separate"/>
      </w:r>
      <w:r>
        <w:rPr>
          <w:noProof/>
        </w:rPr>
        <w:t>7</w:t>
      </w:r>
      <w:r>
        <w:rPr>
          <w:noProof/>
        </w:rPr>
        <w:fldChar w:fldCharType="end"/>
      </w:r>
      <w:r w:rsidRPr="006F59A1">
        <w:rPr>
          <w:noProof/>
        </w:rPr>
        <w:t>:</w:t>
      </w:r>
      <w:r>
        <w:t xml:space="preserve"> Thống kê khảo sát 4</w:t>
      </w:r>
      <w:bookmarkEnd w:id="28"/>
    </w:p>
    <w:p w14:paraId="0439A2D2" w14:textId="1E6D91D7" w:rsidR="00673787" w:rsidRDefault="00673787" w:rsidP="004932EB">
      <w:pPr>
        <w:pStyle w:val="Caption"/>
      </w:pPr>
      <w:r>
        <w:rPr>
          <w:noProof/>
        </w:rPr>
        <w:drawing>
          <wp:inline distT="0" distB="0" distL="0" distR="0" wp14:anchorId="4B154C55" wp14:editId="3BB06059">
            <wp:extent cx="4763135" cy="1873712"/>
            <wp:effectExtent l="0" t="0" r="0" b="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75922" cy="1878742"/>
                    </a:xfrm>
                    <a:prstGeom prst="rect">
                      <a:avLst/>
                    </a:prstGeom>
                    <a:noFill/>
                    <a:ln>
                      <a:noFill/>
                    </a:ln>
                  </pic:spPr>
                </pic:pic>
              </a:graphicData>
            </a:graphic>
          </wp:inline>
        </w:drawing>
      </w:r>
    </w:p>
    <w:p w14:paraId="1E2AC9A1" w14:textId="656C9285" w:rsidR="00DF5905" w:rsidRPr="00675CF4" w:rsidRDefault="00DF5905" w:rsidP="004932EB">
      <w:pPr>
        <w:pStyle w:val="Caption"/>
      </w:pPr>
      <w:bookmarkStart w:id="29" w:name="_Toc104148461"/>
      <w:r w:rsidRPr="006F59A1">
        <w:t>Hình</w:t>
      </w:r>
      <w:r>
        <w:t xml:space="preserve"> </w:t>
      </w:r>
      <w:r>
        <w:fldChar w:fldCharType="begin"/>
      </w:r>
      <w:r>
        <w:instrText xml:space="preserve"> SEQ Hình \* ARABIC </w:instrText>
      </w:r>
      <w:r>
        <w:fldChar w:fldCharType="separate"/>
      </w:r>
      <w:r>
        <w:rPr>
          <w:noProof/>
        </w:rPr>
        <w:t>8</w:t>
      </w:r>
      <w:r>
        <w:rPr>
          <w:noProof/>
        </w:rPr>
        <w:fldChar w:fldCharType="end"/>
      </w:r>
      <w:r w:rsidRPr="006F59A1">
        <w:rPr>
          <w:noProof/>
        </w:rPr>
        <w:t>:</w:t>
      </w:r>
      <w:r>
        <w:t xml:space="preserve"> Thống kê khảo sát 5</w:t>
      </w:r>
      <w:bookmarkEnd w:id="29"/>
    </w:p>
    <w:p w14:paraId="6C80A445" w14:textId="77777777" w:rsidR="00DF5905" w:rsidRPr="00DF5905" w:rsidRDefault="00DF5905" w:rsidP="004932EB">
      <w:pPr>
        <w:pStyle w:val="Caption"/>
      </w:pPr>
    </w:p>
    <w:p w14:paraId="5A270FC3" w14:textId="59C49CA9" w:rsidR="00673787" w:rsidRPr="00302964" w:rsidRDefault="00673787" w:rsidP="00302964">
      <w:pPr>
        <w:pStyle w:val="Caption"/>
      </w:pPr>
      <w:r>
        <w:rPr>
          <w:noProof/>
        </w:rPr>
        <w:lastRenderedPageBreak/>
        <w:drawing>
          <wp:inline distT="0" distB="0" distL="0" distR="0" wp14:anchorId="14C09BCE" wp14:editId="5355F789">
            <wp:extent cx="4991735" cy="2171057"/>
            <wp:effectExtent l="0" t="0" r="0" b="127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9074" cy="2174249"/>
                    </a:xfrm>
                    <a:prstGeom prst="rect">
                      <a:avLst/>
                    </a:prstGeom>
                    <a:noFill/>
                    <a:ln>
                      <a:noFill/>
                    </a:ln>
                  </pic:spPr>
                </pic:pic>
              </a:graphicData>
            </a:graphic>
          </wp:inline>
        </w:drawing>
      </w:r>
    </w:p>
    <w:p w14:paraId="66BADCD4" w14:textId="0C1F1975" w:rsidR="00100696" w:rsidRPr="00302964" w:rsidRDefault="00100696" w:rsidP="00302964">
      <w:pPr>
        <w:pStyle w:val="Caption"/>
      </w:pPr>
      <w:bookmarkStart w:id="30" w:name="_Toc104148462"/>
      <w:r w:rsidRPr="00302964">
        <w:t xml:space="preserve">Hình </w:t>
      </w:r>
      <w:r w:rsidRPr="00302964">
        <w:fldChar w:fldCharType="begin"/>
      </w:r>
      <w:r w:rsidRPr="00302964">
        <w:instrText xml:space="preserve"> SEQ Hình \* ARABIC </w:instrText>
      </w:r>
      <w:r w:rsidRPr="00302964">
        <w:fldChar w:fldCharType="separate"/>
      </w:r>
      <w:r w:rsidRPr="00302964">
        <w:t>9</w:t>
      </w:r>
      <w:r w:rsidRPr="00302964">
        <w:fldChar w:fldCharType="end"/>
      </w:r>
      <w:r w:rsidRPr="00302964">
        <w:t>: Thống kê khảo sát 6</w:t>
      </w:r>
      <w:bookmarkEnd w:id="30"/>
    </w:p>
    <w:p w14:paraId="5C91C51E" w14:textId="653027E1" w:rsidR="00673787" w:rsidRPr="00302964" w:rsidRDefault="00673787" w:rsidP="00302964">
      <w:pPr>
        <w:pStyle w:val="Caption"/>
      </w:pPr>
      <w:r w:rsidRPr="00302964">
        <w:rPr>
          <w:noProof/>
        </w:rPr>
        <w:drawing>
          <wp:inline distT="0" distB="0" distL="0" distR="0" wp14:anchorId="334D9BAF" wp14:editId="73F04FBE">
            <wp:extent cx="4933197" cy="2002269"/>
            <wp:effectExtent l="0" t="0" r="1270" b="0"/>
            <wp:docPr id="16" name="Picture 1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56816" cy="2011856"/>
                    </a:xfrm>
                    <a:prstGeom prst="rect">
                      <a:avLst/>
                    </a:prstGeom>
                    <a:noFill/>
                    <a:ln>
                      <a:noFill/>
                    </a:ln>
                  </pic:spPr>
                </pic:pic>
              </a:graphicData>
            </a:graphic>
          </wp:inline>
        </w:drawing>
      </w:r>
    </w:p>
    <w:p w14:paraId="0376C652" w14:textId="6DDB3220" w:rsidR="00100696" w:rsidRPr="00302964" w:rsidRDefault="00100696" w:rsidP="00302964">
      <w:pPr>
        <w:pStyle w:val="Caption"/>
      </w:pPr>
      <w:bookmarkStart w:id="31" w:name="_Toc104148463"/>
      <w:r w:rsidRPr="00302964">
        <w:t xml:space="preserve">Hình </w:t>
      </w:r>
      <w:r w:rsidRPr="00302964">
        <w:fldChar w:fldCharType="begin"/>
      </w:r>
      <w:r w:rsidRPr="00302964">
        <w:instrText xml:space="preserve"> SEQ Hình \* ARABIC </w:instrText>
      </w:r>
      <w:r w:rsidRPr="00302964">
        <w:fldChar w:fldCharType="separate"/>
      </w:r>
      <w:r w:rsidRPr="00302964">
        <w:t>10</w:t>
      </w:r>
      <w:r w:rsidRPr="00302964">
        <w:fldChar w:fldCharType="end"/>
      </w:r>
      <w:r w:rsidRPr="00302964">
        <w:t>: Thống kê khảo sát 7</w:t>
      </w:r>
      <w:bookmarkEnd w:id="31"/>
    </w:p>
    <w:p w14:paraId="0DD575B8" w14:textId="39882499" w:rsidR="00673787" w:rsidRPr="00302964" w:rsidRDefault="00673787" w:rsidP="00302964">
      <w:pPr>
        <w:pStyle w:val="Caption"/>
      </w:pPr>
      <w:r w:rsidRPr="00302964">
        <w:rPr>
          <w:noProof/>
        </w:rPr>
        <w:drawing>
          <wp:inline distT="0" distB="0" distL="0" distR="0" wp14:anchorId="46310AB5" wp14:editId="6029AABE">
            <wp:extent cx="4896485" cy="1979316"/>
            <wp:effectExtent l="0" t="0" r="0" b="1905"/>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06019" cy="1983170"/>
                    </a:xfrm>
                    <a:prstGeom prst="rect">
                      <a:avLst/>
                    </a:prstGeom>
                    <a:noFill/>
                    <a:ln>
                      <a:noFill/>
                    </a:ln>
                  </pic:spPr>
                </pic:pic>
              </a:graphicData>
            </a:graphic>
          </wp:inline>
        </w:drawing>
      </w:r>
    </w:p>
    <w:p w14:paraId="36F0D8CD" w14:textId="3C80787F" w:rsidR="00F64AFF" w:rsidRPr="00302964" w:rsidRDefault="00F64AFF" w:rsidP="00302964">
      <w:pPr>
        <w:pStyle w:val="Caption"/>
      </w:pPr>
      <w:bookmarkStart w:id="32" w:name="_Toc104148464"/>
      <w:r w:rsidRPr="00302964">
        <w:t xml:space="preserve">Hình </w:t>
      </w:r>
      <w:r w:rsidRPr="00302964">
        <w:fldChar w:fldCharType="begin"/>
      </w:r>
      <w:r w:rsidRPr="00302964">
        <w:instrText xml:space="preserve"> SEQ Hình \* ARABIC </w:instrText>
      </w:r>
      <w:r w:rsidRPr="00302964">
        <w:fldChar w:fldCharType="separate"/>
      </w:r>
      <w:r w:rsidRPr="00302964">
        <w:t>11</w:t>
      </w:r>
      <w:r w:rsidRPr="00302964">
        <w:fldChar w:fldCharType="end"/>
      </w:r>
      <w:r w:rsidRPr="00302964">
        <w:t>: Thống kê khảo sát 8</w:t>
      </w:r>
      <w:bookmarkEnd w:id="32"/>
    </w:p>
    <w:p w14:paraId="2FF26E14" w14:textId="7936856E" w:rsidR="00673787" w:rsidRPr="00302964" w:rsidRDefault="00673787" w:rsidP="00302964">
      <w:pPr>
        <w:pStyle w:val="Caption"/>
      </w:pPr>
      <w:r w:rsidRPr="00302964">
        <w:rPr>
          <w:noProof/>
        </w:rPr>
        <w:lastRenderedPageBreak/>
        <w:drawing>
          <wp:inline distT="0" distB="0" distL="0" distR="0" wp14:anchorId="2AABAC0D" wp14:editId="0D0C488C">
            <wp:extent cx="4829241" cy="2143270"/>
            <wp:effectExtent l="0" t="0" r="0" b="9525"/>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6127" cy="2146326"/>
                    </a:xfrm>
                    <a:prstGeom prst="rect">
                      <a:avLst/>
                    </a:prstGeom>
                    <a:noFill/>
                    <a:ln>
                      <a:noFill/>
                    </a:ln>
                  </pic:spPr>
                </pic:pic>
              </a:graphicData>
            </a:graphic>
          </wp:inline>
        </w:drawing>
      </w:r>
    </w:p>
    <w:p w14:paraId="3BA9D70E" w14:textId="0E4CEBE4" w:rsidR="00EB3F91" w:rsidRPr="00302964" w:rsidRDefault="00EB3F91" w:rsidP="00302964">
      <w:pPr>
        <w:pStyle w:val="Caption"/>
      </w:pPr>
      <w:bookmarkStart w:id="33" w:name="_Toc104148465"/>
      <w:r w:rsidRPr="00302964">
        <w:t xml:space="preserve">Hình </w:t>
      </w:r>
      <w:r w:rsidRPr="00302964">
        <w:fldChar w:fldCharType="begin"/>
      </w:r>
      <w:r w:rsidRPr="00302964">
        <w:instrText xml:space="preserve"> SEQ Hình \* ARABIC </w:instrText>
      </w:r>
      <w:r w:rsidRPr="00302964">
        <w:fldChar w:fldCharType="separate"/>
      </w:r>
      <w:r w:rsidRPr="00302964">
        <w:t>12</w:t>
      </w:r>
      <w:r w:rsidRPr="00302964">
        <w:fldChar w:fldCharType="end"/>
      </w:r>
      <w:r w:rsidRPr="00302964">
        <w:t>: Thống kê khảo sát 9</w:t>
      </w:r>
      <w:bookmarkEnd w:id="33"/>
    </w:p>
    <w:p w14:paraId="6425987A" w14:textId="0B190B74" w:rsidR="00673787" w:rsidRPr="00302964" w:rsidRDefault="00673787" w:rsidP="00302964">
      <w:pPr>
        <w:pStyle w:val="Caption"/>
      </w:pPr>
      <w:r w:rsidRPr="00302964">
        <w:rPr>
          <w:noProof/>
        </w:rPr>
        <w:drawing>
          <wp:inline distT="0" distB="0" distL="0" distR="0" wp14:anchorId="66A1EFED" wp14:editId="610EAD3E">
            <wp:extent cx="5077460" cy="2061935"/>
            <wp:effectExtent l="0" t="0" r="889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4754" cy="2064897"/>
                    </a:xfrm>
                    <a:prstGeom prst="rect">
                      <a:avLst/>
                    </a:prstGeom>
                    <a:noFill/>
                    <a:ln>
                      <a:noFill/>
                    </a:ln>
                  </pic:spPr>
                </pic:pic>
              </a:graphicData>
            </a:graphic>
          </wp:inline>
        </w:drawing>
      </w:r>
    </w:p>
    <w:p w14:paraId="5AD91224" w14:textId="599C2A56" w:rsidR="009F02EF" w:rsidRPr="00302964" w:rsidRDefault="009F02EF" w:rsidP="00302964">
      <w:pPr>
        <w:pStyle w:val="Caption"/>
      </w:pPr>
      <w:bookmarkStart w:id="34" w:name="_Toc104148466"/>
      <w:r w:rsidRPr="00302964">
        <w:t xml:space="preserve">Hình </w:t>
      </w:r>
      <w:r w:rsidRPr="00302964">
        <w:fldChar w:fldCharType="begin"/>
      </w:r>
      <w:r w:rsidRPr="00302964">
        <w:instrText xml:space="preserve"> SEQ Hình \* ARABIC </w:instrText>
      </w:r>
      <w:r w:rsidRPr="00302964">
        <w:fldChar w:fldCharType="separate"/>
      </w:r>
      <w:r w:rsidRPr="00302964">
        <w:t>13</w:t>
      </w:r>
      <w:r w:rsidRPr="00302964">
        <w:fldChar w:fldCharType="end"/>
      </w:r>
      <w:r w:rsidRPr="00302964">
        <w:t>: Thống kê khảo sát 10</w:t>
      </w:r>
      <w:bookmarkEnd w:id="34"/>
    </w:p>
    <w:p w14:paraId="74790A5E" w14:textId="6800127C" w:rsidR="00673787" w:rsidRPr="00302964" w:rsidRDefault="00673787" w:rsidP="00302964">
      <w:pPr>
        <w:pStyle w:val="Caption"/>
      </w:pPr>
      <w:r w:rsidRPr="00302964">
        <w:rPr>
          <w:noProof/>
        </w:rPr>
        <w:drawing>
          <wp:inline distT="0" distB="0" distL="0" distR="0" wp14:anchorId="72DC7AC8" wp14:editId="4F7ADA7E">
            <wp:extent cx="4829729" cy="1969805"/>
            <wp:effectExtent l="0" t="0" r="9525" b="0"/>
            <wp:docPr id="20" name="Picture 2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53090" cy="1979333"/>
                    </a:xfrm>
                    <a:prstGeom prst="rect">
                      <a:avLst/>
                    </a:prstGeom>
                    <a:noFill/>
                    <a:ln>
                      <a:noFill/>
                    </a:ln>
                  </pic:spPr>
                </pic:pic>
              </a:graphicData>
            </a:graphic>
          </wp:inline>
        </w:drawing>
      </w:r>
    </w:p>
    <w:p w14:paraId="65D20CBD" w14:textId="5EA2DFC3" w:rsidR="00907D33" w:rsidRPr="00302964" w:rsidRDefault="00907D33" w:rsidP="00302964">
      <w:pPr>
        <w:pStyle w:val="Caption"/>
      </w:pPr>
      <w:bookmarkStart w:id="35" w:name="_Toc104148467"/>
      <w:r w:rsidRPr="00302964">
        <w:t xml:space="preserve">Hình </w:t>
      </w:r>
      <w:r w:rsidRPr="00302964">
        <w:fldChar w:fldCharType="begin"/>
      </w:r>
      <w:r w:rsidRPr="00302964">
        <w:instrText xml:space="preserve"> SEQ Hình \* ARABIC </w:instrText>
      </w:r>
      <w:r w:rsidRPr="00302964">
        <w:fldChar w:fldCharType="separate"/>
      </w:r>
      <w:r w:rsidRPr="00302964">
        <w:t>14</w:t>
      </w:r>
      <w:r w:rsidRPr="00302964">
        <w:fldChar w:fldCharType="end"/>
      </w:r>
      <w:r w:rsidRPr="00302964">
        <w:t>: Thống kê khảo sát 11</w:t>
      </w:r>
      <w:bookmarkEnd w:id="35"/>
    </w:p>
    <w:p w14:paraId="57108406" w14:textId="06ADC06A" w:rsidR="00673787" w:rsidRPr="00302964" w:rsidRDefault="00673787" w:rsidP="00302964">
      <w:pPr>
        <w:pStyle w:val="Caption"/>
      </w:pPr>
      <w:r w:rsidRPr="00302964">
        <w:rPr>
          <w:noProof/>
        </w:rPr>
        <w:lastRenderedPageBreak/>
        <w:drawing>
          <wp:inline distT="0" distB="0" distL="0" distR="0" wp14:anchorId="1DA64CD1" wp14:editId="456CF322">
            <wp:extent cx="4753194" cy="2236153"/>
            <wp:effectExtent l="0" t="0" r="0"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hông có mô tả."/>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6611" cy="2242465"/>
                    </a:xfrm>
                    <a:prstGeom prst="rect">
                      <a:avLst/>
                    </a:prstGeom>
                    <a:noFill/>
                    <a:ln>
                      <a:noFill/>
                    </a:ln>
                  </pic:spPr>
                </pic:pic>
              </a:graphicData>
            </a:graphic>
          </wp:inline>
        </w:drawing>
      </w:r>
    </w:p>
    <w:p w14:paraId="52BB63FF" w14:textId="5E0FB3E7" w:rsidR="0076776A" w:rsidRPr="00302964" w:rsidRDefault="0076776A" w:rsidP="00302964">
      <w:pPr>
        <w:pStyle w:val="Caption"/>
      </w:pPr>
      <w:bookmarkStart w:id="36" w:name="_Toc104148468"/>
      <w:r w:rsidRPr="00302964">
        <w:t xml:space="preserve">Hình </w:t>
      </w:r>
      <w:r w:rsidRPr="00302964">
        <w:fldChar w:fldCharType="begin"/>
      </w:r>
      <w:r w:rsidRPr="00302964">
        <w:instrText xml:space="preserve"> SEQ Hình \* ARABIC </w:instrText>
      </w:r>
      <w:r w:rsidRPr="00302964">
        <w:fldChar w:fldCharType="separate"/>
      </w:r>
      <w:r w:rsidR="00705223">
        <w:rPr>
          <w:noProof/>
        </w:rPr>
        <w:t>15</w:t>
      </w:r>
      <w:r w:rsidRPr="00302964">
        <w:fldChar w:fldCharType="end"/>
      </w:r>
      <w:r w:rsidRPr="00302964">
        <w:t>: Thống kê khảo sát 12</w:t>
      </w:r>
      <w:bookmarkEnd w:id="36"/>
    </w:p>
    <w:p w14:paraId="0113E3E8" w14:textId="14D3A861" w:rsidR="00673787" w:rsidRPr="00302964" w:rsidRDefault="00673787" w:rsidP="00302964">
      <w:pPr>
        <w:pStyle w:val="Caption"/>
      </w:pPr>
      <w:r w:rsidRPr="00302964">
        <w:rPr>
          <w:noProof/>
        </w:rPr>
        <w:drawing>
          <wp:inline distT="0" distB="0" distL="0" distR="0" wp14:anchorId="6C2D3BF9" wp14:editId="12288E38">
            <wp:extent cx="4620140" cy="2113280"/>
            <wp:effectExtent l="0" t="0" r="9525" b="1270"/>
            <wp:docPr id="22"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7703" cy="2121313"/>
                    </a:xfrm>
                    <a:prstGeom prst="rect">
                      <a:avLst/>
                    </a:prstGeom>
                    <a:noFill/>
                    <a:ln>
                      <a:noFill/>
                    </a:ln>
                  </pic:spPr>
                </pic:pic>
              </a:graphicData>
            </a:graphic>
          </wp:inline>
        </w:drawing>
      </w:r>
    </w:p>
    <w:p w14:paraId="16EF573A" w14:textId="796E076A" w:rsidR="0076776A" w:rsidRPr="00302964" w:rsidRDefault="0076776A" w:rsidP="00302964">
      <w:pPr>
        <w:pStyle w:val="Caption"/>
      </w:pPr>
      <w:bookmarkStart w:id="37" w:name="_Toc104148469"/>
      <w:r w:rsidRPr="00302964">
        <w:t xml:space="preserve">Hình </w:t>
      </w:r>
      <w:r w:rsidRPr="00302964">
        <w:fldChar w:fldCharType="begin"/>
      </w:r>
      <w:r w:rsidRPr="00302964">
        <w:instrText xml:space="preserve"> SEQ Hình \* ARABIC </w:instrText>
      </w:r>
      <w:r w:rsidRPr="00302964">
        <w:fldChar w:fldCharType="separate"/>
      </w:r>
      <w:r w:rsidRPr="00302964">
        <w:t>16</w:t>
      </w:r>
      <w:r w:rsidRPr="00302964">
        <w:fldChar w:fldCharType="end"/>
      </w:r>
      <w:r w:rsidRPr="00302964">
        <w:t>: Thống kê khảo sát 13</w:t>
      </w:r>
      <w:bookmarkEnd w:id="37"/>
    </w:p>
    <w:p w14:paraId="5A16B887" w14:textId="1BF069EE" w:rsidR="00673787" w:rsidRPr="00302964" w:rsidRDefault="00673787" w:rsidP="00302964">
      <w:pPr>
        <w:pStyle w:val="Caption"/>
      </w:pPr>
      <w:r w:rsidRPr="00302964">
        <w:rPr>
          <w:noProof/>
        </w:rPr>
        <w:drawing>
          <wp:inline distT="0" distB="0" distL="0" distR="0" wp14:anchorId="3C5E7506" wp14:editId="5CA0B298">
            <wp:extent cx="4438245" cy="1805272"/>
            <wp:effectExtent l="0" t="0" r="635"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Không có mô tả."/>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6429" cy="1812668"/>
                    </a:xfrm>
                    <a:prstGeom prst="rect">
                      <a:avLst/>
                    </a:prstGeom>
                    <a:noFill/>
                    <a:ln>
                      <a:noFill/>
                    </a:ln>
                  </pic:spPr>
                </pic:pic>
              </a:graphicData>
            </a:graphic>
          </wp:inline>
        </w:drawing>
      </w:r>
    </w:p>
    <w:p w14:paraId="716CF99A" w14:textId="5AC1D173" w:rsidR="0076776A" w:rsidRPr="00302964" w:rsidRDefault="0076776A" w:rsidP="00302964">
      <w:pPr>
        <w:pStyle w:val="Caption"/>
      </w:pPr>
      <w:bookmarkStart w:id="38" w:name="_Toc104148470"/>
      <w:r w:rsidRPr="00302964">
        <w:t xml:space="preserve">Hình </w:t>
      </w:r>
      <w:r w:rsidRPr="00302964">
        <w:fldChar w:fldCharType="begin"/>
      </w:r>
      <w:r w:rsidRPr="00302964">
        <w:instrText xml:space="preserve"> SEQ Hình \* ARABIC </w:instrText>
      </w:r>
      <w:r w:rsidRPr="00302964">
        <w:fldChar w:fldCharType="separate"/>
      </w:r>
      <w:r w:rsidRPr="00302964">
        <w:t>17</w:t>
      </w:r>
      <w:r w:rsidRPr="00302964">
        <w:fldChar w:fldCharType="end"/>
      </w:r>
      <w:r w:rsidRPr="00302964">
        <w:t>: Thống kê khảo sát 14</w:t>
      </w:r>
      <w:bookmarkEnd w:id="38"/>
    </w:p>
    <w:p w14:paraId="711C9AD6" w14:textId="77777777" w:rsidR="0076776A" w:rsidRPr="00302964" w:rsidRDefault="0076776A" w:rsidP="00302964">
      <w:pPr>
        <w:pStyle w:val="Caption"/>
      </w:pPr>
    </w:p>
    <w:p w14:paraId="6C9ED2C6" w14:textId="4CA1ADFC" w:rsidR="00673787" w:rsidRPr="00302964" w:rsidRDefault="00C92170" w:rsidP="00302964">
      <w:pPr>
        <w:pStyle w:val="Caption"/>
      </w:pPr>
      <w:r>
        <w:rPr>
          <w:noProof/>
        </w:rPr>
        <w:drawing>
          <wp:inline distT="0" distB="0" distL="0" distR="0" wp14:anchorId="62740958" wp14:editId="79C66F1D">
            <wp:extent cx="5236210" cy="1959610"/>
            <wp:effectExtent l="0" t="0" r="2540" b="2540"/>
            <wp:docPr id="33" name="Picture 33"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ở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6210" cy="1959610"/>
                    </a:xfrm>
                    <a:prstGeom prst="rect">
                      <a:avLst/>
                    </a:prstGeom>
                    <a:noFill/>
                    <a:ln>
                      <a:noFill/>
                    </a:ln>
                  </pic:spPr>
                </pic:pic>
              </a:graphicData>
            </a:graphic>
          </wp:inline>
        </w:drawing>
      </w:r>
    </w:p>
    <w:p w14:paraId="60172080" w14:textId="762AE59E" w:rsidR="00604628" w:rsidRPr="00302964" w:rsidRDefault="00604628" w:rsidP="00302964">
      <w:pPr>
        <w:pStyle w:val="Caption"/>
      </w:pPr>
      <w:bookmarkStart w:id="39" w:name="_Toc104148471"/>
      <w:r w:rsidRPr="00302964">
        <w:t xml:space="preserve">Hình </w:t>
      </w:r>
      <w:r w:rsidRPr="00302964">
        <w:fldChar w:fldCharType="begin"/>
      </w:r>
      <w:r w:rsidRPr="00302964">
        <w:instrText xml:space="preserve"> SEQ Hình \* ARABIC </w:instrText>
      </w:r>
      <w:r w:rsidRPr="00302964">
        <w:fldChar w:fldCharType="separate"/>
      </w:r>
      <w:r w:rsidRPr="00302964">
        <w:t>18</w:t>
      </w:r>
      <w:r w:rsidRPr="00302964">
        <w:fldChar w:fldCharType="end"/>
      </w:r>
      <w:r w:rsidRPr="00302964">
        <w:t>: Thống kê khảo sát 15</w:t>
      </w:r>
      <w:bookmarkEnd w:id="39"/>
    </w:p>
    <w:p w14:paraId="00B80741" w14:textId="16112391" w:rsidR="00673787" w:rsidRPr="00302964" w:rsidRDefault="00673787" w:rsidP="00302964">
      <w:pPr>
        <w:pStyle w:val="Caption"/>
      </w:pPr>
      <w:r w:rsidRPr="00302964">
        <w:rPr>
          <w:noProof/>
        </w:rPr>
        <w:drawing>
          <wp:inline distT="0" distB="0" distL="0" distR="0" wp14:anchorId="58108B0B" wp14:editId="152A92BF">
            <wp:extent cx="4830156" cy="2114550"/>
            <wp:effectExtent l="0" t="0" r="8890" b="0"/>
            <wp:docPr id="25" name="Picture 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hông có mô tả."/>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30156" cy="2114550"/>
                    </a:xfrm>
                    <a:prstGeom prst="rect">
                      <a:avLst/>
                    </a:prstGeom>
                    <a:noFill/>
                    <a:ln>
                      <a:noFill/>
                    </a:ln>
                  </pic:spPr>
                </pic:pic>
              </a:graphicData>
            </a:graphic>
          </wp:inline>
        </w:drawing>
      </w:r>
    </w:p>
    <w:p w14:paraId="3F874313" w14:textId="3358EA72" w:rsidR="00673787" w:rsidRPr="00302964" w:rsidRDefault="00F40E64" w:rsidP="00302964">
      <w:pPr>
        <w:pStyle w:val="Caption"/>
      </w:pPr>
      <w:bookmarkStart w:id="40" w:name="_Toc104148472"/>
      <w:r w:rsidRPr="00302964">
        <w:t xml:space="preserve">Hình </w:t>
      </w:r>
      <w:r w:rsidRPr="00302964">
        <w:fldChar w:fldCharType="begin"/>
      </w:r>
      <w:r w:rsidRPr="00302964">
        <w:instrText xml:space="preserve"> SEQ Hình \* ARABIC </w:instrText>
      </w:r>
      <w:r w:rsidRPr="00302964">
        <w:fldChar w:fldCharType="separate"/>
      </w:r>
      <w:r w:rsidRPr="00302964">
        <w:t>19</w:t>
      </w:r>
      <w:r w:rsidRPr="00302964">
        <w:fldChar w:fldCharType="end"/>
      </w:r>
      <w:r w:rsidRPr="00302964">
        <w:t>: Thống kê khảo sát 16</w:t>
      </w:r>
      <w:bookmarkEnd w:id="40"/>
    </w:p>
    <w:p w14:paraId="262ABC46" w14:textId="77777777" w:rsidR="00673787" w:rsidRDefault="00673787" w:rsidP="00630121">
      <w:pPr>
        <w:pStyle w:val="Tiumccp1"/>
      </w:pPr>
    </w:p>
    <w:p w14:paraId="001EBE4D" w14:textId="77777777" w:rsidR="008904E7" w:rsidRDefault="008904E7">
      <w:pPr>
        <w:rPr>
          <w:b/>
          <w:sz w:val="28"/>
          <w:szCs w:val="28"/>
        </w:rPr>
      </w:pPr>
      <w:r>
        <w:br w:type="page"/>
      </w:r>
    </w:p>
    <w:p w14:paraId="1ED38D47" w14:textId="7858C231" w:rsidR="00187039" w:rsidRDefault="00187039" w:rsidP="00630121">
      <w:pPr>
        <w:pStyle w:val="Tiumccp1"/>
      </w:pPr>
      <w:bookmarkStart w:id="41" w:name="_Toc104148431"/>
      <w:r>
        <w:lastRenderedPageBreak/>
        <w:t>2.3. Personas</w:t>
      </w:r>
      <w:bookmarkEnd w:id="41"/>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7"/>
        <w:gridCol w:w="2992"/>
        <w:gridCol w:w="3249"/>
      </w:tblGrid>
      <w:tr w:rsidR="00000648" w14:paraId="3D071B74" w14:textId="77777777" w:rsidTr="00000648">
        <w:tc>
          <w:tcPr>
            <w:tcW w:w="3116" w:type="dxa"/>
          </w:tcPr>
          <w:p w14:paraId="7AB6C925" w14:textId="17DA4B66" w:rsidR="0052088A" w:rsidRDefault="0052088A" w:rsidP="00D156FA">
            <w:pPr>
              <w:pStyle w:val="Caption"/>
              <w:spacing w:before="240" w:after="240"/>
            </w:pPr>
            <w:r>
              <w:rPr>
                <w:b/>
                <w:noProof/>
                <w:color w:val="1C1E21"/>
              </w:rPr>
              <w:drawing>
                <wp:inline distT="0" distB="0" distL="0" distR="0" wp14:anchorId="2C8B4E7D" wp14:editId="3F41F75C">
                  <wp:extent cx="1828800" cy="2234316"/>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1828800" cy="2234316"/>
                          </a:xfrm>
                          <a:prstGeom prst="rect">
                            <a:avLst/>
                          </a:prstGeom>
                          <a:ln/>
                        </pic:spPr>
                      </pic:pic>
                    </a:graphicData>
                  </a:graphic>
                </wp:inline>
              </w:drawing>
            </w:r>
          </w:p>
        </w:tc>
        <w:tc>
          <w:tcPr>
            <w:tcW w:w="3070" w:type="dxa"/>
          </w:tcPr>
          <w:p w14:paraId="514F7BE3" w14:textId="32CBD653" w:rsidR="0052088A" w:rsidRDefault="0052088A" w:rsidP="00D156FA">
            <w:pPr>
              <w:pStyle w:val="Caption"/>
              <w:spacing w:before="240" w:after="240"/>
            </w:pPr>
            <w:r>
              <w:rPr>
                <w:b/>
                <w:noProof/>
                <w:color w:val="1C1E21"/>
              </w:rPr>
              <w:drawing>
                <wp:inline distT="0" distB="0" distL="0" distR="0" wp14:anchorId="50E9F243" wp14:editId="7EB2F72C">
                  <wp:extent cx="1796995" cy="2233930"/>
                  <wp:effectExtent l="0" t="0" r="9525" b="9525"/>
                  <wp:docPr id="5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1796995" cy="2233930"/>
                          </a:xfrm>
                          <a:prstGeom prst="rect">
                            <a:avLst/>
                          </a:prstGeom>
                          <a:ln/>
                        </pic:spPr>
                      </pic:pic>
                    </a:graphicData>
                  </a:graphic>
                </wp:inline>
              </w:drawing>
            </w:r>
          </w:p>
        </w:tc>
        <w:tc>
          <w:tcPr>
            <w:tcW w:w="3072" w:type="dxa"/>
          </w:tcPr>
          <w:p w14:paraId="71509F95" w14:textId="6802A83C" w:rsidR="0052088A" w:rsidRPr="0052088A" w:rsidRDefault="0052088A" w:rsidP="0052088A">
            <w:pPr>
              <w:pStyle w:val="Caption"/>
              <w:spacing w:before="240" w:after="240"/>
            </w:pPr>
            <w:r>
              <w:rPr>
                <w:b/>
                <w:noProof/>
                <w:color w:val="1C1E21"/>
              </w:rPr>
              <w:drawing>
                <wp:inline distT="0" distB="0" distL="0" distR="0" wp14:anchorId="6251DE7B" wp14:editId="53805E6A">
                  <wp:extent cx="1963420" cy="2233930"/>
                  <wp:effectExtent l="0" t="0" r="9525" b="9525"/>
                  <wp:docPr id="5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1963420" cy="2233930"/>
                          </a:xfrm>
                          <a:prstGeom prst="rect">
                            <a:avLst/>
                          </a:prstGeom>
                          <a:ln/>
                        </pic:spPr>
                      </pic:pic>
                    </a:graphicData>
                  </a:graphic>
                </wp:inline>
              </w:drawing>
            </w:r>
          </w:p>
        </w:tc>
      </w:tr>
    </w:tbl>
    <w:p w14:paraId="219C81CD" w14:textId="6EEB1AD8" w:rsidR="00B54280" w:rsidRPr="00302964" w:rsidRDefault="00D156FA" w:rsidP="00302964">
      <w:pPr>
        <w:pStyle w:val="Caption"/>
      </w:pPr>
      <w:bookmarkStart w:id="42" w:name="_Toc104148473"/>
      <w:r w:rsidRPr="00302964">
        <w:t xml:space="preserve">Hình </w:t>
      </w:r>
      <w:r w:rsidR="00EB5BF0" w:rsidRPr="00302964">
        <w:fldChar w:fldCharType="begin"/>
      </w:r>
      <w:r w:rsidR="00EB5BF0" w:rsidRPr="00302964">
        <w:instrText xml:space="preserve"> SEQ Hình \* ARABIC </w:instrText>
      </w:r>
      <w:r w:rsidR="00EB5BF0" w:rsidRPr="00302964">
        <w:fldChar w:fldCharType="separate"/>
      </w:r>
      <w:r w:rsidR="00705223">
        <w:rPr>
          <w:noProof/>
        </w:rPr>
        <w:t>20</w:t>
      </w:r>
      <w:r w:rsidR="00EB5BF0" w:rsidRPr="00302964">
        <w:fldChar w:fldCharType="end"/>
      </w:r>
      <w:r w:rsidRPr="00302964">
        <w:t>: Personas</w:t>
      </w:r>
      <w:bookmarkEnd w:id="42"/>
    </w:p>
    <w:p w14:paraId="2A7D4B83" w14:textId="77777777" w:rsidR="00D2583E" w:rsidRPr="00D2583E" w:rsidRDefault="00D2583E" w:rsidP="00000648">
      <w:pPr>
        <w:pStyle w:val="Nidungvnbn"/>
        <w:ind w:firstLine="0"/>
      </w:pPr>
    </w:p>
    <w:p w14:paraId="2BBDA59A" w14:textId="77777777" w:rsidR="00D2583E" w:rsidRDefault="00D2583E" w:rsidP="00D2583E">
      <w:pPr>
        <w:pStyle w:val="Tiumccp2"/>
      </w:pPr>
    </w:p>
    <w:p w14:paraId="08936B07" w14:textId="17652EE6" w:rsidR="00450CF3" w:rsidRDefault="00450CF3">
      <w:r>
        <w:br w:type="page"/>
      </w:r>
    </w:p>
    <w:p w14:paraId="5EEE4218" w14:textId="19B88169" w:rsidR="00450CF3" w:rsidRPr="00C43738" w:rsidRDefault="00450CF3" w:rsidP="00450CF3">
      <w:pPr>
        <w:pStyle w:val="Chng"/>
        <w:spacing w:before="120" w:after="120"/>
        <w:jc w:val="left"/>
        <w:rPr>
          <w:lang w:val="vi-VN"/>
        </w:rPr>
      </w:pPr>
      <w:bookmarkStart w:id="43" w:name="_Toc104148432"/>
      <w:r w:rsidRPr="006F59A1">
        <w:rPr>
          <w:lang w:val="vi-VN"/>
        </w:rPr>
        <w:lastRenderedPageBreak/>
        <w:t>CHƯƠNG</w:t>
      </w:r>
      <w:r>
        <w:rPr>
          <w:lang w:val="vi-VN"/>
        </w:rPr>
        <w:t xml:space="preserve"> </w:t>
      </w:r>
      <w:r w:rsidRPr="00450CF3">
        <w:rPr>
          <w:lang w:val="vi-VN"/>
        </w:rPr>
        <w:t>3</w:t>
      </w:r>
      <w:r>
        <w:rPr>
          <w:lang w:val="vi-VN"/>
        </w:rPr>
        <w:t xml:space="preserve"> </w:t>
      </w:r>
      <w:r w:rsidRPr="006F59A1">
        <w:rPr>
          <w:lang w:val="vi-VN"/>
        </w:rPr>
        <w:t>–</w:t>
      </w:r>
      <w:r>
        <w:rPr>
          <w:lang w:val="vi-VN"/>
        </w:rPr>
        <w:t xml:space="preserve"> </w:t>
      </w:r>
      <w:r w:rsidRPr="00450CF3">
        <w:rPr>
          <w:lang w:val="vi-VN"/>
        </w:rPr>
        <w:t>CONCEPT DESIGN</w:t>
      </w:r>
      <w:bookmarkEnd w:id="43"/>
    </w:p>
    <w:p w14:paraId="0EC3F629" w14:textId="1A2345A8" w:rsidR="0017526D" w:rsidRPr="00BF2A1A" w:rsidRDefault="0017526D" w:rsidP="00BF2A1A">
      <w:pPr>
        <w:pStyle w:val="Tiumccp1"/>
      </w:pPr>
      <w:bookmarkStart w:id="44" w:name="_Toc104148433"/>
      <w:r w:rsidRPr="00BF2A1A">
        <w:t xml:space="preserve">3.1 Sơ đồ </w:t>
      </w:r>
      <w:r w:rsidR="0094523E">
        <w:t>midmap</w:t>
      </w:r>
      <w:r w:rsidRPr="00BF2A1A">
        <w:t xml:space="preserve"> tổng quát:</w:t>
      </w:r>
      <w:bookmarkEnd w:id="44"/>
    </w:p>
    <w:p w14:paraId="15C672C8" w14:textId="371F7B59" w:rsidR="00DA3990" w:rsidRDefault="00554374" w:rsidP="00554374">
      <w:pPr>
        <w:pStyle w:val="Caption"/>
        <w:rPr>
          <w:b/>
          <w:sz w:val="28"/>
          <w:szCs w:val="28"/>
        </w:rPr>
      </w:pPr>
      <w:r w:rsidRPr="00554374">
        <w:rPr>
          <w:noProof/>
        </w:rPr>
        <w:drawing>
          <wp:inline distT="0" distB="0" distL="0" distR="0" wp14:anchorId="0C7C01A0" wp14:editId="064ACEC0">
            <wp:extent cx="4965700" cy="2358449"/>
            <wp:effectExtent l="0" t="0" r="6350" b="3810"/>
            <wp:docPr id="29" name="Picture 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07744" cy="2378417"/>
                    </a:xfrm>
                    <a:prstGeom prst="rect">
                      <a:avLst/>
                    </a:prstGeom>
                    <a:noFill/>
                    <a:ln>
                      <a:noFill/>
                    </a:ln>
                  </pic:spPr>
                </pic:pic>
              </a:graphicData>
            </a:graphic>
          </wp:inline>
        </w:drawing>
      </w:r>
    </w:p>
    <w:p w14:paraId="53EE79E2" w14:textId="12AB52CA" w:rsidR="000F0098" w:rsidRPr="00302964" w:rsidRDefault="000F0098" w:rsidP="00302964">
      <w:pPr>
        <w:pStyle w:val="Caption"/>
      </w:pPr>
      <w:bookmarkStart w:id="45" w:name="_Toc104148474"/>
      <w:r w:rsidRPr="00302964">
        <w:t xml:space="preserve">Hình </w:t>
      </w:r>
      <w:r w:rsidRPr="00302964">
        <w:fldChar w:fldCharType="begin"/>
      </w:r>
      <w:r w:rsidRPr="00302964">
        <w:instrText xml:space="preserve"> SEQ Hình \* ARABIC </w:instrText>
      </w:r>
      <w:r w:rsidRPr="00302964">
        <w:fldChar w:fldCharType="separate"/>
      </w:r>
      <w:r w:rsidRPr="00302964">
        <w:t>21</w:t>
      </w:r>
      <w:r w:rsidRPr="00302964">
        <w:fldChar w:fldCharType="end"/>
      </w:r>
      <w:r w:rsidRPr="00302964">
        <w:t xml:space="preserve">: </w:t>
      </w:r>
      <w:r w:rsidR="00F64508">
        <w:t>Sơ</w:t>
      </w:r>
      <w:r w:rsidRPr="00302964">
        <w:t xml:space="preserve"> đồ mindmap</w:t>
      </w:r>
      <w:bookmarkEnd w:id="45"/>
    </w:p>
    <w:p w14:paraId="7B5B4242" w14:textId="0A55F3A2" w:rsidR="00DA3990" w:rsidRDefault="00DA3990" w:rsidP="00BF2A1A">
      <w:pPr>
        <w:pStyle w:val="Tiumccp1"/>
      </w:pPr>
      <w:bookmarkStart w:id="46" w:name="_Toc104148434"/>
      <w:r>
        <w:t>3.2 Storyboard:</w:t>
      </w:r>
      <w:bookmarkEnd w:id="46"/>
    </w:p>
    <w:p w14:paraId="78885C77" w14:textId="77777777" w:rsidR="00BC319E" w:rsidRDefault="00DA3990" w:rsidP="00302964">
      <w:pPr>
        <w:pStyle w:val="Caption"/>
        <w:rPr>
          <w:sz w:val="28"/>
          <w:szCs w:val="28"/>
        </w:rPr>
      </w:pPr>
      <w:r>
        <w:rPr>
          <w:noProof/>
          <w:bdr w:val="none" w:sz="0" w:space="0" w:color="auto" w:frame="1"/>
        </w:rPr>
        <w:drawing>
          <wp:inline distT="0" distB="0" distL="0" distR="0" wp14:anchorId="7CFE01B4" wp14:editId="4A4A8BA4">
            <wp:extent cx="3695700" cy="2961908"/>
            <wp:effectExtent l="0" t="0" r="0" b="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08568" cy="2972221"/>
                    </a:xfrm>
                    <a:prstGeom prst="rect">
                      <a:avLst/>
                    </a:prstGeom>
                    <a:noFill/>
                    <a:ln>
                      <a:noFill/>
                    </a:ln>
                  </pic:spPr>
                </pic:pic>
              </a:graphicData>
            </a:graphic>
          </wp:inline>
        </w:drawing>
      </w:r>
    </w:p>
    <w:p w14:paraId="225047F4" w14:textId="04243F4B" w:rsidR="00BC319E" w:rsidRPr="004932EB" w:rsidRDefault="00BC319E" w:rsidP="00302964">
      <w:pPr>
        <w:pStyle w:val="Caption"/>
      </w:pPr>
      <w:bookmarkStart w:id="47" w:name="_Toc104148475"/>
      <w:r w:rsidRPr="004932EB">
        <w:t xml:space="preserve">Hình </w:t>
      </w:r>
      <w:r w:rsidRPr="004932EB">
        <w:fldChar w:fldCharType="begin"/>
      </w:r>
      <w:r w:rsidRPr="004932EB">
        <w:instrText xml:space="preserve"> SEQ Hình \* ARABIC </w:instrText>
      </w:r>
      <w:r w:rsidRPr="004932EB">
        <w:fldChar w:fldCharType="separate"/>
      </w:r>
      <w:r w:rsidR="00302964">
        <w:rPr>
          <w:noProof/>
        </w:rPr>
        <w:t>22</w:t>
      </w:r>
      <w:r w:rsidRPr="004932EB">
        <w:fldChar w:fldCharType="end"/>
      </w:r>
      <w:r w:rsidRPr="004932EB">
        <w:t xml:space="preserve">: </w:t>
      </w:r>
      <w:r w:rsidR="004932EB" w:rsidRPr="004932EB">
        <w:t>Storyboard 1</w:t>
      </w:r>
      <w:bookmarkEnd w:id="47"/>
    </w:p>
    <w:p w14:paraId="28B71038" w14:textId="42792F19" w:rsidR="00DA3990" w:rsidRDefault="00DA3990" w:rsidP="00302964">
      <w:pPr>
        <w:pStyle w:val="Caption"/>
        <w:rPr>
          <w:sz w:val="28"/>
          <w:szCs w:val="28"/>
        </w:rPr>
      </w:pPr>
      <w:r>
        <w:rPr>
          <w:noProof/>
          <w:bdr w:val="none" w:sz="0" w:space="0" w:color="auto" w:frame="1"/>
        </w:rPr>
        <w:lastRenderedPageBreak/>
        <w:drawing>
          <wp:inline distT="0" distB="0" distL="0" distR="0" wp14:anchorId="1A9C022D" wp14:editId="5B5DDCFE">
            <wp:extent cx="3826366" cy="306705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0100" cy="3078058"/>
                    </a:xfrm>
                    <a:prstGeom prst="rect">
                      <a:avLst/>
                    </a:prstGeom>
                    <a:noFill/>
                    <a:ln>
                      <a:noFill/>
                    </a:ln>
                  </pic:spPr>
                </pic:pic>
              </a:graphicData>
            </a:graphic>
          </wp:inline>
        </w:drawing>
      </w:r>
    </w:p>
    <w:p w14:paraId="3E10B0F1" w14:textId="72F3C1CB" w:rsidR="004932EB" w:rsidRPr="00302964" w:rsidRDefault="00302964" w:rsidP="00302964">
      <w:pPr>
        <w:pStyle w:val="Caption"/>
      </w:pPr>
      <w:bookmarkStart w:id="48" w:name="_Toc104148476"/>
      <w:r w:rsidRPr="004932EB">
        <w:t xml:space="preserve">Hình </w:t>
      </w:r>
      <w:r w:rsidRPr="004932EB">
        <w:fldChar w:fldCharType="begin"/>
      </w:r>
      <w:r w:rsidRPr="004932EB">
        <w:instrText xml:space="preserve"> SEQ Hình \* ARABIC </w:instrText>
      </w:r>
      <w:r w:rsidRPr="004932EB">
        <w:fldChar w:fldCharType="separate"/>
      </w:r>
      <w:r>
        <w:rPr>
          <w:noProof/>
        </w:rPr>
        <w:t>22</w:t>
      </w:r>
      <w:r w:rsidRPr="004932EB">
        <w:fldChar w:fldCharType="end"/>
      </w:r>
      <w:r w:rsidRPr="004932EB">
        <w:t xml:space="preserve">: Storyboard </w:t>
      </w:r>
      <w:r>
        <w:t>2</w:t>
      </w:r>
      <w:bookmarkEnd w:id="48"/>
    </w:p>
    <w:p w14:paraId="1FA80630" w14:textId="3E596A7B" w:rsidR="00DA3990" w:rsidRDefault="00DA3990" w:rsidP="00302964">
      <w:pPr>
        <w:pStyle w:val="Caption"/>
        <w:rPr>
          <w:sz w:val="28"/>
          <w:szCs w:val="28"/>
        </w:rPr>
      </w:pPr>
      <w:r>
        <w:rPr>
          <w:rFonts w:ascii="Calibri" w:hAnsi="Calibri" w:cs="Calibri"/>
          <w:noProof/>
          <w:color w:val="000000"/>
          <w:sz w:val="22"/>
          <w:szCs w:val="22"/>
          <w:bdr w:val="none" w:sz="0" w:space="0" w:color="auto" w:frame="1"/>
        </w:rPr>
        <w:drawing>
          <wp:inline distT="0" distB="0" distL="0" distR="0" wp14:anchorId="19119625" wp14:editId="05C7000B">
            <wp:extent cx="3848100" cy="3077721"/>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63465" cy="3090010"/>
                    </a:xfrm>
                    <a:prstGeom prst="rect">
                      <a:avLst/>
                    </a:prstGeom>
                    <a:noFill/>
                    <a:ln>
                      <a:noFill/>
                    </a:ln>
                  </pic:spPr>
                </pic:pic>
              </a:graphicData>
            </a:graphic>
          </wp:inline>
        </w:drawing>
      </w:r>
    </w:p>
    <w:p w14:paraId="0756CB47" w14:textId="5CB82CAD" w:rsidR="003A14FB" w:rsidRPr="003A14FB" w:rsidRDefault="003A14FB" w:rsidP="003A14FB">
      <w:pPr>
        <w:pStyle w:val="Caption"/>
      </w:pPr>
      <w:bookmarkStart w:id="49" w:name="_Toc104148477"/>
      <w:r w:rsidRPr="004932EB">
        <w:t xml:space="preserve">Hình </w:t>
      </w:r>
      <w:r w:rsidRPr="004932EB">
        <w:fldChar w:fldCharType="begin"/>
      </w:r>
      <w:r w:rsidRPr="004932EB">
        <w:instrText xml:space="preserve"> SEQ Hình \* ARABIC </w:instrText>
      </w:r>
      <w:r w:rsidRPr="004932EB">
        <w:fldChar w:fldCharType="separate"/>
      </w:r>
      <w:r>
        <w:rPr>
          <w:noProof/>
        </w:rPr>
        <w:t>24</w:t>
      </w:r>
      <w:r w:rsidRPr="004932EB">
        <w:fldChar w:fldCharType="end"/>
      </w:r>
      <w:r w:rsidRPr="004932EB">
        <w:t xml:space="preserve">: Storyboard </w:t>
      </w:r>
      <w:r>
        <w:t>3</w:t>
      </w:r>
      <w:bookmarkEnd w:id="49"/>
    </w:p>
    <w:p w14:paraId="5CAEC091" w14:textId="5C7045FA" w:rsidR="00DA3990" w:rsidRDefault="00DA3990" w:rsidP="00302964">
      <w:pPr>
        <w:pStyle w:val="Caption"/>
        <w:rPr>
          <w:sz w:val="28"/>
          <w:szCs w:val="28"/>
        </w:rPr>
      </w:pPr>
      <w:r>
        <w:rPr>
          <w:rFonts w:ascii="Calibri" w:hAnsi="Calibri" w:cs="Calibri"/>
          <w:noProof/>
          <w:color w:val="000000"/>
          <w:sz w:val="22"/>
          <w:szCs w:val="22"/>
          <w:bdr w:val="none" w:sz="0" w:space="0" w:color="auto" w:frame="1"/>
        </w:rPr>
        <w:lastRenderedPageBreak/>
        <w:drawing>
          <wp:inline distT="0" distB="0" distL="0" distR="0" wp14:anchorId="044696C1" wp14:editId="2756F7CB">
            <wp:extent cx="3847468" cy="3084386"/>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68217" cy="3101020"/>
                    </a:xfrm>
                    <a:prstGeom prst="rect">
                      <a:avLst/>
                    </a:prstGeom>
                    <a:noFill/>
                    <a:ln>
                      <a:noFill/>
                    </a:ln>
                  </pic:spPr>
                </pic:pic>
              </a:graphicData>
            </a:graphic>
          </wp:inline>
        </w:drawing>
      </w:r>
    </w:p>
    <w:p w14:paraId="5A397E81" w14:textId="74536B20" w:rsidR="003A14FB" w:rsidRPr="003A14FB" w:rsidRDefault="003A14FB" w:rsidP="003A14FB">
      <w:pPr>
        <w:pStyle w:val="Caption"/>
      </w:pPr>
      <w:bookmarkStart w:id="50" w:name="_Toc104148478"/>
      <w:r w:rsidRPr="004932EB">
        <w:t xml:space="preserve">Hình </w:t>
      </w:r>
      <w:r w:rsidRPr="004932EB">
        <w:fldChar w:fldCharType="begin"/>
      </w:r>
      <w:r w:rsidRPr="004932EB">
        <w:instrText xml:space="preserve"> SEQ Hình \* ARABIC </w:instrText>
      </w:r>
      <w:r w:rsidRPr="004932EB">
        <w:fldChar w:fldCharType="separate"/>
      </w:r>
      <w:r>
        <w:rPr>
          <w:noProof/>
        </w:rPr>
        <w:t>25</w:t>
      </w:r>
      <w:r w:rsidRPr="004932EB">
        <w:fldChar w:fldCharType="end"/>
      </w:r>
      <w:r w:rsidRPr="004932EB">
        <w:t xml:space="preserve">: Storyboard </w:t>
      </w:r>
      <w:r>
        <w:t>4</w:t>
      </w:r>
      <w:bookmarkEnd w:id="50"/>
    </w:p>
    <w:p w14:paraId="4ECDA3F5" w14:textId="60F435BE" w:rsidR="00DA3990" w:rsidRDefault="00DA3990" w:rsidP="00302964">
      <w:pPr>
        <w:pStyle w:val="Caption"/>
        <w:rPr>
          <w:sz w:val="28"/>
          <w:szCs w:val="28"/>
        </w:rPr>
      </w:pPr>
      <w:r>
        <w:rPr>
          <w:rFonts w:ascii="Calibri" w:hAnsi="Calibri" w:cs="Calibri"/>
          <w:noProof/>
          <w:color w:val="000000"/>
          <w:sz w:val="22"/>
          <w:szCs w:val="22"/>
          <w:bdr w:val="none" w:sz="0" w:space="0" w:color="auto" w:frame="1"/>
        </w:rPr>
        <w:drawing>
          <wp:inline distT="0" distB="0" distL="0" distR="0" wp14:anchorId="5302A40D" wp14:editId="09280FD6">
            <wp:extent cx="3809896" cy="3048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22660" cy="3058211"/>
                    </a:xfrm>
                    <a:prstGeom prst="rect">
                      <a:avLst/>
                    </a:prstGeom>
                    <a:noFill/>
                    <a:ln>
                      <a:noFill/>
                    </a:ln>
                  </pic:spPr>
                </pic:pic>
              </a:graphicData>
            </a:graphic>
          </wp:inline>
        </w:drawing>
      </w:r>
    </w:p>
    <w:p w14:paraId="13BEB249" w14:textId="22D9DBB0" w:rsidR="003F695C" w:rsidRPr="003F695C" w:rsidRDefault="003F695C" w:rsidP="003F695C">
      <w:pPr>
        <w:pStyle w:val="Caption"/>
      </w:pPr>
      <w:bookmarkStart w:id="51" w:name="_Toc104148479"/>
      <w:r w:rsidRPr="004932EB">
        <w:t xml:space="preserve">Hình </w:t>
      </w:r>
      <w:r w:rsidRPr="004932EB">
        <w:fldChar w:fldCharType="begin"/>
      </w:r>
      <w:r w:rsidRPr="004932EB">
        <w:instrText xml:space="preserve"> SEQ Hình \* ARABIC </w:instrText>
      </w:r>
      <w:r w:rsidRPr="004932EB">
        <w:fldChar w:fldCharType="separate"/>
      </w:r>
      <w:r w:rsidR="00C259FF">
        <w:rPr>
          <w:noProof/>
        </w:rPr>
        <w:t>26</w:t>
      </w:r>
      <w:r w:rsidRPr="004932EB">
        <w:fldChar w:fldCharType="end"/>
      </w:r>
      <w:r w:rsidRPr="004932EB">
        <w:t xml:space="preserve">: Storyboard </w:t>
      </w:r>
      <w:r>
        <w:t>5</w:t>
      </w:r>
      <w:bookmarkEnd w:id="51"/>
    </w:p>
    <w:p w14:paraId="18029AEA" w14:textId="77777777" w:rsidR="0066388E" w:rsidRDefault="0066388E">
      <w:pPr>
        <w:rPr>
          <w:b/>
          <w:sz w:val="28"/>
          <w:szCs w:val="28"/>
        </w:rPr>
      </w:pPr>
      <w:r>
        <w:br w:type="page"/>
      </w:r>
    </w:p>
    <w:p w14:paraId="68792D25" w14:textId="6CA52ED5" w:rsidR="00DA3990" w:rsidRDefault="00DA3990" w:rsidP="00BF2A1A">
      <w:pPr>
        <w:pStyle w:val="Tiumccp1"/>
      </w:pPr>
      <w:bookmarkStart w:id="52" w:name="_Toc104148435"/>
      <w:r>
        <w:lastRenderedPageBreak/>
        <w:t>3.3 Bảng độ ưu tiên:</w:t>
      </w:r>
      <w:bookmarkEnd w:id="52"/>
    </w:p>
    <w:p w14:paraId="4EFB6208" w14:textId="431A3751" w:rsidR="00B75EF0" w:rsidRDefault="00DA3990" w:rsidP="003F695C">
      <w:pPr>
        <w:pStyle w:val="Caption"/>
        <w:rPr>
          <w:sz w:val="28"/>
          <w:szCs w:val="28"/>
        </w:rPr>
      </w:pPr>
      <w:r>
        <w:rPr>
          <w:noProof/>
          <w:bdr w:val="none" w:sz="0" w:space="0" w:color="auto" w:frame="1"/>
        </w:rPr>
        <w:drawing>
          <wp:inline distT="0" distB="0" distL="0" distR="0" wp14:anchorId="2842EC30" wp14:editId="7D232578">
            <wp:extent cx="4972050" cy="19700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76139" cy="1971688"/>
                    </a:xfrm>
                    <a:prstGeom prst="rect">
                      <a:avLst/>
                    </a:prstGeom>
                    <a:noFill/>
                    <a:ln>
                      <a:noFill/>
                    </a:ln>
                  </pic:spPr>
                </pic:pic>
              </a:graphicData>
            </a:graphic>
          </wp:inline>
        </w:drawing>
      </w:r>
    </w:p>
    <w:p w14:paraId="1E3B8875" w14:textId="1B8E2CD5" w:rsidR="005B6F04" w:rsidRPr="00F72E05" w:rsidRDefault="00CE770F" w:rsidP="00F72E05">
      <w:pPr>
        <w:pStyle w:val="Caption"/>
      </w:pPr>
      <w:bookmarkStart w:id="53" w:name="_Toc104148480"/>
      <w:r w:rsidRPr="004932EB">
        <w:t xml:space="preserve">Hình </w:t>
      </w:r>
      <w:r w:rsidRPr="004932EB">
        <w:fldChar w:fldCharType="begin"/>
      </w:r>
      <w:r w:rsidRPr="004932EB">
        <w:instrText xml:space="preserve"> SEQ Hình \* ARABIC </w:instrText>
      </w:r>
      <w:r w:rsidRPr="004932EB">
        <w:fldChar w:fldCharType="separate"/>
      </w:r>
      <w:r>
        <w:rPr>
          <w:noProof/>
        </w:rPr>
        <w:t>27</w:t>
      </w:r>
      <w:r w:rsidRPr="004932EB">
        <w:fldChar w:fldCharType="end"/>
      </w:r>
      <w:r w:rsidRPr="004932EB">
        <w:t xml:space="preserve">: </w:t>
      </w:r>
      <w:r>
        <w:t>Bảng độ ưu tiên</w:t>
      </w:r>
      <w:bookmarkEnd w:id="53"/>
    </w:p>
    <w:p w14:paraId="2261C63E" w14:textId="33109547" w:rsidR="00DA3990" w:rsidRDefault="00DA3990" w:rsidP="00BF2A1A">
      <w:pPr>
        <w:pStyle w:val="Tiumccp1"/>
      </w:pPr>
      <w:bookmarkStart w:id="54" w:name="_Toc104148436"/>
      <w:r>
        <w:t>3.</w:t>
      </w:r>
      <w:r w:rsidR="00BD4BAE">
        <w:t>4</w:t>
      </w:r>
      <w:r>
        <w:t xml:space="preserve"> </w:t>
      </w:r>
      <w:r w:rsidR="00BD4BAE">
        <w:t>Sơ đồ hóa</w:t>
      </w:r>
      <w:r>
        <w:t>:</w:t>
      </w:r>
      <w:bookmarkEnd w:id="54"/>
    </w:p>
    <w:p w14:paraId="007A70A7" w14:textId="44346F8B" w:rsidR="00BD4BAE" w:rsidRDefault="00BD4BAE" w:rsidP="00BF2A1A">
      <w:pPr>
        <w:pStyle w:val="Tiumccp2"/>
      </w:pPr>
      <w:bookmarkStart w:id="55" w:name="_Toc104148437"/>
      <w:r>
        <w:t>3.4.1 Mô hình phân rã trang:</w:t>
      </w:r>
      <w:bookmarkEnd w:id="55"/>
    </w:p>
    <w:p w14:paraId="4B21D511" w14:textId="7A2D31ED" w:rsidR="000D2DD6" w:rsidRPr="00567138" w:rsidRDefault="000D2DD6" w:rsidP="00567138">
      <w:pPr>
        <w:pStyle w:val="Caption"/>
      </w:pPr>
      <w:r w:rsidRPr="00567138">
        <w:rPr>
          <w:noProof/>
        </w:rPr>
        <w:drawing>
          <wp:inline distT="0" distB="0" distL="0" distR="0" wp14:anchorId="1C051158" wp14:editId="44031014">
            <wp:extent cx="4648200" cy="3444489"/>
            <wp:effectExtent l="0" t="0" r="0" b="381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55041" cy="3449558"/>
                    </a:xfrm>
                    <a:prstGeom prst="rect">
                      <a:avLst/>
                    </a:prstGeom>
                    <a:noFill/>
                    <a:ln>
                      <a:noFill/>
                    </a:ln>
                  </pic:spPr>
                </pic:pic>
              </a:graphicData>
            </a:graphic>
          </wp:inline>
        </w:drawing>
      </w:r>
    </w:p>
    <w:p w14:paraId="32E1458A" w14:textId="76501290" w:rsidR="00BF39F3" w:rsidRPr="00567138" w:rsidRDefault="00BF39F3" w:rsidP="00567138">
      <w:pPr>
        <w:pStyle w:val="Caption"/>
      </w:pPr>
      <w:bookmarkStart w:id="56" w:name="_Toc104148481"/>
      <w:r w:rsidRPr="00567138">
        <w:t xml:space="preserve">Hình </w:t>
      </w:r>
      <w:r w:rsidRPr="00567138">
        <w:fldChar w:fldCharType="begin"/>
      </w:r>
      <w:r w:rsidRPr="00567138">
        <w:instrText xml:space="preserve"> SEQ Hình \* ARABIC </w:instrText>
      </w:r>
      <w:r w:rsidRPr="00567138">
        <w:fldChar w:fldCharType="separate"/>
      </w:r>
      <w:r w:rsidRPr="00567138">
        <w:t>28</w:t>
      </w:r>
      <w:r w:rsidRPr="00567138">
        <w:fldChar w:fldCharType="end"/>
      </w:r>
      <w:r w:rsidRPr="00567138">
        <w:t>: Mô hình phân rã Trang chủ</w:t>
      </w:r>
      <w:bookmarkEnd w:id="56"/>
    </w:p>
    <w:p w14:paraId="6BF7C9C9" w14:textId="77777777" w:rsidR="000D2DD6" w:rsidRPr="00567138" w:rsidRDefault="000D2DD6" w:rsidP="00567138">
      <w:pPr>
        <w:pStyle w:val="Caption"/>
      </w:pPr>
      <w:r w:rsidRPr="00567138">
        <w:rPr>
          <w:noProof/>
        </w:rPr>
        <w:lastRenderedPageBreak/>
        <w:drawing>
          <wp:inline distT="0" distB="0" distL="0" distR="0" wp14:anchorId="37D5B60D" wp14:editId="7868E49F">
            <wp:extent cx="5783580" cy="6477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83580" cy="6477000"/>
                    </a:xfrm>
                    <a:prstGeom prst="rect">
                      <a:avLst/>
                    </a:prstGeom>
                    <a:noFill/>
                    <a:ln>
                      <a:noFill/>
                    </a:ln>
                  </pic:spPr>
                </pic:pic>
              </a:graphicData>
            </a:graphic>
          </wp:inline>
        </w:drawing>
      </w:r>
    </w:p>
    <w:p w14:paraId="6B179DC5" w14:textId="1B9E6523" w:rsidR="00567138" w:rsidRPr="00567138" w:rsidRDefault="00567138" w:rsidP="00567138">
      <w:pPr>
        <w:pStyle w:val="Caption"/>
      </w:pPr>
      <w:bookmarkStart w:id="57" w:name="_Toc104148482"/>
      <w:r w:rsidRPr="00567138">
        <w:t xml:space="preserve">Hình </w:t>
      </w:r>
      <w:r w:rsidRPr="00567138">
        <w:fldChar w:fldCharType="begin"/>
      </w:r>
      <w:r w:rsidRPr="00567138">
        <w:instrText xml:space="preserve"> SEQ Hình \* ARABIC </w:instrText>
      </w:r>
      <w:r w:rsidRPr="00567138">
        <w:fldChar w:fldCharType="separate"/>
      </w:r>
      <w:r>
        <w:rPr>
          <w:noProof/>
        </w:rPr>
        <w:t>29</w:t>
      </w:r>
      <w:r w:rsidRPr="00567138">
        <w:fldChar w:fldCharType="end"/>
      </w:r>
      <w:r w:rsidRPr="00567138">
        <w:t xml:space="preserve">: Mô hình phân rã Trang </w:t>
      </w:r>
      <w:r>
        <w:t>trang tổng quan</w:t>
      </w:r>
      <w:bookmarkEnd w:id="57"/>
    </w:p>
    <w:p w14:paraId="2AA80096" w14:textId="0A2B5336" w:rsidR="00BD4BAE" w:rsidRDefault="00BD4BAE">
      <w:pPr>
        <w:rPr>
          <w:b/>
          <w:bCs/>
          <w:sz w:val="28"/>
          <w:szCs w:val="28"/>
        </w:rPr>
      </w:pPr>
    </w:p>
    <w:p w14:paraId="5E5D7F62" w14:textId="77777777" w:rsidR="000D2DD6" w:rsidRDefault="000D2DD6">
      <w:pPr>
        <w:rPr>
          <w:b/>
          <w:bCs/>
          <w:sz w:val="28"/>
          <w:szCs w:val="28"/>
        </w:rPr>
      </w:pPr>
    </w:p>
    <w:p w14:paraId="6AC84F66" w14:textId="77777777" w:rsidR="000D2DD6" w:rsidRDefault="000D2DD6">
      <w:pPr>
        <w:rPr>
          <w:b/>
          <w:bCs/>
          <w:sz w:val="28"/>
          <w:szCs w:val="28"/>
        </w:rPr>
      </w:pPr>
    </w:p>
    <w:p w14:paraId="3B23F47E" w14:textId="43ECB429" w:rsidR="00BD4BAE" w:rsidRDefault="00BD4BAE" w:rsidP="00BF2A1A">
      <w:pPr>
        <w:pStyle w:val="Tiumccp2"/>
      </w:pPr>
      <w:bookmarkStart w:id="58" w:name="_Toc104148438"/>
      <w:r>
        <w:t>3.4.2 Flow chuyển trang:</w:t>
      </w:r>
      <w:bookmarkEnd w:id="58"/>
    </w:p>
    <w:p w14:paraId="6A53D737" w14:textId="22A3D270" w:rsidR="00673787" w:rsidRPr="00750E61" w:rsidRDefault="00B94990" w:rsidP="00750E61">
      <w:pPr>
        <w:pStyle w:val="Caption"/>
      </w:pPr>
      <w:r w:rsidRPr="00750E61">
        <w:rPr>
          <w:noProof/>
        </w:rPr>
        <w:drawing>
          <wp:inline distT="0" distB="0" distL="0" distR="0" wp14:anchorId="1F2881EF" wp14:editId="79C865E2">
            <wp:extent cx="5562600" cy="300420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182" cy="3009382"/>
                    </a:xfrm>
                    <a:prstGeom prst="rect">
                      <a:avLst/>
                    </a:prstGeom>
                  </pic:spPr>
                </pic:pic>
              </a:graphicData>
            </a:graphic>
          </wp:inline>
        </w:drawing>
      </w:r>
    </w:p>
    <w:p w14:paraId="27331523" w14:textId="7BE5D057" w:rsidR="00750E61" w:rsidRPr="00567138" w:rsidRDefault="00750E61" w:rsidP="00750E61">
      <w:pPr>
        <w:pStyle w:val="Caption"/>
      </w:pPr>
      <w:bookmarkStart w:id="59" w:name="_Toc104148483"/>
      <w:r w:rsidRPr="00567138">
        <w:t xml:space="preserve">Hình </w:t>
      </w:r>
      <w:r w:rsidRPr="00567138">
        <w:fldChar w:fldCharType="begin"/>
      </w:r>
      <w:r w:rsidRPr="00567138">
        <w:instrText xml:space="preserve"> SEQ Hình \* ARABIC </w:instrText>
      </w:r>
      <w:r w:rsidRPr="00567138">
        <w:fldChar w:fldCharType="separate"/>
      </w:r>
      <w:r>
        <w:rPr>
          <w:noProof/>
        </w:rPr>
        <w:t>30</w:t>
      </w:r>
      <w:r w:rsidRPr="00567138">
        <w:fldChar w:fldCharType="end"/>
      </w:r>
      <w:r w:rsidRPr="00567138">
        <w:t xml:space="preserve">: </w:t>
      </w:r>
      <w:r>
        <w:t>Flow chuyển trang đăng nhập</w:t>
      </w:r>
      <w:bookmarkEnd w:id="59"/>
    </w:p>
    <w:p w14:paraId="343800D1" w14:textId="3DE7B295" w:rsidR="00673787" w:rsidRPr="00750E61" w:rsidRDefault="00BD4BAE" w:rsidP="00750E61">
      <w:pPr>
        <w:pStyle w:val="Caption"/>
      </w:pPr>
      <w:r w:rsidRPr="00750E61">
        <w:rPr>
          <w:noProof/>
        </w:rPr>
        <w:drawing>
          <wp:inline distT="0" distB="0" distL="0" distR="0" wp14:anchorId="7CBACB60" wp14:editId="060FF9E5">
            <wp:extent cx="4972050" cy="2737053"/>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88566" cy="2746145"/>
                    </a:xfrm>
                    <a:prstGeom prst="rect">
                      <a:avLst/>
                    </a:prstGeom>
                  </pic:spPr>
                </pic:pic>
              </a:graphicData>
            </a:graphic>
          </wp:inline>
        </w:drawing>
      </w:r>
    </w:p>
    <w:p w14:paraId="2DF2759F" w14:textId="514D05F9" w:rsidR="004731A1" w:rsidRPr="00567138" w:rsidRDefault="004731A1" w:rsidP="004731A1">
      <w:pPr>
        <w:pStyle w:val="Caption"/>
      </w:pPr>
      <w:bookmarkStart w:id="60" w:name="_Toc104148484"/>
      <w:r w:rsidRPr="00567138">
        <w:t xml:space="preserve">Hình </w:t>
      </w:r>
      <w:r w:rsidRPr="00567138">
        <w:fldChar w:fldCharType="begin"/>
      </w:r>
      <w:r w:rsidRPr="00567138">
        <w:instrText xml:space="preserve"> SEQ Hình \* ARABIC </w:instrText>
      </w:r>
      <w:r w:rsidRPr="00567138">
        <w:fldChar w:fldCharType="separate"/>
      </w:r>
      <w:r>
        <w:rPr>
          <w:noProof/>
        </w:rPr>
        <w:t>31</w:t>
      </w:r>
      <w:r w:rsidRPr="00567138">
        <w:fldChar w:fldCharType="end"/>
      </w:r>
      <w:r w:rsidRPr="00567138">
        <w:t xml:space="preserve">: </w:t>
      </w:r>
      <w:r>
        <w:t>Flow chuyển trang tin tức</w:t>
      </w:r>
      <w:bookmarkEnd w:id="60"/>
    </w:p>
    <w:p w14:paraId="6CC556DA" w14:textId="6D7C034B" w:rsidR="005C1011" w:rsidRPr="00750E61" w:rsidRDefault="00B610B9" w:rsidP="00750E61">
      <w:pPr>
        <w:pStyle w:val="Caption"/>
      </w:pPr>
      <w:r w:rsidRPr="00B610B9">
        <w:rPr>
          <w:noProof/>
        </w:rPr>
        <w:lastRenderedPageBreak/>
        <w:drawing>
          <wp:inline distT="0" distB="0" distL="0" distR="0" wp14:anchorId="49974BFB" wp14:editId="393542FD">
            <wp:extent cx="5456568" cy="5105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61268" cy="5109798"/>
                    </a:xfrm>
                    <a:prstGeom prst="rect">
                      <a:avLst/>
                    </a:prstGeom>
                  </pic:spPr>
                </pic:pic>
              </a:graphicData>
            </a:graphic>
          </wp:inline>
        </w:drawing>
      </w:r>
    </w:p>
    <w:p w14:paraId="0246D5B6" w14:textId="5396BC06" w:rsidR="00141966" w:rsidRPr="00567138" w:rsidRDefault="00141966" w:rsidP="00141966">
      <w:pPr>
        <w:pStyle w:val="Caption"/>
      </w:pPr>
      <w:bookmarkStart w:id="61" w:name="_Toc104148485"/>
      <w:r w:rsidRPr="00567138">
        <w:t xml:space="preserve">Hình </w:t>
      </w:r>
      <w:r w:rsidRPr="00567138">
        <w:fldChar w:fldCharType="begin"/>
      </w:r>
      <w:r w:rsidRPr="00567138">
        <w:instrText xml:space="preserve"> SEQ Hình \* ARABIC </w:instrText>
      </w:r>
      <w:r w:rsidRPr="00567138">
        <w:fldChar w:fldCharType="separate"/>
      </w:r>
      <w:r>
        <w:rPr>
          <w:noProof/>
        </w:rPr>
        <w:t>32</w:t>
      </w:r>
      <w:r w:rsidRPr="00567138">
        <w:fldChar w:fldCharType="end"/>
      </w:r>
      <w:r w:rsidRPr="00567138">
        <w:t xml:space="preserve">: </w:t>
      </w:r>
      <w:r>
        <w:t>Flow chuyển trang nạp tiền điện thoại</w:t>
      </w:r>
      <w:bookmarkEnd w:id="61"/>
    </w:p>
    <w:p w14:paraId="102DBDB4" w14:textId="334DA6C5" w:rsidR="00673787" w:rsidRPr="00750E61" w:rsidRDefault="00B610B9" w:rsidP="00750E61">
      <w:pPr>
        <w:pStyle w:val="Caption"/>
      </w:pPr>
      <w:r w:rsidRPr="00B610B9">
        <w:rPr>
          <w:noProof/>
        </w:rPr>
        <w:lastRenderedPageBreak/>
        <w:drawing>
          <wp:inline distT="0" distB="0" distL="0" distR="0" wp14:anchorId="450398A6" wp14:editId="1C304E75">
            <wp:extent cx="5464411" cy="504444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6670" cy="5046525"/>
                    </a:xfrm>
                    <a:prstGeom prst="rect">
                      <a:avLst/>
                    </a:prstGeom>
                  </pic:spPr>
                </pic:pic>
              </a:graphicData>
            </a:graphic>
          </wp:inline>
        </w:drawing>
      </w:r>
    </w:p>
    <w:p w14:paraId="4C8BF68B" w14:textId="3CDE27DC" w:rsidR="000B1A56" w:rsidRDefault="00E30356" w:rsidP="00E30356">
      <w:pPr>
        <w:pStyle w:val="Caption"/>
      </w:pPr>
      <w:bookmarkStart w:id="62" w:name="_Toc104148486"/>
      <w:r w:rsidRPr="00567138">
        <w:t xml:space="preserve">Hình </w:t>
      </w:r>
      <w:r w:rsidRPr="00567138">
        <w:fldChar w:fldCharType="begin"/>
      </w:r>
      <w:r w:rsidRPr="00567138">
        <w:instrText xml:space="preserve"> SEQ Hình \* ARABIC </w:instrText>
      </w:r>
      <w:r w:rsidRPr="00567138">
        <w:fldChar w:fldCharType="separate"/>
      </w:r>
      <w:r w:rsidR="00C259FF">
        <w:rPr>
          <w:noProof/>
        </w:rPr>
        <w:t>33</w:t>
      </w:r>
      <w:r w:rsidRPr="00567138">
        <w:fldChar w:fldCharType="end"/>
      </w:r>
      <w:r w:rsidRPr="00567138">
        <w:t xml:space="preserve">: </w:t>
      </w:r>
      <w:r>
        <w:t>Flow chuyển trang chuyển khoản nội bộ</w:t>
      </w:r>
      <w:bookmarkEnd w:id="62"/>
    </w:p>
    <w:p w14:paraId="7399DE75" w14:textId="77777777" w:rsidR="000B1A56" w:rsidRDefault="000B1A56">
      <w:pPr>
        <w:rPr>
          <w:bCs/>
          <w:sz w:val="26"/>
          <w:szCs w:val="26"/>
        </w:rPr>
      </w:pPr>
      <w:r>
        <w:br w:type="page"/>
      </w:r>
    </w:p>
    <w:p w14:paraId="187ADBF7" w14:textId="0538C897" w:rsidR="000B1A56" w:rsidRPr="000B1A56" w:rsidRDefault="00D744E5" w:rsidP="000B1A56">
      <w:pPr>
        <w:pStyle w:val="Caption"/>
      </w:pPr>
      <w:r>
        <w:rPr>
          <w:noProof/>
        </w:rPr>
        <w:lastRenderedPageBreak/>
        <w:drawing>
          <wp:inline distT="0" distB="0" distL="0" distR="0" wp14:anchorId="21F4CB78" wp14:editId="627CA6E0">
            <wp:extent cx="6280150" cy="2895600"/>
            <wp:effectExtent l="0" t="0" r="6350" b="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87202" cy="2898851"/>
                    </a:xfrm>
                    <a:prstGeom prst="rect">
                      <a:avLst/>
                    </a:prstGeom>
                    <a:noFill/>
                    <a:ln>
                      <a:noFill/>
                    </a:ln>
                  </pic:spPr>
                </pic:pic>
              </a:graphicData>
            </a:graphic>
          </wp:inline>
        </w:drawing>
      </w:r>
    </w:p>
    <w:p w14:paraId="4A35EC6D" w14:textId="0EF9C19E" w:rsidR="00596A34" w:rsidRDefault="000B1A56" w:rsidP="000B1A56">
      <w:pPr>
        <w:pStyle w:val="Caption"/>
      </w:pPr>
      <w:bookmarkStart w:id="63" w:name="_Toc104148487"/>
      <w:r w:rsidRPr="000B1A56">
        <w:t xml:space="preserve">Hình </w:t>
      </w:r>
      <w:r w:rsidRPr="000B1A56">
        <w:fldChar w:fldCharType="begin"/>
      </w:r>
      <w:r w:rsidRPr="000B1A56">
        <w:instrText xml:space="preserve"> SEQ Hình \* ARABIC </w:instrText>
      </w:r>
      <w:r w:rsidRPr="000B1A56">
        <w:fldChar w:fldCharType="separate"/>
      </w:r>
      <w:r w:rsidR="00C259FF">
        <w:rPr>
          <w:noProof/>
        </w:rPr>
        <w:t>34</w:t>
      </w:r>
      <w:r w:rsidRPr="000B1A56">
        <w:fldChar w:fldCharType="end"/>
      </w:r>
      <w:r w:rsidRPr="000B1A56">
        <w:t xml:space="preserve">: Flow chuyển trang </w:t>
      </w:r>
      <w:r w:rsidR="00CC3CE2">
        <w:t>tổng quan</w:t>
      </w:r>
      <w:bookmarkEnd w:id="63"/>
    </w:p>
    <w:p w14:paraId="1E857BDA" w14:textId="77777777" w:rsidR="00DF525E" w:rsidRPr="00DF525E" w:rsidRDefault="00DF525E" w:rsidP="00DF525E"/>
    <w:p w14:paraId="45416555" w14:textId="77777777" w:rsidR="00DF525E" w:rsidRDefault="00EE58BE" w:rsidP="00D15B1F">
      <w:pPr>
        <w:pStyle w:val="Tiumccp1"/>
      </w:pPr>
      <w:bookmarkStart w:id="64" w:name="_Toc104148439"/>
      <w:r w:rsidRPr="00DF525E">
        <w:t xml:space="preserve">3.5 </w:t>
      </w:r>
      <w:r w:rsidR="00DF525E" w:rsidRPr="00DF525E">
        <w:t>Đặc tả chức năng:</w:t>
      </w:r>
      <w:bookmarkEnd w:id="64"/>
    </w:p>
    <w:tbl>
      <w:tblPr>
        <w:tblStyle w:val="TableGrid"/>
        <w:tblW w:w="0" w:type="auto"/>
        <w:tblLook w:val="04A0" w:firstRow="1" w:lastRow="0" w:firstColumn="1" w:lastColumn="0" w:noHBand="0" w:noVBand="1"/>
      </w:tblPr>
      <w:tblGrid>
        <w:gridCol w:w="706"/>
        <w:gridCol w:w="1670"/>
        <w:gridCol w:w="2512"/>
        <w:gridCol w:w="4223"/>
      </w:tblGrid>
      <w:tr w:rsidR="00DF525E" w14:paraId="63ECCF2F" w14:textId="77777777" w:rsidTr="00AF5ADC">
        <w:trPr>
          <w:trHeight w:val="440"/>
        </w:trPr>
        <w:tc>
          <w:tcPr>
            <w:tcW w:w="708" w:type="dxa"/>
          </w:tcPr>
          <w:p w14:paraId="78D93B34" w14:textId="77777777" w:rsidR="00DF525E" w:rsidRPr="00BB70EC" w:rsidRDefault="00DF525E" w:rsidP="00AF5ADC">
            <w:pPr>
              <w:jc w:val="center"/>
              <w:rPr>
                <w:b/>
                <w:szCs w:val="26"/>
              </w:rPr>
            </w:pPr>
            <w:r w:rsidRPr="00BB70EC">
              <w:rPr>
                <w:b/>
                <w:szCs w:val="26"/>
              </w:rPr>
              <w:t>STT</w:t>
            </w:r>
          </w:p>
        </w:tc>
        <w:tc>
          <w:tcPr>
            <w:tcW w:w="1700" w:type="dxa"/>
          </w:tcPr>
          <w:p w14:paraId="40C1251D" w14:textId="77777777" w:rsidR="00DF525E" w:rsidRPr="00BB70EC" w:rsidRDefault="00DF525E" w:rsidP="00AF5ADC">
            <w:pPr>
              <w:jc w:val="center"/>
              <w:rPr>
                <w:b/>
                <w:szCs w:val="26"/>
              </w:rPr>
            </w:pPr>
            <w:r w:rsidRPr="00BB70EC">
              <w:rPr>
                <w:b/>
                <w:szCs w:val="26"/>
              </w:rPr>
              <w:t>Màn hình</w:t>
            </w:r>
          </w:p>
        </w:tc>
        <w:tc>
          <w:tcPr>
            <w:tcW w:w="2585" w:type="dxa"/>
          </w:tcPr>
          <w:p w14:paraId="4CB9A0AD" w14:textId="77777777" w:rsidR="00DF525E" w:rsidRPr="00BB70EC" w:rsidRDefault="00DF525E" w:rsidP="00AF5ADC">
            <w:pPr>
              <w:jc w:val="center"/>
              <w:rPr>
                <w:b/>
                <w:szCs w:val="26"/>
              </w:rPr>
            </w:pPr>
            <w:r w:rsidRPr="00BB70EC">
              <w:rPr>
                <w:b/>
                <w:szCs w:val="26"/>
              </w:rPr>
              <w:t>Loại màn hình</w:t>
            </w:r>
          </w:p>
        </w:tc>
        <w:tc>
          <w:tcPr>
            <w:tcW w:w="4357" w:type="dxa"/>
          </w:tcPr>
          <w:p w14:paraId="0855F035" w14:textId="77777777" w:rsidR="00DF525E" w:rsidRPr="00BB70EC" w:rsidRDefault="00DF525E" w:rsidP="00AF5ADC">
            <w:pPr>
              <w:jc w:val="center"/>
              <w:rPr>
                <w:b/>
                <w:szCs w:val="26"/>
              </w:rPr>
            </w:pPr>
            <w:r w:rsidRPr="00BB70EC">
              <w:rPr>
                <w:b/>
                <w:szCs w:val="26"/>
              </w:rPr>
              <w:t>Chức năng</w:t>
            </w:r>
          </w:p>
        </w:tc>
      </w:tr>
      <w:tr w:rsidR="00DF525E" w14:paraId="7060E31F" w14:textId="77777777" w:rsidTr="00AF5ADC">
        <w:tc>
          <w:tcPr>
            <w:tcW w:w="708" w:type="dxa"/>
          </w:tcPr>
          <w:p w14:paraId="0ED5252E" w14:textId="77777777" w:rsidR="00DF525E" w:rsidRDefault="00DF525E" w:rsidP="00AF5ADC">
            <w:pPr>
              <w:jc w:val="center"/>
            </w:pPr>
            <w:r>
              <w:t>1</w:t>
            </w:r>
          </w:p>
        </w:tc>
        <w:tc>
          <w:tcPr>
            <w:tcW w:w="1700" w:type="dxa"/>
          </w:tcPr>
          <w:p w14:paraId="220006CB" w14:textId="77777777" w:rsidR="00DF525E" w:rsidRDefault="00DF525E" w:rsidP="00AF5ADC">
            <w:pPr>
              <w:jc w:val="center"/>
            </w:pPr>
            <w:r>
              <w:t>Đăng nhập</w:t>
            </w:r>
          </w:p>
        </w:tc>
        <w:tc>
          <w:tcPr>
            <w:tcW w:w="2585" w:type="dxa"/>
          </w:tcPr>
          <w:p w14:paraId="76114C3F" w14:textId="77777777" w:rsidR="00DF525E" w:rsidRDefault="00DF525E" w:rsidP="00AF5ADC">
            <w:pPr>
              <w:jc w:val="center"/>
            </w:pPr>
            <w:r>
              <w:t>Màn hình nhập liệu</w:t>
            </w:r>
          </w:p>
        </w:tc>
        <w:tc>
          <w:tcPr>
            <w:tcW w:w="4357" w:type="dxa"/>
          </w:tcPr>
          <w:p w14:paraId="10A6F710" w14:textId="77777777" w:rsidR="00DF525E" w:rsidRDefault="00DF525E" w:rsidP="00AF5ADC">
            <w:r>
              <w:t>Nhập thông tin tài khoản đã đăng ký trước đó để đăng nhập và sử dụng các chức năng trong hệ thống</w:t>
            </w:r>
          </w:p>
        </w:tc>
      </w:tr>
      <w:tr w:rsidR="00DF525E" w14:paraId="164A94FE" w14:textId="77777777" w:rsidTr="00AF5ADC">
        <w:tc>
          <w:tcPr>
            <w:tcW w:w="708" w:type="dxa"/>
          </w:tcPr>
          <w:p w14:paraId="4FF612F3" w14:textId="77777777" w:rsidR="00DF525E" w:rsidRDefault="00DF525E" w:rsidP="00AF5ADC">
            <w:pPr>
              <w:jc w:val="center"/>
            </w:pPr>
            <w:r>
              <w:t>2</w:t>
            </w:r>
          </w:p>
        </w:tc>
        <w:tc>
          <w:tcPr>
            <w:tcW w:w="1700" w:type="dxa"/>
          </w:tcPr>
          <w:p w14:paraId="2E41C354" w14:textId="77777777" w:rsidR="00DF525E" w:rsidRDefault="00DF525E" w:rsidP="00AF5ADC">
            <w:pPr>
              <w:jc w:val="center"/>
            </w:pPr>
            <w:r>
              <w:t>Trang chủ</w:t>
            </w:r>
          </w:p>
        </w:tc>
        <w:tc>
          <w:tcPr>
            <w:tcW w:w="2585" w:type="dxa"/>
          </w:tcPr>
          <w:p w14:paraId="2BEF3932" w14:textId="77777777" w:rsidR="00DF525E" w:rsidRDefault="00DF525E" w:rsidP="00AF5ADC">
            <w:pPr>
              <w:jc w:val="center"/>
            </w:pPr>
            <w:r>
              <w:t>Màn hình chính</w:t>
            </w:r>
          </w:p>
        </w:tc>
        <w:tc>
          <w:tcPr>
            <w:tcW w:w="4357" w:type="dxa"/>
          </w:tcPr>
          <w:p w14:paraId="1371F82D" w14:textId="77777777" w:rsidR="00DF525E" w:rsidRDefault="00DF525E" w:rsidP="00AF5ADC">
            <w:r>
              <w:t>Cung cấp các thông tin của trang web như tin tức, liên hệ, giới thiệu, sơ đồ tất cả các chức năng chính của hệ thống, cho phép người dùng dễ dàng thao tác</w:t>
            </w:r>
          </w:p>
        </w:tc>
      </w:tr>
      <w:tr w:rsidR="00DF525E" w14:paraId="21837DDF" w14:textId="77777777" w:rsidTr="00AF5ADC">
        <w:trPr>
          <w:trHeight w:val="665"/>
        </w:trPr>
        <w:tc>
          <w:tcPr>
            <w:tcW w:w="708" w:type="dxa"/>
          </w:tcPr>
          <w:p w14:paraId="4642820E" w14:textId="77777777" w:rsidR="00DF525E" w:rsidRDefault="00DF525E" w:rsidP="00AF5ADC">
            <w:pPr>
              <w:jc w:val="center"/>
            </w:pPr>
            <w:r>
              <w:t>3</w:t>
            </w:r>
          </w:p>
        </w:tc>
        <w:tc>
          <w:tcPr>
            <w:tcW w:w="1700" w:type="dxa"/>
          </w:tcPr>
          <w:p w14:paraId="00842C41" w14:textId="77777777" w:rsidR="00DF525E" w:rsidRDefault="00DF525E" w:rsidP="00AF5ADC">
            <w:pPr>
              <w:jc w:val="center"/>
            </w:pPr>
            <w:r>
              <w:t>Giới thiệu</w:t>
            </w:r>
          </w:p>
        </w:tc>
        <w:tc>
          <w:tcPr>
            <w:tcW w:w="2585" w:type="dxa"/>
          </w:tcPr>
          <w:p w14:paraId="69A272EE" w14:textId="77777777" w:rsidR="00DF525E" w:rsidRDefault="00DF525E" w:rsidP="00AF5ADC">
            <w:pPr>
              <w:jc w:val="center"/>
            </w:pPr>
            <w:r>
              <w:t>Màn hình thông tin</w:t>
            </w:r>
          </w:p>
        </w:tc>
        <w:tc>
          <w:tcPr>
            <w:tcW w:w="4357" w:type="dxa"/>
          </w:tcPr>
          <w:p w14:paraId="182012F2" w14:textId="77777777" w:rsidR="00DF525E" w:rsidRDefault="00DF525E" w:rsidP="00AF5ADC">
            <w:r>
              <w:t>Bao gồm các thông tin liên quan đến ngân hàng nhằm giúp khách hàng có thêm nhiều thông tin chính xác như: dự án đầu tư, cơ cấu bộ máy, giải thưởng,..</w:t>
            </w:r>
          </w:p>
        </w:tc>
      </w:tr>
      <w:tr w:rsidR="00DF525E" w14:paraId="0254C5EE" w14:textId="77777777" w:rsidTr="00AF5ADC">
        <w:tc>
          <w:tcPr>
            <w:tcW w:w="708" w:type="dxa"/>
          </w:tcPr>
          <w:p w14:paraId="4C809114" w14:textId="77777777" w:rsidR="00DF525E" w:rsidRDefault="00DF525E" w:rsidP="00AF5ADC">
            <w:pPr>
              <w:jc w:val="center"/>
            </w:pPr>
            <w:r>
              <w:t>4</w:t>
            </w:r>
          </w:p>
        </w:tc>
        <w:tc>
          <w:tcPr>
            <w:tcW w:w="1700" w:type="dxa"/>
          </w:tcPr>
          <w:p w14:paraId="7B4A8786" w14:textId="77777777" w:rsidR="00DF525E" w:rsidRDefault="00DF525E" w:rsidP="00AF5ADC">
            <w:pPr>
              <w:jc w:val="center"/>
            </w:pPr>
            <w:r>
              <w:t>Liên hệ</w:t>
            </w:r>
          </w:p>
        </w:tc>
        <w:tc>
          <w:tcPr>
            <w:tcW w:w="2585" w:type="dxa"/>
          </w:tcPr>
          <w:p w14:paraId="753E2905" w14:textId="77777777" w:rsidR="00DF525E" w:rsidRDefault="00DF525E" w:rsidP="00AF5ADC">
            <w:pPr>
              <w:jc w:val="center"/>
            </w:pPr>
            <w:r>
              <w:t>Màn hình thông tin</w:t>
            </w:r>
          </w:p>
        </w:tc>
        <w:tc>
          <w:tcPr>
            <w:tcW w:w="4357" w:type="dxa"/>
          </w:tcPr>
          <w:p w14:paraId="6CB8A311" w14:textId="77777777" w:rsidR="00DF525E" w:rsidRDefault="00DF525E" w:rsidP="00AF5ADC">
            <w:r>
              <w:t>Hiển thị thông tin liên hệ của ngân hàng bao gồm số điện thoại, email, địa chỉ của trụ sở chính</w:t>
            </w:r>
          </w:p>
        </w:tc>
      </w:tr>
      <w:tr w:rsidR="00DF525E" w14:paraId="071C572E" w14:textId="77777777" w:rsidTr="00AF5ADC">
        <w:tc>
          <w:tcPr>
            <w:tcW w:w="708" w:type="dxa"/>
          </w:tcPr>
          <w:p w14:paraId="0939ED97" w14:textId="77777777" w:rsidR="00DF525E" w:rsidRDefault="00DF525E" w:rsidP="00AF5ADC">
            <w:pPr>
              <w:jc w:val="center"/>
            </w:pPr>
            <w:r>
              <w:t>5</w:t>
            </w:r>
          </w:p>
        </w:tc>
        <w:tc>
          <w:tcPr>
            <w:tcW w:w="1700" w:type="dxa"/>
          </w:tcPr>
          <w:p w14:paraId="0E5C8131" w14:textId="77777777" w:rsidR="00DF525E" w:rsidRDefault="00DF525E" w:rsidP="00AF5ADC">
            <w:pPr>
              <w:jc w:val="center"/>
            </w:pPr>
            <w:r>
              <w:t>Hỏi đáp</w:t>
            </w:r>
          </w:p>
        </w:tc>
        <w:tc>
          <w:tcPr>
            <w:tcW w:w="2585" w:type="dxa"/>
          </w:tcPr>
          <w:p w14:paraId="0DD4FC47" w14:textId="77777777" w:rsidR="00DF525E" w:rsidRDefault="00DF525E" w:rsidP="00AF5ADC">
            <w:pPr>
              <w:jc w:val="center"/>
            </w:pPr>
            <w:r>
              <w:t>Màn hình danh mục</w:t>
            </w:r>
          </w:p>
        </w:tc>
        <w:tc>
          <w:tcPr>
            <w:tcW w:w="4357" w:type="dxa"/>
          </w:tcPr>
          <w:p w14:paraId="3EDEDEF6" w14:textId="77777777" w:rsidR="00DF525E" w:rsidRDefault="00DF525E" w:rsidP="00AF5ADC">
            <w:r>
              <w:t>Bao gồm các câu hỏi thường gặp để khách hàng có thể dễ  dàng trao đổi với nhân viên tư vấn hơn</w:t>
            </w:r>
          </w:p>
        </w:tc>
      </w:tr>
      <w:tr w:rsidR="00DF525E" w14:paraId="553F8CC9" w14:textId="77777777" w:rsidTr="00AF5ADC">
        <w:tc>
          <w:tcPr>
            <w:tcW w:w="708" w:type="dxa"/>
          </w:tcPr>
          <w:p w14:paraId="6549265F" w14:textId="77777777" w:rsidR="00DF525E" w:rsidRDefault="00DF525E" w:rsidP="00AF5ADC">
            <w:pPr>
              <w:jc w:val="center"/>
            </w:pPr>
            <w:r>
              <w:lastRenderedPageBreak/>
              <w:t>6</w:t>
            </w:r>
          </w:p>
        </w:tc>
        <w:tc>
          <w:tcPr>
            <w:tcW w:w="1700" w:type="dxa"/>
          </w:tcPr>
          <w:p w14:paraId="42520039" w14:textId="77777777" w:rsidR="00DF525E" w:rsidRDefault="00DF525E" w:rsidP="00AF5ADC">
            <w:pPr>
              <w:jc w:val="center"/>
            </w:pPr>
            <w:r>
              <w:t>Tin tức và sự kiện</w:t>
            </w:r>
          </w:p>
        </w:tc>
        <w:tc>
          <w:tcPr>
            <w:tcW w:w="2585" w:type="dxa"/>
          </w:tcPr>
          <w:p w14:paraId="5EDF7242" w14:textId="77777777" w:rsidR="00DF525E" w:rsidRDefault="00DF525E" w:rsidP="00AF5ADC">
            <w:pPr>
              <w:jc w:val="center"/>
            </w:pPr>
            <w:r>
              <w:t>Màn hình thông tin</w:t>
            </w:r>
          </w:p>
        </w:tc>
        <w:tc>
          <w:tcPr>
            <w:tcW w:w="4357" w:type="dxa"/>
          </w:tcPr>
          <w:p w14:paraId="3D2F28DD" w14:textId="77777777" w:rsidR="00DF525E" w:rsidRDefault="00DF525E" w:rsidP="00AF5ADC">
            <w:r>
              <w:t>Hiển thị danh sách bài báo, chi tiết bài báo</w:t>
            </w:r>
          </w:p>
        </w:tc>
      </w:tr>
      <w:tr w:rsidR="00DF525E" w14:paraId="6FF1B61D" w14:textId="77777777" w:rsidTr="00AF5ADC">
        <w:tc>
          <w:tcPr>
            <w:tcW w:w="708" w:type="dxa"/>
          </w:tcPr>
          <w:p w14:paraId="0208E772" w14:textId="77777777" w:rsidR="00DF525E" w:rsidRDefault="00DF525E" w:rsidP="00AF5ADC">
            <w:pPr>
              <w:jc w:val="center"/>
            </w:pPr>
            <w:r>
              <w:t>7</w:t>
            </w:r>
          </w:p>
        </w:tc>
        <w:tc>
          <w:tcPr>
            <w:tcW w:w="1700" w:type="dxa"/>
          </w:tcPr>
          <w:p w14:paraId="2AA3AD86" w14:textId="77777777" w:rsidR="00DF525E" w:rsidRDefault="00DF525E" w:rsidP="00AF5ADC">
            <w:pPr>
              <w:jc w:val="center"/>
            </w:pPr>
            <w:r>
              <w:t>Xác nhận OTP</w:t>
            </w:r>
          </w:p>
        </w:tc>
        <w:tc>
          <w:tcPr>
            <w:tcW w:w="2585" w:type="dxa"/>
          </w:tcPr>
          <w:p w14:paraId="6444AE7E" w14:textId="77777777" w:rsidR="00DF525E" w:rsidRDefault="00DF525E" w:rsidP="00AF5ADC">
            <w:pPr>
              <w:jc w:val="center"/>
            </w:pPr>
            <w:r>
              <w:t>Màn hình nhập liệu</w:t>
            </w:r>
          </w:p>
        </w:tc>
        <w:tc>
          <w:tcPr>
            <w:tcW w:w="4357" w:type="dxa"/>
          </w:tcPr>
          <w:p w14:paraId="39E70D30" w14:textId="77777777" w:rsidR="00DF525E" w:rsidRDefault="00DF525E" w:rsidP="00AF5ADC">
            <w:r>
              <w:t>Cho phép người dùng nhập mã OTP đã được gửi vào số điện thoại mà người dùng vừa cung cấp</w:t>
            </w:r>
          </w:p>
        </w:tc>
      </w:tr>
      <w:tr w:rsidR="00DF525E" w14:paraId="0B61B9A0" w14:textId="77777777" w:rsidTr="00AF5ADC">
        <w:trPr>
          <w:trHeight w:val="872"/>
        </w:trPr>
        <w:tc>
          <w:tcPr>
            <w:tcW w:w="708" w:type="dxa"/>
          </w:tcPr>
          <w:p w14:paraId="26E461E9" w14:textId="77777777" w:rsidR="00DF525E" w:rsidRDefault="00DF525E" w:rsidP="00AF5ADC">
            <w:pPr>
              <w:jc w:val="center"/>
            </w:pPr>
            <w:r>
              <w:t>8</w:t>
            </w:r>
          </w:p>
        </w:tc>
        <w:tc>
          <w:tcPr>
            <w:tcW w:w="1700" w:type="dxa"/>
          </w:tcPr>
          <w:p w14:paraId="228CE65D" w14:textId="77777777" w:rsidR="00DF525E" w:rsidRDefault="00DF525E" w:rsidP="00AF5ADC">
            <w:pPr>
              <w:jc w:val="center"/>
            </w:pPr>
            <w:r>
              <w:t>Thông tin tài khoản</w:t>
            </w:r>
          </w:p>
        </w:tc>
        <w:tc>
          <w:tcPr>
            <w:tcW w:w="2585" w:type="dxa"/>
          </w:tcPr>
          <w:p w14:paraId="126E328A" w14:textId="77777777" w:rsidR="00DF525E" w:rsidRDefault="00DF525E" w:rsidP="00AF5ADC">
            <w:pPr>
              <w:jc w:val="center"/>
            </w:pPr>
            <w:r>
              <w:t>Trang cá nhân</w:t>
            </w:r>
          </w:p>
        </w:tc>
        <w:tc>
          <w:tcPr>
            <w:tcW w:w="4357" w:type="dxa"/>
          </w:tcPr>
          <w:p w14:paraId="289586D1" w14:textId="77777777" w:rsidR="00DF525E" w:rsidRDefault="00DF525E" w:rsidP="00AF5ADC">
            <w:r>
              <w:t>Cung cấp tất cả thông tin của tài khoản của người dùng</w:t>
            </w:r>
          </w:p>
        </w:tc>
      </w:tr>
      <w:tr w:rsidR="00DF525E" w14:paraId="36B86098" w14:textId="77777777" w:rsidTr="00AF5ADC">
        <w:trPr>
          <w:trHeight w:val="872"/>
        </w:trPr>
        <w:tc>
          <w:tcPr>
            <w:tcW w:w="708" w:type="dxa"/>
          </w:tcPr>
          <w:p w14:paraId="3F1ADD5B" w14:textId="77777777" w:rsidR="00DF525E" w:rsidRDefault="00DF525E" w:rsidP="00AF5ADC">
            <w:pPr>
              <w:jc w:val="center"/>
            </w:pPr>
            <w:r>
              <w:t>9</w:t>
            </w:r>
          </w:p>
        </w:tc>
        <w:tc>
          <w:tcPr>
            <w:tcW w:w="1700" w:type="dxa"/>
          </w:tcPr>
          <w:p w14:paraId="04AAC8AD" w14:textId="77777777" w:rsidR="00DF525E" w:rsidRDefault="00DF525E" w:rsidP="00AF5ADC">
            <w:pPr>
              <w:jc w:val="center"/>
            </w:pPr>
            <w:r>
              <w:t>Tổng quan hệ thống</w:t>
            </w:r>
          </w:p>
        </w:tc>
        <w:tc>
          <w:tcPr>
            <w:tcW w:w="2585" w:type="dxa"/>
          </w:tcPr>
          <w:p w14:paraId="26E13571" w14:textId="77777777" w:rsidR="00DF525E" w:rsidRDefault="00DF525E" w:rsidP="00AF5ADC">
            <w:pPr>
              <w:jc w:val="center"/>
            </w:pPr>
            <w:r>
              <w:t>Màn hình chính</w:t>
            </w:r>
          </w:p>
        </w:tc>
        <w:tc>
          <w:tcPr>
            <w:tcW w:w="4357" w:type="dxa"/>
          </w:tcPr>
          <w:p w14:paraId="28CC0A6B" w14:textId="77777777" w:rsidR="00DF525E" w:rsidRDefault="00DF525E" w:rsidP="00AF5ADC">
            <w:r>
              <w:t>Cung cấp các thông tin bao quát về tài khoản, tiết kiệm, tỷ giá ngoại tệ, …</w:t>
            </w:r>
          </w:p>
        </w:tc>
      </w:tr>
      <w:tr w:rsidR="00DF525E" w14:paraId="20D44056" w14:textId="77777777" w:rsidTr="00AF5ADC">
        <w:trPr>
          <w:trHeight w:val="872"/>
        </w:trPr>
        <w:tc>
          <w:tcPr>
            <w:tcW w:w="708" w:type="dxa"/>
          </w:tcPr>
          <w:p w14:paraId="5A5E8A1F" w14:textId="77777777" w:rsidR="00DF525E" w:rsidRDefault="00DF525E" w:rsidP="00AF5ADC">
            <w:pPr>
              <w:jc w:val="center"/>
            </w:pPr>
            <w:r>
              <w:t>10</w:t>
            </w:r>
          </w:p>
        </w:tc>
        <w:tc>
          <w:tcPr>
            <w:tcW w:w="1700" w:type="dxa"/>
          </w:tcPr>
          <w:p w14:paraId="77E5BE78" w14:textId="77777777" w:rsidR="00DF525E" w:rsidRDefault="00DF525E" w:rsidP="00AF5ADC">
            <w:pPr>
              <w:jc w:val="center"/>
            </w:pPr>
            <w:r>
              <w:t>Chuyển khoản</w:t>
            </w:r>
          </w:p>
        </w:tc>
        <w:tc>
          <w:tcPr>
            <w:tcW w:w="2585" w:type="dxa"/>
          </w:tcPr>
          <w:p w14:paraId="43C9016C" w14:textId="77777777" w:rsidR="00DF525E" w:rsidRDefault="00DF525E" w:rsidP="00AF5ADC">
            <w:pPr>
              <w:jc w:val="center"/>
            </w:pPr>
            <w:r>
              <w:t>Màn hình danh mục</w:t>
            </w:r>
          </w:p>
        </w:tc>
        <w:tc>
          <w:tcPr>
            <w:tcW w:w="4357" w:type="dxa"/>
          </w:tcPr>
          <w:p w14:paraId="11486195" w14:textId="77777777" w:rsidR="00DF525E" w:rsidRDefault="00DF525E" w:rsidP="00AF5ADC">
            <w:r>
              <w:t>Cung cấp các hình thức chuyển khoản khác nhau như: cùng ngân hàng, liên ngân hàng, mã QR,…</w:t>
            </w:r>
          </w:p>
        </w:tc>
      </w:tr>
      <w:tr w:rsidR="00DF525E" w14:paraId="01D946B5" w14:textId="77777777" w:rsidTr="00AF5ADC">
        <w:tc>
          <w:tcPr>
            <w:tcW w:w="708" w:type="dxa"/>
          </w:tcPr>
          <w:p w14:paraId="09B4E75B" w14:textId="77777777" w:rsidR="00DF525E" w:rsidRDefault="00DF525E" w:rsidP="00AF5ADC">
            <w:pPr>
              <w:jc w:val="center"/>
            </w:pPr>
            <w:r>
              <w:t>11</w:t>
            </w:r>
          </w:p>
        </w:tc>
        <w:tc>
          <w:tcPr>
            <w:tcW w:w="1700" w:type="dxa"/>
          </w:tcPr>
          <w:p w14:paraId="7C1C45CD" w14:textId="77777777" w:rsidR="00DF525E" w:rsidRDefault="00DF525E" w:rsidP="00AF5ADC">
            <w:pPr>
              <w:jc w:val="center"/>
            </w:pPr>
            <w:r>
              <w:t>Chuyển khoản trong ngân hàng</w:t>
            </w:r>
          </w:p>
        </w:tc>
        <w:tc>
          <w:tcPr>
            <w:tcW w:w="2585" w:type="dxa"/>
          </w:tcPr>
          <w:p w14:paraId="63AECF11" w14:textId="77777777" w:rsidR="00DF525E" w:rsidRDefault="00DF525E" w:rsidP="00AF5ADC">
            <w:pPr>
              <w:jc w:val="center"/>
            </w:pPr>
            <w:r>
              <w:t>Màn hình nhập liệu</w:t>
            </w:r>
          </w:p>
        </w:tc>
        <w:tc>
          <w:tcPr>
            <w:tcW w:w="4357" w:type="dxa"/>
          </w:tcPr>
          <w:p w14:paraId="444ABA48" w14:textId="77777777" w:rsidR="00DF525E" w:rsidRDefault="00DF525E" w:rsidP="00AF5ADC">
            <w:r>
              <w:t>Cho phép người dùng nhập thông tin của tài khoản muốn chuyển tiền cùng ngân hàng và số tiền đã chuyển sẽ được trừ vào số dư của tài khoản</w:t>
            </w:r>
          </w:p>
        </w:tc>
      </w:tr>
      <w:tr w:rsidR="00DF525E" w14:paraId="4B2D5934" w14:textId="77777777" w:rsidTr="00AF5ADC">
        <w:tc>
          <w:tcPr>
            <w:tcW w:w="708" w:type="dxa"/>
          </w:tcPr>
          <w:p w14:paraId="077A4C79" w14:textId="77777777" w:rsidR="00DF525E" w:rsidRDefault="00DF525E" w:rsidP="00AF5ADC">
            <w:pPr>
              <w:jc w:val="center"/>
            </w:pPr>
            <w:r>
              <w:t>12</w:t>
            </w:r>
          </w:p>
        </w:tc>
        <w:tc>
          <w:tcPr>
            <w:tcW w:w="1700" w:type="dxa"/>
          </w:tcPr>
          <w:p w14:paraId="79D472B5" w14:textId="77777777" w:rsidR="00DF525E" w:rsidRDefault="00DF525E" w:rsidP="00AF5ADC">
            <w:pPr>
              <w:jc w:val="center"/>
            </w:pPr>
            <w:r>
              <w:t>Chuyển tiền liên ngân hàng</w:t>
            </w:r>
          </w:p>
        </w:tc>
        <w:tc>
          <w:tcPr>
            <w:tcW w:w="2585" w:type="dxa"/>
          </w:tcPr>
          <w:p w14:paraId="664175CA" w14:textId="77777777" w:rsidR="00DF525E" w:rsidRDefault="00DF525E" w:rsidP="00AF5ADC">
            <w:pPr>
              <w:jc w:val="center"/>
            </w:pPr>
            <w:r>
              <w:t>Màn hình nhập liệu</w:t>
            </w:r>
          </w:p>
        </w:tc>
        <w:tc>
          <w:tcPr>
            <w:tcW w:w="4357" w:type="dxa"/>
          </w:tcPr>
          <w:p w14:paraId="7850B499" w14:textId="77777777" w:rsidR="00DF525E" w:rsidRDefault="00DF525E" w:rsidP="00AF5ADC">
            <w:r>
              <w:t>Cho phép người dùng nhập thông tin của tài khoản muốn chuyển tiền, thông tin ngân hàng của tài khoản đó và số tiền đã chuyển sẽ được trừ vào số dư của tài khoản</w:t>
            </w:r>
          </w:p>
        </w:tc>
      </w:tr>
      <w:tr w:rsidR="00DF525E" w14:paraId="6ACBD68F" w14:textId="77777777" w:rsidTr="00AF5ADC">
        <w:tc>
          <w:tcPr>
            <w:tcW w:w="708" w:type="dxa"/>
          </w:tcPr>
          <w:p w14:paraId="25C3F10A" w14:textId="77777777" w:rsidR="00DF525E" w:rsidRDefault="00DF525E" w:rsidP="00AF5ADC">
            <w:pPr>
              <w:jc w:val="center"/>
            </w:pPr>
            <w:r>
              <w:t>13</w:t>
            </w:r>
          </w:p>
        </w:tc>
        <w:tc>
          <w:tcPr>
            <w:tcW w:w="1700" w:type="dxa"/>
          </w:tcPr>
          <w:p w14:paraId="6902DB9B" w14:textId="77777777" w:rsidR="00DF525E" w:rsidRDefault="00DF525E" w:rsidP="00AF5ADC">
            <w:pPr>
              <w:jc w:val="center"/>
            </w:pPr>
            <w:r>
              <w:t>Thanh toán</w:t>
            </w:r>
          </w:p>
        </w:tc>
        <w:tc>
          <w:tcPr>
            <w:tcW w:w="2585" w:type="dxa"/>
          </w:tcPr>
          <w:p w14:paraId="2DAFB462" w14:textId="77777777" w:rsidR="00DF525E" w:rsidRDefault="00DF525E" w:rsidP="00AF5ADC">
            <w:pPr>
              <w:jc w:val="center"/>
            </w:pPr>
            <w:r>
              <w:t>Màn hình danh mục</w:t>
            </w:r>
          </w:p>
        </w:tc>
        <w:tc>
          <w:tcPr>
            <w:tcW w:w="4357" w:type="dxa"/>
          </w:tcPr>
          <w:p w14:paraId="48A7DCBB" w14:textId="77777777" w:rsidR="00DF525E" w:rsidRDefault="00DF525E" w:rsidP="00AF5ADC">
            <w:r>
              <w:t>Cung cấp các dịch vụ thanh toán như: tiền điện, tiền nước, tiền học phí, tiền vé máy bay,…</w:t>
            </w:r>
          </w:p>
        </w:tc>
      </w:tr>
      <w:tr w:rsidR="00DF525E" w14:paraId="6C5F463D" w14:textId="77777777" w:rsidTr="00AF5ADC">
        <w:tc>
          <w:tcPr>
            <w:tcW w:w="708" w:type="dxa"/>
          </w:tcPr>
          <w:p w14:paraId="28F329FB" w14:textId="77777777" w:rsidR="00DF525E" w:rsidRDefault="00DF525E" w:rsidP="00AF5ADC">
            <w:pPr>
              <w:jc w:val="center"/>
            </w:pPr>
            <w:r>
              <w:t>14</w:t>
            </w:r>
          </w:p>
        </w:tc>
        <w:tc>
          <w:tcPr>
            <w:tcW w:w="1700" w:type="dxa"/>
          </w:tcPr>
          <w:p w14:paraId="139E49BE" w14:textId="77777777" w:rsidR="00DF525E" w:rsidRDefault="00DF525E" w:rsidP="00AF5ADC">
            <w:pPr>
              <w:jc w:val="center"/>
            </w:pPr>
            <w:r>
              <w:t>Hóa đơn tiền nước</w:t>
            </w:r>
          </w:p>
        </w:tc>
        <w:tc>
          <w:tcPr>
            <w:tcW w:w="2585" w:type="dxa"/>
          </w:tcPr>
          <w:p w14:paraId="3A7FC368" w14:textId="77777777" w:rsidR="00DF525E" w:rsidRDefault="00DF525E" w:rsidP="00AF5ADC">
            <w:pPr>
              <w:jc w:val="center"/>
            </w:pPr>
            <w:r>
              <w:t>Màn hình thanh toán</w:t>
            </w:r>
          </w:p>
        </w:tc>
        <w:tc>
          <w:tcPr>
            <w:tcW w:w="4357" w:type="dxa"/>
          </w:tcPr>
          <w:p w14:paraId="52784E43" w14:textId="77777777" w:rsidR="00DF525E" w:rsidRDefault="00DF525E" w:rsidP="00AF5ADC">
            <w:r>
              <w:t>Nhập các thông tin hóa đơn tiền điện và thanh toán, số tiền thanh toán sẽ được trừ vào số dư tài khoản</w:t>
            </w:r>
          </w:p>
        </w:tc>
      </w:tr>
      <w:tr w:rsidR="00DF525E" w14:paraId="651EFDBA" w14:textId="77777777" w:rsidTr="00AF5ADC">
        <w:tc>
          <w:tcPr>
            <w:tcW w:w="708" w:type="dxa"/>
          </w:tcPr>
          <w:p w14:paraId="1E169390" w14:textId="77777777" w:rsidR="00DF525E" w:rsidRDefault="00DF525E" w:rsidP="00AF5ADC">
            <w:pPr>
              <w:jc w:val="center"/>
            </w:pPr>
            <w:r>
              <w:t>15</w:t>
            </w:r>
          </w:p>
        </w:tc>
        <w:tc>
          <w:tcPr>
            <w:tcW w:w="1700" w:type="dxa"/>
          </w:tcPr>
          <w:p w14:paraId="6327C976" w14:textId="77777777" w:rsidR="00DF525E" w:rsidRDefault="00DF525E" w:rsidP="00AF5ADC">
            <w:pPr>
              <w:jc w:val="center"/>
            </w:pPr>
            <w:r>
              <w:t>Hóa đơn tiền điện</w:t>
            </w:r>
          </w:p>
        </w:tc>
        <w:tc>
          <w:tcPr>
            <w:tcW w:w="2585" w:type="dxa"/>
          </w:tcPr>
          <w:p w14:paraId="08689F05" w14:textId="77777777" w:rsidR="00DF525E" w:rsidRDefault="00DF525E" w:rsidP="00AF5ADC">
            <w:pPr>
              <w:jc w:val="center"/>
            </w:pPr>
            <w:r>
              <w:t>Màn hình thanh toán</w:t>
            </w:r>
          </w:p>
        </w:tc>
        <w:tc>
          <w:tcPr>
            <w:tcW w:w="4357" w:type="dxa"/>
          </w:tcPr>
          <w:p w14:paraId="30A92C8D" w14:textId="77777777" w:rsidR="00DF525E" w:rsidRDefault="00DF525E" w:rsidP="00AF5ADC">
            <w:r>
              <w:t>Nhập các thông tin hóa đơn tiền nước và thanh toán, số tiền thanh toán sẽ được trừ vào số dư tài khoản</w:t>
            </w:r>
          </w:p>
        </w:tc>
      </w:tr>
      <w:tr w:rsidR="00DF525E" w14:paraId="3D708546" w14:textId="77777777" w:rsidTr="00AF5ADC">
        <w:tc>
          <w:tcPr>
            <w:tcW w:w="708" w:type="dxa"/>
          </w:tcPr>
          <w:p w14:paraId="70F8C6F9" w14:textId="77777777" w:rsidR="00DF525E" w:rsidRDefault="00DF525E" w:rsidP="00AF5ADC">
            <w:pPr>
              <w:jc w:val="center"/>
            </w:pPr>
            <w:r>
              <w:t>16</w:t>
            </w:r>
          </w:p>
        </w:tc>
        <w:tc>
          <w:tcPr>
            <w:tcW w:w="1700" w:type="dxa"/>
          </w:tcPr>
          <w:p w14:paraId="12F628B5" w14:textId="77777777" w:rsidR="00DF525E" w:rsidRDefault="00DF525E" w:rsidP="00AF5ADC">
            <w:pPr>
              <w:jc w:val="center"/>
            </w:pPr>
            <w:r>
              <w:t>Nạp tiền điện thoại</w:t>
            </w:r>
          </w:p>
        </w:tc>
        <w:tc>
          <w:tcPr>
            <w:tcW w:w="2585" w:type="dxa"/>
          </w:tcPr>
          <w:p w14:paraId="0884711D" w14:textId="77777777" w:rsidR="00DF525E" w:rsidRDefault="00DF525E" w:rsidP="00AF5ADC">
            <w:pPr>
              <w:jc w:val="center"/>
            </w:pPr>
            <w:r>
              <w:t>Màn hình nhập liệu</w:t>
            </w:r>
          </w:p>
        </w:tc>
        <w:tc>
          <w:tcPr>
            <w:tcW w:w="4357" w:type="dxa"/>
          </w:tcPr>
          <w:p w14:paraId="5BF41257" w14:textId="77777777" w:rsidR="00DF525E" w:rsidRDefault="00DF525E" w:rsidP="00AF5ADC">
            <w:r>
              <w:t>Nhập các thông tin nạp tiền điện thoại và thanh toán, số tiền thanh toán sẽ được trừ vào số dư tài khoản và tiền sẽ được nạp vào điện thoại</w:t>
            </w:r>
          </w:p>
        </w:tc>
      </w:tr>
    </w:tbl>
    <w:p w14:paraId="178A6FFA" w14:textId="41A5F6B3" w:rsidR="00596A34" w:rsidRPr="00F64508" w:rsidRDefault="00A5554F" w:rsidP="00A5554F">
      <w:pPr>
        <w:pStyle w:val="Caption"/>
        <w:keepNext/>
        <w:spacing w:before="240" w:after="240"/>
      </w:pPr>
      <w:bookmarkStart w:id="65" w:name="_Toc102928610"/>
      <w:bookmarkStart w:id="66" w:name="_Toc104148527"/>
      <w:r w:rsidRPr="006F59A1">
        <w:t>Bảng</w:t>
      </w:r>
      <w:r>
        <w:t xml:space="preserve"> </w:t>
      </w:r>
      <w:r>
        <w:fldChar w:fldCharType="begin"/>
      </w:r>
      <w:r>
        <w:instrText xml:space="preserve"> SEQ Bảng \* ARABIC </w:instrText>
      </w:r>
      <w:r>
        <w:fldChar w:fldCharType="separate"/>
      </w:r>
      <w:r>
        <w:rPr>
          <w:noProof/>
        </w:rPr>
        <w:t>1</w:t>
      </w:r>
      <w:r>
        <w:rPr>
          <w:noProof/>
        </w:rPr>
        <w:fldChar w:fldCharType="end"/>
      </w:r>
      <w:r w:rsidRPr="006F59A1">
        <w:rPr>
          <w:noProof/>
        </w:rPr>
        <w:t>:</w:t>
      </w:r>
      <w:r>
        <w:t xml:space="preserve"> </w:t>
      </w:r>
      <w:r w:rsidRPr="006F59A1">
        <w:t>Đặc</w:t>
      </w:r>
      <w:r>
        <w:t xml:space="preserve"> </w:t>
      </w:r>
      <w:r w:rsidRPr="006F59A1">
        <w:t>tả</w:t>
      </w:r>
      <w:r>
        <w:t xml:space="preserve"> </w:t>
      </w:r>
      <w:bookmarkEnd w:id="65"/>
      <w:r>
        <w:t>chức năng</w:t>
      </w:r>
      <w:bookmarkEnd w:id="66"/>
      <w:r w:rsidR="00596A34" w:rsidRPr="00F64508">
        <w:br w:type="page"/>
      </w:r>
    </w:p>
    <w:p w14:paraId="374AB01F" w14:textId="0C69C31A" w:rsidR="00554374" w:rsidRDefault="00EC7CBD" w:rsidP="009E79F1">
      <w:pPr>
        <w:pStyle w:val="Tiumccp1"/>
      </w:pPr>
      <w:bookmarkStart w:id="67" w:name="_Toc104148440"/>
      <w:r w:rsidRPr="009E79F1">
        <w:lastRenderedPageBreak/>
        <w:t>3.</w:t>
      </w:r>
      <w:r w:rsidR="009E4C13">
        <w:t>6</w:t>
      </w:r>
      <w:r w:rsidRPr="009E79F1">
        <w:t xml:space="preserve"> Sketch</w:t>
      </w:r>
      <w:r>
        <w:t xml:space="preserve"> – </w:t>
      </w:r>
      <w:r w:rsidRPr="009E79F1">
        <w:t>Warframe</w:t>
      </w:r>
      <w:r>
        <w:t xml:space="preserve"> – </w:t>
      </w:r>
      <w:r w:rsidRPr="009E79F1">
        <w:t>Mockup</w:t>
      </w:r>
      <w:bookmarkEnd w:id="67"/>
    </w:p>
    <w:p w14:paraId="15C4B1EA" w14:textId="3874FAA6" w:rsidR="009E79F1" w:rsidRDefault="006033F1" w:rsidP="00A24FCD">
      <w:pPr>
        <w:pStyle w:val="Tiumccp2"/>
      </w:pPr>
      <w:bookmarkStart w:id="68" w:name="_Toc104148441"/>
      <w:r>
        <w:t>3.</w:t>
      </w:r>
      <w:r w:rsidR="009E4C13">
        <w:t>6</w:t>
      </w:r>
      <w:r w:rsidR="00A24FCD">
        <w:t>.1 Trang chủ ngân hàng</w:t>
      </w:r>
      <w:bookmarkEnd w:id="68"/>
    </w:p>
    <w:p w14:paraId="5175AB23" w14:textId="079FAE7D" w:rsidR="00A24FCD" w:rsidRPr="0034334C" w:rsidRDefault="0056679E" w:rsidP="0034334C">
      <w:pPr>
        <w:pStyle w:val="Caption"/>
      </w:pPr>
      <w:r>
        <w:rPr>
          <w:noProof/>
        </w:rPr>
        <w:drawing>
          <wp:inline distT="0" distB="0" distL="0" distR="0" wp14:anchorId="13F5B034" wp14:editId="34DC126D">
            <wp:extent cx="3971082" cy="55816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75251" cy="5587510"/>
                    </a:xfrm>
                    <a:prstGeom prst="rect">
                      <a:avLst/>
                    </a:prstGeom>
                  </pic:spPr>
                </pic:pic>
              </a:graphicData>
            </a:graphic>
          </wp:inline>
        </w:drawing>
      </w:r>
    </w:p>
    <w:p w14:paraId="094BCA18" w14:textId="3BD34406" w:rsidR="00A24FCD" w:rsidRPr="0034334C" w:rsidRDefault="00A24FCD" w:rsidP="0034334C">
      <w:pPr>
        <w:pStyle w:val="Caption"/>
      </w:pPr>
      <w:bookmarkStart w:id="69" w:name="_Toc104148488"/>
      <w:r w:rsidRPr="0034334C">
        <w:t xml:space="preserve">Hình </w:t>
      </w:r>
      <w:r w:rsidRPr="0034334C">
        <w:fldChar w:fldCharType="begin"/>
      </w:r>
      <w:r w:rsidRPr="0034334C">
        <w:instrText xml:space="preserve"> SEQ Hình \* ARABIC </w:instrText>
      </w:r>
      <w:r w:rsidRPr="0034334C">
        <w:fldChar w:fldCharType="separate"/>
      </w:r>
      <w:r w:rsidR="00531EDF" w:rsidRPr="0034334C">
        <w:t>35</w:t>
      </w:r>
      <w:r w:rsidRPr="0034334C">
        <w:fldChar w:fldCharType="end"/>
      </w:r>
      <w:r w:rsidRPr="0034334C">
        <w:t xml:space="preserve">: </w:t>
      </w:r>
      <w:r w:rsidR="000B4FB8" w:rsidRPr="0034334C">
        <w:t>Sketch trang chủ ngân hàng</w:t>
      </w:r>
      <w:bookmarkEnd w:id="69"/>
    </w:p>
    <w:p w14:paraId="74E5E927" w14:textId="0C218586" w:rsidR="00A24FCD" w:rsidRPr="0034334C" w:rsidRDefault="0056679E" w:rsidP="0034334C">
      <w:pPr>
        <w:pStyle w:val="Caption"/>
      </w:pPr>
      <w:r>
        <w:rPr>
          <w:noProof/>
        </w:rPr>
        <w:lastRenderedPageBreak/>
        <w:drawing>
          <wp:inline distT="0" distB="0" distL="0" distR="0" wp14:anchorId="7D0C2943" wp14:editId="69812E81">
            <wp:extent cx="5087863" cy="715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98090" cy="7165745"/>
                    </a:xfrm>
                    <a:prstGeom prst="rect">
                      <a:avLst/>
                    </a:prstGeom>
                  </pic:spPr>
                </pic:pic>
              </a:graphicData>
            </a:graphic>
          </wp:inline>
        </w:drawing>
      </w:r>
    </w:p>
    <w:p w14:paraId="332E695E" w14:textId="7FFC7099" w:rsidR="00A24FCD" w:rsidRPr="0034334C" w:rsidRDefault="00A24FCD" w:rsidP="0034334C">
      <w:pPr>
        <w:pStyle w:val="Caption"/>
      </w:pPr>
      <w:bookmarkStart w:id="70" w:name="_Toc104148489"/>
      <w:r w:rsidRPr="0034334C">
        <w:t xml:space="preserve">Hình </w:t>
      </w:r>
      <w:r w:rsidRPr="0034334C">
        <w:fldChar w:fldCharType="begin"/>
      </w:r>
      <w:r w:rsidRPr="0034334C">
        <w:instrText xml:space="preserve"> SEQ Hình \* ARABIC </w:instrText>
      </w:r>
      <w:r w:rsidRPr="0034334C">
        <w:fldChar w:fldCharType="separate"/>
      </w:r>
      <w:r w:rsidR="00531EDF" w:rsidRPr="0034334C">
        <w:t>36</w:t>
      </w:r>
      <w:r w:rsidRPr="0034334C">
        <w:fldChar w:fldCharType="end"/>
      </w:r>
      <w:r w:rsidRPr="0034334C">
        <w:t xml:space="preserve">: </w:t>
      </w:r>
      <w:r w:rsidR="000B4FB8" w:rsidRPr="0034334C">
        <w:t>Warframe trang chủ ngân hàng</w:t>
      </w:r>
      <w:bookmarkEnd w:id="70"/>
    </w:p>
    <w:p w14:paraId="168CF9B7" w14:textId="50D5D2E8" w:rsidR="00A24FCD" w:rsidRPr="0034334C" w:rsidRDefault="0056679E" w:rsidP="0034334C">
      <w:pPr>
        <w:pStyle w:val="Caption"/>
      </w:pPr>
      <w:r>
        <w:rPr>
          <w:noProof/>
        </w:rPr>
        <w:lastRenderedPageBreak/>
        <w:drawing>
          <wp:inline distT="0" distB="0" distL="0" distR="0" wp14:anchorId="3608DF5B" wp14:editId="49E4E703">
            <wp:extent cx="5010226" cy="7042245"/>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16715" cy="7051366"/>
                    </a:xfrm>
                    <a:prstGeom prst="rect">
                      <a:avLst/>
                    </a:prstGeom>
                  </pic:spPr>
                </pic:pic>
              </a:graphicData>
            </a:graphic>
          </wp:inline>
        </w:drawing>
      </w:r>
    </w:p>
    <w:p w14:paraId="3E09B01A" w14:textId="3FF950D6" w:rsidR="00A24FCD" w:rsidRDefault="00A24FCD" w:rsidP="0034334C">
      <w:pPr>
        <w:pStyle w:val="Caption"/>
      </w:pPr>
      <w:bookmarkStart w:id="71" w:name="_Toc104148490"/>
      <w:r w:rsidRPr="0034334C">
        <w:t xml:space="preserve">Hình </w:t>
      </w:r>
      <w:r w:rsidRPr="0034334C">
        <w:fldChar w:fldCharType="begin"/>
      </w:r>
      <w:r w:rsidRPr="0034334C">
        <w:instrText xml:space="preserve"> SEQ Hình \* ARABIC </w:instrText>
      </w:r>
      <w:r w:rsidRPr="0034334C">
        <w:fldChar w:fldCharType="separate"/>
      </w:r>
      <w:r w:rsidR="0034334C" w:rsidRPr="0034334C">
        <w:t>37</w:t>
      </w:r>
      <w:r w:rsidRPr="0034334C">
        <w:fldChar w:fldCharType="end"/>
      </w:r>
      <w:r w:rsidRPr="0034334C">
        <w:t xml:space="preserve">: </w:t>
      </w:r>
      <w:r w:rsidR="00D30602" w:rsidRPr="0034334C">
        <w:t>Mockup trang chủ ngân hàng</w:t>
      </w:r>
      <w:bookmarkEnd w:id="71"/>
    </w:p>
    <w:p w14:paraId="1E5789A0" w14:textId="642A90E0" w:rsidR="0034334C" w:rsidRDefault="0034334C" w:rsidP="0034334C">
      <w:pPr>
        <w:pStyle w:val="Tiumccp2"/>
      </w:pPr>
      <w:bookmarkStart w:id="72" w:name="_Toc104148442"/>
      <w:r>
        <w:lastRenderedPageBreak/>
        <w:t>3.</w:t>
      </w:r>
      <w:r w:rsidR="009E4C13">
        <w:t>6</w:t>
      </w:r>
      <w:r>
        <w:t>.</w:t>
      </w:r>
      <w:r w:rsidR="002E1704">
        <w:t>2</w:t>
      </w:r>
      <w:r>
        <w:t xml:space="preserve"> Trang </w:t>
      </w:r>
      <w:r w:rsidR="00111938">
        <w:t>giới thiệu</w:t>
      </w:r>
      <w:bookmarkEnd w:id="72"/>
    </w:p>
    <w:p w14:paraId="1F477D78" w14:textId="49D1208C" w:rsidR="0034334C" w:rsidRPr="0034334C" w:rsidRDefault="00B7030C" w:rsidP="0034334C">
      <w:pPr>
        <w:pStyle w:val="Caption"/>
      </w:pPr>
      <w:r>
        <w:rPr>
          <w:noProof/>
        </w:rPr>
        <w:drawing>
          <wp:inline distT="0" distB="0" distL="0" distR="0" wp14:anchorId="006EDDF5" wp14:editId="2083C7E6">
            <wp:extent cx="5234268" cy="659130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34941" cy="6592148"/>
                    </a:xfrm>
                    <a:prstGeom prst="rect">
                      <a:avLst/>
                    </a:prstGeom>
                    <a:noFill/>
                    <a:ln>
                      <a:noFill/>
                    </a:ln>
                  </pic:spPr>
                </pic:pic>
              </a:graphicData>
            </a:graphic>
          </wp:inline>
        </w:drawing>
      </w:r>
    </w:p>
    <w:p w14:paraId="14A51CDE" w14:textId="7832E3DF" w:rsidR="0034334C" w:rsidRPr="0034334C" w:rsidRDefault="0034334C" w:rsidP="0034334C">
      <w:pPr>
        <w:pStyle w:val="Caption"/>
      </w:pPr>
      <w:bookmarkStart w:id="73" w:name="_Toc104148491"/>
      <w:r w:rsidRPr="0034334C">
        <w:t xml:space="preserve">Hình </w:t>
      </w:r>
      <w:r w:rsidRPr="0034334C">
        <w:fldChar w:fldCharType="begin"/>
      </w:r>
      <w:r w:rsidRPr="0034334C">
        <w:instrText xml:space="preserve"> SEQ Hình \* ARABIC </w:instrText>
      </w:r>
      <w:r w:rsidRPr="0034334C">
        <w:fldChar w:fldCharType="separate"/>
      </w:r>
      <w:r w:rsidR="00F769F6">
        <w:rPr>
          <w:noProof/>
        </w:rPr>
        <w:t>38</w:t>
      </w:r>
      <w:r w:rsidRPr="0034334C">
        <w:fldChar w:fldCharType="end"/>
      </w:r>
      <w:r w:rsidRPr="0034334C">
        <w:t xml:space="preserve">: Sketch </w:t>
      </w:r>
      <w:r w:rsidR="00D234A9">
        <w:t>trang giới thiệu</w:t>
      </w:r>
      <w:bookmarkEnd w:id="73"/>
    </w:p>
    <w:p w14:paraId="1D5133F0" w14:textId="0B5F4225" w:rsidR="0034334C" w:rsidRPr="0034334C" w:rsidRDefault="00B7030C" w:rsidP="0034334C">
      <w:pPr>
        <w:pStyle w:val="Caption"/>
      </w:pPr>
      <w:r>
        <w:rPr>
          <w:noProof/>
        </w:rPr>
        <w:lastRenderedPageBreak/>
        <w:drawing>
          <wp:inline distT="0" distB="0" distL="0" distR="0" wp14:anchorId="44E3F56C" wp14:editId="65FA9703">
            <wp:extent cx="5772150" cy="7200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72150" cy="7200900"/>
                    </a:xfrm>
                    <a:prstGeom prst="rect">
                      <a:avLst/>
                    </a:prstGeom>
                    <a:noFill/>
                    <a:ln>
                      <a:noFill/>
                    </a:ln>
                  </pic:spPr>
                </pic:pic>
              </a:graphicData>
            </a:graphic>
          </wp:inline>
        </w:drawing>
      </w:r>
    </w:p>
    <w:p w14:paraId="4F423602" w14:textId="7EBFB10A" w:rsidR="0034334C" w:rsidRPr="0034334C" w:rsidRDefault="0034334C" w:rsidP="0034334C">
      <w:pPr>
        <w:pStyle w:val="Caption"/>
      </w:pPr>
      <w:bookmarkStart w:id="74" w:name="_Toc104148492"/>
      <w:r w:rsidRPr="0034334C">
        <w:t xml:space="preserve">Hình </w:t>
      </w:r>
      <w:r w:rsidRPr="0034334C">
        <w:fldChar w:fldCharType="begin"/>
      </w:r>
      <w:r w:rsidRPr="0034334C">
        <w:instrText xml:space="preserve"> SEQ Hình \* ARABIC </w:instrText>
      </w:r>
      <w:r w:rsidRPr="0034334C">
        <w:fldChar w:fldCharType="separate"/>
      </w:r>
      <w:r w:rsidR="00F769F6">
        <w:rPr>
          <w:noProof/>
        </w:rPr>
        <w:t>39</w:t>
      </w:r>
      <w:r w:rsidRPr="0034334C">
        <w:fldChar w:fldCharType="end"/>
      </w:r>
      <w:r w:rsidRPr="0034334C">
        <w:t xml:space="preserve">: Warframe trang </w:t>
      </w:r>
      <w:r w:rsidR="00210ACB">
        <w:t>giới thiệu</w:t>
      </w:r>
      <w:bookmarkEnd w:id="74"/>
    </w:p>
    <w:p w14:paraId="3A1ED0EE" w14:textId="1C5D49D0" w:rsidR="0034334C" w:rsidRPr="0034334C" w:rsidRDefault="00B7030C" w:rsidP="0034334C">
      <w:pPr>
        <w:pStyle w:val="Caption"/>
      </w:pPr>
      <w:r>
        <w:rPr>
          <w:noProof/>
        </w:rPr>
        <w:lastRenderedPageBreak/>
        <w:drawing>
          <wp:inline distT="0" distB="0" distL="0" distR="0" wp14:anchorId="41E57187" wp14:editId="4FA0F75E">
            <wp:extent cx="5429250" cy="6991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29250" cy="6991350"/>
                    </a:xfrm>
                    <a:prstGeom prst="rect">
                      <a:avLst/>
                    </a:prstGeom>
                    <a:noFill/>
                    <a:ln>
                      <a:noFill/>
                    </a:ln>
                  </pic:spPr>
                </pic:pic>
              </a:graphicData>
            </a:graphic>
          </wp:inline>
        </w:drawing>
      </w:r>
    </w:p>
    <w:p w14:paraId="4B420B02" w14:textId="3CD819FE" w:rsidR="0034334C" w:rsidRPr="0034334C" w:rsidRDefault="0034334C" w:rsidP="0034334C">
      <w:pPr>
        <w:pStyle w:val="Caption"/>
      </w:pPr>
      <w:bookmarkStart w:id="75" w:name="_Toc104148493"/>
      <w:r w:rsidRPr="0034334C">
        <w:t xml:space="preserve">Hình </w:t>
      </w:r>
      <w:r w:rsidRPr="0034334C">
        <w:fldChar w:fldCharType="begin"/>
      </w:r>
      <w:r w:rsidRPr="0034334C">
        <w:instrText xml:space="preserve"> SEQ Hình \* ARABIC </w:instrText>
      </w:r>
      <w:r w:rsidRPr="0034334C">
        <w:fldChar w:fldCharType="separate"/>
      </w:r>
      <w:r w:rsidR="00F769F6">
        <w:rPr>
          <w:noProof/>
        </w:rPr>
        <w:t>40</w:t>
      </w:r>
      <w:r w:rsidRPr="0034334C">
        <w:fldChar w:fldCharType="end"/>
      </w:r>
      <w:r w:rsidRPr="0034334C">
        <w:t xml:space="preserve">: Mockup trang </w:t>
      </w:r>
      <w:r w:rsidR="00865338">
        <w:t>giới thiệu</w:t>
      </w:r>
      <w:bookmarkEnd w:id="75"/>
    </w:p>
    <w:p w14:paraId="3C2472D9" w14:textId="6135B726" w:rsidR="00CA2F0F" w:rsidRDefault="00CA2F0F" w:rsidP="00CA2F0F">
      <w:pPr>
        <w:pStyle w:val="Tiumccp2"/>
      </w:pPr>
      <w:bookmarkStart w:id="76" w:name="_Toc104148443"/>
      <w:r>
        <w:lastRenderedPageBreak/>
        <w:t>3.</w:t>
      </w:r>
      <w:r w:rsidR="009E4C13">
        <w:t>6</w:t>
      </w:r>
      <w:r>
        <w:t>.3 Trang hỏi đáp</w:t>
      </w:r>
      <w:bookmarkEnd w:id="76"/>
    </w:p>
    <w:p w14:paraId="5D56B4AA" w14:textId="3E2EBDF4" w:rsidR="00CA2F0F" w:rsidRPr="0034334C" w:rsidRDefault="00AA4E78" w:rsidP="00CA2F0F">
      <w:pPr>
        <w:pStyle w:val="Caption"/>
      </w:pPr>
      <w:r>
        <w:rPr>
          <w:noProof/>
        </w:rPr>
        <w:drawing>
          <wp:inline distT="0" distB="0" distL="0" distR="0" wp14:anchorId="5FB62B69" wp14:editId="00E07680">
            <wp:extent cx="5772150" cy="6553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72150" cy="6553200"/>
                    </a:xfrm>
                    <a:prstGeom prst="rect">
                      <a:avLst/>
                    </a:prstGeom>
                    <a:noFill/>
                    <a:ln>
                      <a:noFill/>
                    </a:ln>
                  </pic:spPr>
                </pic:pic>
              </a:graphicData>
            </a:graphic>
          </wp:inline>
        </w:drawing>
      </w:r>
    </w:p>
    <w:p w14:paraId="625DC2AF" w14:textId="0314C798" w:rsidR="00CA2F0F" w:rsidRPr="0034334C" w:rsidRDefault="00CA2F0F" w:rsidP="00CA2F0F">
      <w:pPr>
        <w:pStyle w:val="Caption"/>
      </w:pPr>
      <w:bookmarkStart w:id="77" w:name="_Toc104148494"/>
      <w:r w:rsidRPr="0034334C">
        <w:t xml:space="preserve">Hình </w:t>
      </w:r>
      <w:r w:rsidRPr="0034334C">
        <w:fldChar w:fldCharType="begin"/>
      </w:r>
      <w:r w:rsidRPr="0034334C">
        <w:instrText xml:space="preserve"> SEQ Hình \* ARABIC </w:instrText>
      </w:r>
      <w:r w:rsidRPr="0034334C">
        <w:fldChar w:fldCharType="separate"/>
      </w:r>
      <w:r w:rsidR="002E1704">
        <w:rPr>
          <w:noProof/>
        </w:rPr>
        <w:t>41</w:t>
      </w:r>
      <w:r w:rsidRPr="0034334C">
        <w:fldChar w:fldCharType="end"/>
      </w:r>
      <w:r w:rsidRPr="0034334C">
        <w:t xml:space="preserve">: Sketch </w:t>
      </w:r>
      <w:r>
        <w:t xml:space="preserve">trang </w:t>
      </w:r>
      <w:r w:rsidR="00996834">
        <w:t>hỏi đáp</w:t>
      </w:r>
      <w:bookmarkEnd w:id="77"/>
    </w:p>
    <w:p w14:paraId="4202A71D" w14:textId="546503AD" w:rsidR="00CA2F0F" w:rsidRPr="0034334C" w:rsidRDefault="00B7030C" w:rsidP="00CA2F0F">
      <w:pPr>
        <w:pStyle w:val="Caption"/>
      </w:pPr>
      <w:r>
        <w:rPr>
          <w:noProof/>
        </w:rPr>
        <w:lastRenderedPageBreak/>
        <w:drawing>
          <wp:inline distT="0" distB="0" distL="0" distR="0" wp14:anchorId="7BB7970F" wp14:editId="7D2FFAB5">
            <wp:extent cx="5772150" cy="70675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72150" cy="7067550"/>
                    </a:xfrm>
                    <a:prstGeom prst="rect">
                      <a:avLst/>
                    </a:prstGeom>
                    <a:noFill/>
                    <a:ln>
                      <a:noFill/>
                    </a:ln>
                  </pic:spPr>
                </pic:pic>
              </a:graphicData>
            </a:graphic>
          </wp:inline>
        </w:drawing>
      </w:r>
    </w:p>
    <w:p w14:paraId="7AD1E0D1" w14:textId="0C709BD0" w:rsidR="00CA2F0F" w:rsidRPr="0034334C" w:rsidRDefault="00CA2F0F" w:rsidP="00CA2F0F">
      <w:pPr>
        <w:pStyle w:val="Caption"/>
      </w:pPr>
      <w:bookmarkStart w:id="78" w:name="_Toc104148495"/>
      <w:r w:rsidRPr="0034334C">
        <w:t xml:space="preserve">Hình </w:t>
      </w:r>
      <w:r w:rsidRPr="0034334C">
        <w:fldChar w:fldCharType="begin"/>
      </w:r>
      <w:r w:rsidRPr="0034334C">
        <w:instrText xml:space="preserve"> SEQ Hình \* ARABIC </w:instrText>
      </w:r>
      <w:r w:rsidRPr="0034334C">
        <w:fldChar w:fldCharType="separate"/>
      </w:r>
      <w:r w:rsidR="002E1704">
        <w:rPr>
          <w:noProof/>
        </w:rPr>
        <w:t>42</w:t>
      </w:r>
      <w:r w:rsidRPr="0034334C">
        <w:fldChar w:fldCharType="end"/>
      </w:r>
      <w:r w:rsidRPr="0034334C">
        <w:t xml:space="preserve">: Warframe trang </w:t>
      </w:r>
      <w:r w:rsidR="00996834">
        <w:t>hỏi đáp</w:t>
      </w:r>
      <w:bookmarkEnd w:id="78"/>
    </w:p>
    <w:p w14:paraId="60AAB799" w14:textId="0B188840" w:rsidR="00CA2F0F" w:rsidRPr="0034334C" w:rsidRDefault="00B7030C" w:rsidP="00CA2F0F">
      <w:pPr>
        <w:pStyle w:val="Caption"/>
      </w:pPr>
      <w:r>
        <w:rPr>
          <w:noProof/>
        </w:rPr>
        <w:lastRenderedPageBreak/>
        <w:drawing>
          <wp:inline distT="0" distB="0" distL="0" distR="0" wp14:anchorId="472FBBA4" wp14:editId="4AB6FC65">
            <wp:extent cx="5772150" cy="70866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72150" cy="7086600"/>
                    </a:xfrm>
                    <a:prstGeom prst="rect">
                      <a:avLst/>
                    </a:prstGeom>
                    <a:noFill/>
                    <a:ln>
                      <a:noFill/>
                    </a:ln>
                  </pic:spPr>
                </pic:pic>
              </a:graphicData>
            </a:graphic>
          </wp:inline>
        </w:drawing>
      </w:r>
    </w:p>
    <w:p w14:paraId="10524439" w14:textId="028F5D8B" w:rsidR="00CA2F0F" w:rsidRPr="0034334C" w:rsidRDefault="00CA2F0F" w:rsidP="00CA2F0F">
      <w:pPr>
        <w:pStyle w:val="Caption"/>
      </w:pPr>
      <w:bookmarkStart w:id="79" w:name="_Toc104148496"/>
      <w:r w:rsidRPr="0034334C">
        <w:t xml:space="preserve">Hình </w:t>
      </w:r>
      <w:r w:rsidRPr="0034334C">
        <w:fldChar w:fldCharType="begin"/>
      </w:r>
      <w:r w:rsidRPr="0034334C">
        <w:instrText xml:space="preserve"> SEQ Hình \* ARABIC </w:instrText>
      </w:r>
      <w:r w:rsidRPr="0034334C">
        <w:fldChar w:fldCharType="separate"/>
      </w:r>
      <w:r w:rsidR="002E1704">
        <w:rPr>
          <w:noProof/>
        </w:rPr>
        <w:t>43</w:t>
      </w:r>
      <w:r w:rsidRPr="0034334C">
        <w:fldChar w:fldCharType="end"/>
      </w:r>
      <w:r w:rsidRPr="0034334C">
        <w:t xml:space="preserve">: Mockup trang </w:t>
      </w:r>
      <w:r w:rsidR="00D41D2D">
        <w:t>hỏi đáp</w:t>
      </w:r>
      <w:bookmarkEnd w:id="79"/>
    </w:p>
    <w:p w14:paraId="2D265AAE" w14:textId="3A27076F" w:rsidR="00B25AC3" w:rsidRDefault="00B25AC3" w:rsidP="00B25AC3">
      <w:pPr>
        <w:pStyle w:val="Tiumccp2"/>
      </w:pPr>
      <w:bookmarkStart w:id="80" w:name="_Toc104148444"/>
      <w:r>
        <w:lastRenderedPageBreak/>
        <w:t>3.</w:t>
      </w:r>
      <w:r w:rsidR="009E4C13">
        <w:t>6</w:t>
      </w:r>
      <w:r>
        <w:t xml:space="preserve">.4 Trang </w:t>
      </w:r>
      <w:r w:rsidR="007D7290">
        <w:t>tin tức tổng quan</w:t>
      </w:r>
      <w:bookmarkEnd w:id="80"/>
    </w:p>
    <w:p w14:paraId="33719FA7" w14:textId="0F489BF2" w:rsidR="00B25AC3" w:rsidRPr="0034334C" w:rsidRDefault="000C33F3" w:rsidP="00B25AC3">
      <w:pPr>
        <w:pStyle w:val="Caption"/>
      </w:pPr>
      <w:r>
        <w:rPr>
          <w:noProof/>
        </w:rPr>
        <w:drawing>
          <wp:inline distT="0" distB="0" distL="0" distR="0" wp14:anchorId="4CF703D5" wp14:editId="7511B939">
            <wp:extent cx="5772150" cy="6705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72150" cy="6705600"/>
                    </a:xfrm>
                    <a:prstGeom prst="rect">
                      <a:avLst/>
                    </a:prstGeom>
                    <a:noFill/>
                    <a:ln>
                      <a:noFill/>
                    </a:ln>
                  </pic:spPr>
                </pic:pic>
              </a:graphicData>
            </a:graphic>
          </wp:inline>
        </w:drawing>
      </w:r>
    </w:p>
    <w:p w14:paraId="2906865D" w14:textId="7F2B7776" w:rsidR="00B25AC3" w:rsidRPr="0034334C" w:rsidRDefault="00B25AC3" w:rsidP="00B25AC3">
      <w:pPr>
        <w:pStyle w:val="Caption"/>
      </w:pPr>
      <w:bookmarkStart w:id="81" w:name="_Toc104148497"/>
      <w:r w:rsidRPr="0034334C">
        <w:t xml:space="preserve">Hình </w:t>
      </w:r>
      <w:r w:rsidRPr="0034334C">
        <w:fldChar w:fldCharType="begin"/>
      </w:r>
      <w:r w:rsidRPr="0034334C">
        <w:instrText xml:space="preserve"> SEQ Hình \* ARABIC </w:instrText>
      </w:r>
      <w:r w:rsidRPr="0034334C">
        <w:fldChar w:fldCharType="separate"/>
      </w:r>
      <w:r w:rsidR="00DE300C">
        <w:rPr>
          <w:noProof/>
        </w:rPr>
        <w:t>44</w:t>
      </w:r>
      <w:r w:rsidRPr="0034334C">
        <w:fldChar w:fldCharType="end"/>
      </w:r>
      <w:r w:rsidRPr="0034334C">
        <w:t xml:space="preserve">: Sketch </w:t>
      </w:r>
      <w:r>
        <w:t xml:space="preserve">trang </w:t>
      </w:r>
      <w:r w:rsidR="007D7290">
        <w:t>tin tức tổng quan</w:t>
      </w:r>
      <w:bookmarkEnd w:id="81"/>
    </w:p>
    <w:p w14:paraId="7A5D5634" w14:textId="44B75B55" w:rsidR="00B25AC3" w:rsidRPr="0034334C" w:rsidRDefault="000C33F3" w:rsidP="00B25AC3">
      <w:pPr>
        <w:pStyle w:val="Caption"/>
      </w:pPr>
      <w:r>
        <w:rPr>
          <w:noProof/>
        </w:rPr>
        <w:lastRenderedPageBreak/>
        <w:drawing>
          <wp:inline distT="0" distB="0" distL="0" distR="0" wp14:anchorId="203879F2" wp14:editId="5668E126">
            <wp:extent cx="5772150" cy="704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72150" cy="7048500"/>
                    </a:xfrm>
                    <a:prstGeom prst="rect">
                      <a:avLst/>
                    </a:prstGeom>
                    <a:noFill/>
                    <a:ln>
                      <a:noFill/>
                    </a:ln>
                  </pic:spPr>
                </pic:pic>
              </a:graphicData>
            </a:graphic>
          </wp:inline>
        </w:drawing>
      </w:r>
    </w:p>
    <w:p w14:paraId="69C10079" w14:textId="3777068C" w:rsidR="00B25AC3" w:rsidRPr="0034334C" w:rsidRDefault="00B25AC3" w:rsidP="00B25AC3">
      <w:pPr>
        <w:pStyle w:val="Caption"/>
      </w:pPr>
      <w:bookmarkStart w:id="82" w:name="_Toc104148498"/>
      <w:r w:rsidRPr="0034334C">
        <w:t xml:space="preserve">Hình </w:t>
      </w:r>
      <w:r w:rsidRPr="0034334C">
        <w:fldChar w:fldCharType="begin"/>
      </w:r>
      <w:r w:rsidRPr="0034334C">
        <w:instrText xml:space="preserve"> SEQ Hình \* ARABIC </w:instrText>
      </w:r>
      <w:r w:rsidRPr="0034334C">
        <w:fldChar w:fldCharType="separate"/>
      </w:r>
      <w:r w:rsidR="0009165B">
        <w:rPr>
          <w:noProof/>
        </w:rPr>
        <w:t>45</w:t>
      </w:r>
      <w:r w:rsidRPr="0034334C">
        <w:fldChar w:fldCharType="end"/>
      </w:r>
      <w:r w:rsidRPr="0034334C">
        <w:t xml:space="preserve">: Warframe trang </w:t>
      </w:r>
      <w:r w:rsidR="007D7290">
        <w:t>tin tức tổng quan</w:t>
      </w:r>
      <w:bookmarkEnd w:id="82"/>
    </w:p>
    <w:p w14:paraId="2C3C1E44" w14:textId="543105A4" w:rsidR="00B25AC3" w:rsidRPr="0034334C" w:rsidRDefault="000C33F3" w:rsidP="00B25AC3">
      <w:pPr>
        <w:pStyle w:val="Caption"/>
      </w:pPr>
      <w:r>
        <w:rPr>
          <w:noProof/>
        </w:rPr>
        <w:lastRenderedPageBreak/>
        <w:drawing>
          <wp:inline distT="0" distB="0" distL="0" distR="0" wp14:anchorId="0277F5BD" wp14:editId="1801E37A">
            <wp:extent cx="5772150" cy="6991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6991350"/>
                    </a:xfrm>
                    <a:prstGeom prst="rect">
                      <a:avLst/>
                    </a:prstGeom>
                    <a:noFill/>
                    <a:ln>
                      <a:noFill/>
                    </a:ln>
                  </pic:spPr>
                </pic:pic>
              </a:graphicData>
            </a:graphic>
          </wp:inline>
        </w:drawing>
      </w:r>
    </w:p>
    <w:p w14:paraId="1961D74B" w14:textId="5E5EA624" w:rsidR="00B25AC3" w:rsidRPr="0034334C" w:rsidRDefault="00B25AC3" w:rsidP="00B25AC3">
      <w:pPr>
        <w:pStyle w:val="Caption"/>
      </w:pPr>
      <w:bookmarkStart w:id="83" w:name="_Toc104148499"/>
      <w:r w:rsidRPr="0034334C">
        <w:t xml:space="preserve">Hình </w:t>
      </w:r>
      <w:r w:rsidRPr="0034334C">
        <w:fldChar w:fldCharType="begin"/>
      </w:r>
      <w:r w:rsidRPr="0034334C">
        <w:instrText xml:space="preserve"> SEQ Hình \* ARABIC </w:instrText>
      </w:r>
      <w:r w:rsidRPr="0034334C">
        <w:fldChar w:fldCharType="separate"/>
      </w:r>
      <w:r w:rsidR="0009165B">
        <w:rPr>
          <w:noProof/>
        </w:rPr>
        <w:t>46</w:t>
      </w:r>
      <w:r w:rsidRPr="0034334C">
        <w:fldChar w:fldCharType="end"/>
      </w:r>
      <w:r w:rsidRPr="0034334C">
        <w:t xml:space="preserve">: Mockup trang </w:t>
      </w:r>
      <w:r w:rsidR="007D7290">
        <w:t>tin tức tổng quan</w:t>
      </w:r>
      <w:bookmarkEnd w:id="83"/>
    </w:p>
    <w:p w14:paraId="535EBE77" w14:textId="08C6D380" w:rsidR="00FF2E18" w:rsidRDefault="00FF2E18" w:rsidP="00FF2E18">
      <w:pPr>
        <w:pStyle w:val="Tiumccp2"/>
      </w:pPr>
      <w:bookmarkStart w:id="84" w:name="_Toc104148445"/>
      <w:r>
        <w:lastRenderedPageBreak/>
        <w:t>3.</w:t>
      </w:r>
      <w:r w:rsidR="009E4C13">
        <w:t>6</w:t>
      </w:r>
      <w:r>
        <w:t>.5 Trang tin tức chi tiết</w:t>
      </w:r>
      <w:bookmarkEnd w:id="84"/>
    </w:p>
    <w:p w14:paraId="74BDC314" w14:textId="3AE712D7" w:rsidR="00FF2E18" w:rsidRPr="0034334C" w:rsidRDefault="000C33F3" w:rsidP="00FF2E18">
      <w:pPr>
        <w:pStyle w:val="Caption"/>
      </w:pPr>
      <w:r>
        <w:rPr>
          <w:noProof/>
        </w:rPr>
        <w:drawing>
          <wp:inline distT="0" distB="0" distL="0" distR="0" wp14:anchorId="01E55B36" wp14:editId="7433E219">
            <wp:extent cx="5772150" cy="6724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72150" cy="6724650"/>
                    </a:xfrm>
                    <a:prstGeom prst="rect">
                      <a:avLst/>
                    </a:prstGeom>
                    <a:noFill/>
                    <a:ln>
                      <a:noFill/>
                    </a:ln>
                  </pic:spPr>
                </pic:pic>
              </a:graphicData>
            </a:graphic>
          </wp:inline>
        </w:drawing>
      </w:r>
    </w:p>
    <w:p w14:paraId="2EF1CD07" w14:textId="61C10B0C" w:rsidR="00FF2E18" w:rsidRPr="0034334C" w:rsidRDefault="00FF2E18" w:rsidP="00FF2E18">
      <w:pPr>
        <w:pStyle w:val="Caption"/>
      </w:pPr>
      <w:bookmarkStart w:id="85" w:name="_Toc104148500"/>
      <w:r w:rsidRPr="0034334C">
        <w:t xml:space="preserve">Hình </w:t>
      </w:r>
      <w:r w:rsidRPr="0034334C">
        <w:fldChar w:fldCharType="begin"/>
      </w:r>
      <w:r w:rsidRPr="0034334C">
        <w:instrText xml:space="preserve"> SEQ Hình \* ARABIC </w:instrText>
      </w:r>
      <w:r w:rsidRPr="0034334C">
        <w:fldChar w:fldCharType="separate"/>
      </w:r>
      <w:r>
        <w:rPr>
          <w:noProof/>
        </w:rPr>
        <w:t>47</w:t>
      </w:r>
      <w:r w:rsidRPr="0034334C">
        <w:fldChar w:fldCharType="end"/>
      </w:r>
      <w:r w:rsidRPr="0034334C">
        <w:t xml:space="preserve">: Sketch </w:t>
      </w:r>
      <w:r>
        <w:t xml:space="preserve">trang tin tức </w:t>
      </w:r>
      <w:r w:rsidR="008A230C">
        <w:t>chi tiết</w:t>
      </w:r>
      <w:bookmarkEnd w:id="85"/>
    </w:p>
    <w:p w14:paraId="0D535BA4" w14:textId="6944CEFF" w:rsidR="00FF2E18" w:rsidRPr="0034334C" w:rsidRDefault="000C33F3" w:rsidP="00FF2E18">
      <w:pPr>
        <w:pStyle w:val="Caption"/>
      </w:pPr>
      <w:r>
        <w:rPr>
          <w:noProof/>
        </w:rPr>
        <w:lastRenderedPageBreak/>
        <w:drawing>
          <wp:inline distT="0" distB="0" distL="0" distR="0" wp14:anchorId="6CFF145B" wp14:editId="5A3064FC">
            <wp:extent cx="5772150" cy="7219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72150" cy="7219950"/>
                    </a:xfrm>
                    <a:prstGeom prst="rect">
                      <a:avLst/>
                    </a:prstGeom>
                    <a:noFill/>
                    <a:ln>
                      <a:noFill/>
                    </a:ln>
                  </pic:spPr>
                </pic:pic>
              </a:graphicData>
            </a:graphic>
          </wp:inline>
        </w:drawing>
      </w:r>
    </w:p>
    <w:p w14:paraId="51EF4ABD" w14:textId="18031875" w:rsidR="00FF2E18" w:rsidRPr="0034334C" w:rsidRDefault="00FF2E18" w:rsidP="00FF2E18">
      <w:pPr>
        <w:pStyle w:val="Caption"/>
      </w:pPr>
      <w:bookmarkStart w:id="86" w:name="_Toc104148501"/>
      <w:r w:rsidRPr="0034334C">
        <w:t xml:space="preserve">Hình </w:t>
      </w:r>
      <w:r w:rsidRPr="0034334C">
        <w:fldChar w:fldCharType="begin"/>
      </w:r>
      <w:r w:rsidRPr="0034334C">
        <w:instrText xml:space="preserve"> SEQ Hình \* ARABIC </w:instrText>
      </w:r>
      <w:r w:rsidRPr="0034334C">
        <w:fldChar w:fldCharType="separate"/>
      </w:r>
      <w:r>
        <w:rPr>
          <w:noProof/>
        </w:rPr>
        <w:t>48</w:t>
      </w:r>
      <w:r w:rsidRPr="0034334C">
        <w:fldChar w:fldCharType="end"/>
      </w:r>
      <w:r w:rsidRPr="0034334C">
        <w:t xml:space="preserve">: Warframe trang </w:t>
      </w:r>
      <w:r>
        <w:t xml:space="preserve">tin tức </w:t>
      </w:r>
      <w:r w:rsidR="008A230C">
        <w:t>chi tiết</w:t>
      </w:r>
      <w:bookmarkEnd w:id="86"/>
    </w:p>
    <w:p w14:paraId="64131C49" w14:textId="1EDC4368" w:rsidR="00FF2E18" w:rsidRPr="0034334C" w:rsidRDefault="000C33F3" w:rsidP="00FF2E18">
      <w:pPr>
        <w:pStyle w:val="Caption"/>
      </w:pPr>
      <w:r>
        <w:rPr>
          <w:noProof/>
        </w:rPr>
        <w:lastRenderedPageBreak/>
        <w:drawing>
          <wp:inline distT="0" distB="0" distL="0" distR="0" wp14:anchorId="688FCA92" wp14:editId="49B3E0CF">
            <wp:extent cx="5772150" cy="723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2150" cy="7239000"/>
                    </a:xfrm>
                    <a:prstGeom prst="rect">
                      <a:avLst/>
                    </a:prstGeom>
                    <a:noFill/>
                    <a:ln>
                      <a:noFill/>
                    </a:ln>
                  </pic:spPr>
                </pic:pic>
              </a:graphicData>
            </a:graphic>
          </wp:inline>
        </w:drawing>
      </w:r>
    </w:p>
    <w:p w14:paraId="4C30FE60" w14:textId="015A04B7" w:rsidR="00FF2E18" w:rsidRPr="0034334C" w:rsidRDefault="00FF2E18" w:rsidP="00FF2E18">
      <w:pPr>
        <w:pStyle w:val="Caption"/>
      </w:pPr>
      <w:bookmarkStart w:id="87" w:name="_Toc104148502"/>
      <w:r w:rsidRPr="0034334C">
        <w:t xml:space="preserve">Hình </w:t>
      </w:r>
      <w:r w:rsidRPr="0034334C">
        <w:fldChar w:fldCharType="begin"/>
      </w:r>
      <w:r w:rsidRPr="0034334C">
        <w:instrText xml:space="preserve"> SEQ Hình \* ARABIC </w:instrText>
      </w:r>
      <w:r w:rsidRPr="0034334C">
        <w:fldChar w:fldCharType="separate"/>
      </w:r>
      <w:r>
        <w:rPr>
          <w:noProof/>
        </w:rPr>
        <w:t>49</w:t>
      </w:r>
      <w:r w:rsidRPr="0034334C">
        <w:fldChar w:fldCharType="end"/>
      </w:r>
      <w:r w:rsidRPr="0034334C">
        <w:t xml:space="preserve">: Mockup trang </w:t>
      </w:r>
      <w:r>
        <w:t xml:space="preserve">tin tức </w:t>
      </w:r>
      <w:r w:rsidR="008A230C">
        <w:t>chi tiết</w:t>
      </w:r>
      <w:bookmarkEnd w:id="87"/>
    </w:p>
    <w:p w14:paraId="1C2E6F7D" w14:textId="4C26AF75" w:rsidR="00AB328D" w:rsidRDefault="00AB328D" w:rsidP="00AB328D">
      <w:pPr>
        <w:pStyle w:val="Tiumccp2"/>
      </w:pPr>
      <w:bookmarkStart w:id="88" w:name="_Toc104148446"/>
      <w:r>
        <w:lastRenderedPageBreak/>
        <w:t>3.</w:t>
      </w:r>
      <w:r w:rsidR="009E4C13">
        <w:t>6</w:t>
      </w:r>
      <w:r>
        <w:t>.6 Trang liên hệ</w:t>
      </w:r>
      <w:bookmarkEnd w:id="88"/>
    </w:p>
    <w:p w14:paraId="3C77CA81" w14:textId="4DA70061" w:rsidR="00AB328D" w:rsidRPr="0034334C" w:rsidRDefault="000C33F3" w:rsidP="00AB328D">
      <w:pPr>
        <w:pStyle w:val="Caption"/>
      </w:pPr>
      <w:r>
        <w:rPr>
          <w:noProof/>
        </w:rPr>
        <w:drawing>
          <wp:inline distT="0" distB="0" distL="0" distR="0" wp14:anchorId="505FC458" wp14:editId="631CF8C7">
            <wp:extent cx="5772150" cy="6781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72150" cy="6781800"/>
                    </a:xfrm>
                    <a:prstGeom prst="rect">
                      <a:avLst/>
                    </a:prstGeom>
                    <a:noFill/>
                    <a:ln>
                      <a:noFill/>
                    </a:ln>
                  </pic:spPr>
                </pic:pic>
              </a:graphicData>
            </a:graphic>
          </wp:inline>
        </w:drawing>
      </w:r>
    </w:p>
    <w:p w14:paraId="5AA08443" w14:textId="7087AE90" w:rsidR="00AB328D" w:rsidRPr="0034334C" w:rsidRDefault="00AB328D" w:rsidP="00AB328D">
      <w:pPr>
        <w:pStyle w:val="Caption"/>
      </w:pPr>
      <w:bookmarkStart w:id="89" w:name="_Toc104148503"/>
      <w:r w:rsidRPr="0034334C">
        <w:t xml:space="preserve">Hình </w:t>
      </w:r>
      <w:r w:rsidRPr="0034334C">
        <w:fldChar w:fldCharType="begin"/>
      </w:r>
      <w:r w:rsidRPr="0034334C">
        <w:instrText xml:space="preserve"> SEQ Hình \* ARABIC </w:instrText>
      </w:r>
      <w:r w:rsidRPr="0034334C">
        <w:fldChar w:fldCharType="separate"/>
      </w:r>
      <w:r w:rsidR="00722852">
        <w:rPr>
          <w:noProof/>
        </w:rPr>
        <w:t>50</w:t>
      </w:r>
      <w:r w:rsidRPr="0034334C">
        <w:fldChar w:fldCharType="end"/>
      </w:r>
      <w:r w:rsidRPr="0034334C">
        <w:t xml:space="preserve">: Sketch </w:t>
      </w:r>
      <w:r>
        <w:t xml:space="preserve">trang </w:t>
      </w:r>
      <w:r w:rsidR="00446EAE">
        <w:t>liên hệ</w:t>
      </w:r>
      <w:bookmarkEnd w:id="89"/>
    </w:p>
    <w:p w14:paraId="5AFEF087" w14:textId="56A99CAF" w:rsidR="00AB328D" w:rsidRPr="0034334C" w:rsidRDefault="000C33F3" w:rsidP="00AB328D">
      <w:pPr>
        <w:pStyle w:val="Caption"/>
      </w:pPr>
      <w:r>
        <w:rPr>
          <w:noProof/>
        </w:rPr>
        <w:lastRenderedPageBreak/>
        <w:drawing>
          <wp:inline distT="0" distB="0" distL="0" distR="0" wp14:anchorId="0393FC9E" wp14:editId="6C7F3393">
            <wp:extent cx="5772150" cy="7105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72150" cy="7105650"/>
                    </a:xfrm>
                    <a:prstGeom prst="rect">
                      <a:avLst/>
                    </a:prstGeom>
                    <a:noFill/>
                    <a:ln>
                      <a:noFill/>
                    </a:ln>
                  </pic:spPr>
                </pic:pic>
              </a:graphicData>
            </a:graphic>
          </wp:inline>
        </w:drawing>
      </w:r>
    </w:p>
    <w:p w14:paraId="015E645B" w14:textId="06C7390D" w:rsidR="00AB328D" w:rsidRPr="0034334C" w:rsidRDefault="00AB328D" w:rsidP="00AB328D">
      <w:pPr>
        <w:pStyle w:val="Caption"/>
      </w:pPr>
      <w:bookmarkStart w:id="90" w:name="_Toc104148504"/>
      <w:r w:rsidRPr="0034334C">
        <w:t xml:space="preserve">Hình </w:t>
      </w:r>
      <w:r w:rsidRPr="0034334C">
        <w:fldChar w:fldCharType="begin"/>
      </w:r>
      <w:r w:rsidRPr="0034334C">
        <w:instrText xml:space="preserve"> SEQ Hình \* ARABIC </w:instrText>
      </w:r>
      <w:r w:rsidRPr="0034334C">
        <w:fldChar w:fldCharType="separate"/>
      </w:r>
      <w:r w:rsidR="00722852">
        <w:rPr>
          <w:noProof/>
        </w:rPr>
        <w:t>51</w:t>
      </w:r>
      <w:r w:rsidRPr="0034334C">
        <w:fldChar w:fldCharType="end"/>
      </w:r>
      <w:r w:rsidRPr="0034334C">
        <w:t xml:space="preserve">: Warframe trang </w:t>
      </w:r>
      <w:r w:rsidR="007C4671">
        <w:t>liên hệ</w:t>
      </w:r>
      <w:bookmarkEnd w:id="90"/>
    </w:p>
    <w:p w14:paraId="1D3CAD76" w14:textId="2F333E58" w:rsidR="00AB328D" w:rsidRPr="0034334C" w:rsidRDefault="000C33F3" w:rsidP="00AB328D">
      <w:pPr>
        <w:pStyle w:val="Caption"/>
      </w:pPr>
      <w:r>
        <w:rPr>
          <w:noProof/>
        </w:rPr>
        <w:lastRenderedPageBreak/>
        <w:drawing>
          <wp:inline distT="0" distB="0" distL="0" distR="0" wp14:anchorId="2217E57A" wp14:editId="45B6CF18">
            <wp:extent cx="5772150" cy="71056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2150" cy="7105650"/>
                    </a:xfrm>
                    <a:prstGeom prst="rect">
                      <a:avLst/>
                    </a:prstGeom>
                    <a:noFill/>
                    <a:ln>
                      <a:noFill/>
                    </a:ln>
                  </pic:spPr>
                </pic:pic>
              </a:graphicData>
            </a:graphic>
          </wp:inline>
        </w:drawing>
      </w:r>
    </w:p>
    <w:p w14:paraId="3BD73666" w14:textId="083E3FB7" w:rsidR="00AB328D" w:rsidRPr="0034334C" w:rsidRDefault="00AB328D" w:rsidP="00AB328D">
      <w:pPr>
        <w:pStyle w:val="Caption"/>
      </w:pPr>
      <w:bookmarkStart w:id="91" w:name="_Toc104148505"/>
      <w:r w:rsidRPr="0034334C">
        <w:t xml:space="preserve">Hình </w:t>
      </w:r>
      <w:r w:rsidRPr="0034334C">
        <w:fldChar w:fldCharType="begin"/>
      </w:r>
      <w:r w:rsidRPr="0034334C">
        <w:instrText xml:space="preserve"> SEQ Hình \* ARABIC </w:instrText>
      </w:r>
      <w:r w:rsidRPr="0034334C">
        <w:fldChar w:fldCharType="separate"/>
      </w:r>
      <w:r w:rsidR="00722852">
        <w:rPr>
          <w:noProof/>
        </w:rPr>
        <w:t>52</w:t>
      </w:r>
      <w:r w:rsidRPr="0034334C">
        <w:fldChar w:fldCharType="end"/>
      </w:r>
      <w:r w:rsidRPr="0034334C">
        <w:t xml:space="preserve">: Mockup trang </w:t>
      </w:r>
      <w:r w:rsidR="007C4671">
        <w:t>liên hệ</w:t>
      </w:r>
      <w:bookmarkEnd w:id="91"/>
    </w:p>
    <w:p w14:paraId="795C57B1" w14:textId="62FFBA1A" w:rsidR="007D156D" w:rsidRDefault="007D156D" w:rsidP="007D156D">
      <w:pPr>
        <w:pStyle w:val="Tiumccp2"/>
      </w:pPr>
      <w:bookmarkStart w:id="92" w:name="_Toc104148447"/>
      <w:r>
        <w:lastRenderedPageBreak/>
        <w:t>3.</w:t>
      </w:r>
      <w:r w:rsidR="009E4C13">
        <w:t>6</w:t>
      </w:r>
      <w:r>
        <w:t>.</w:t>
      </w:r>
      <w:r w:rsidR="000A3610">
        <w:t>7</w:t>
      </w:r>
      <w:r>
        <w:t xml:space="preserve"> Trang </w:t>
      </w:r>
      <w:r w:rsidR="00CA0857">
        <w:t>đăng nhập</w:t>
      </w:r>
      <w:bookmarkEnd w:id="92"/>
    </w:p>
    <w:p w14:paraId="669D07CD" w14:textId="7C958F9C" w:rsidR="007D156D" w:rsidRPr="0034334C" w:rsidRDefault="000C33F3" w:rsidP="007D156D">
      <w:pPr>
        <w:pStyle w:val="Caption"/>
      </w:pPr>
      <w:r>
        <w:rPr>
          <w:noProof/>
        </w:rPr>
        <w:drawing>
          <wp:inline distT="0" distB="0" distL="0" distR="0" wp14:anchorId="09F18481" wp14:editId="244F76B3">
            <wp:extent cx="4000500" cy="192763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12569" cy="1933448"/>
                    </a:xfrm>
                    <a:prstGeom prst="rect">
                      <a:avLst/>
                    </a:prstGeom>
                    <a:noFill/>
                    <a:ln>
                      <a:noFill/>
                    </a:ln>
                  </pic:spPr>
                </pic:pic>
              </a:graphicData>
            </a:graphic>
          </wp:inline>
        </w:drawing>
      </w:r>
    </w:p>
    <w:p w14:paraId="31412FE5" w14:textId="3D20ED5B" w:rsidR="007D156D" w:rsidRPr="0034334C" w:rsidRDefault="007D156D" w:rsidP="007D156D">
      <w:pPr>
        <w:pStyle w:val="Caption"/>
      </w:pPr>
      <w:bookmarkStart w:id="93" w:name="_Toc104148506"/>
      <w:r w:rsidRPr="0034334C">
        <w:t xml:space="preserve">Hình </w:t>
      </w:r>
      <w:r w:rsidRPr="0034334C">
        <w:fldChar w:fldCharType="begin"/>
      </w:r>
      <w:r w:rsidRPr="0034334C">
        <w:instrText xml:space="preserve"> SEQ Hình \* ARABIC </w:instrText>
      </w:r>
      <w:r w:rsidRPr="0034334C">
        <w:fldChar w:fldCharType="separate"/>
      </w:r>
      <w:r w:rsidR="00FB7535">
        <w:rPr>
          <w:noProof/>
        </w:rPr>
        <w:t>53</w:t>
      </w:r>
      <w:r w:rsidRPr="0034334C">
        <w:fldChar w:fldCharType="end"/>
      </w:r>
      <w:r w:rsidRPr="0034334C">
        <w:t xml:space="preserve">: Sketch </w:t>
      </w:r>
      <w:r>
        <w:t xml:space="preserve">trang </w:t>
      </w:r>
      <w:r w:rsidR="00FD4B3C">
        <w:t>đăng nhập</w:t>
      </w:r>
      <w:bookmarkEnd w:id="93"/>
    </w:p>
    <w:p w14:paraId="2CD737AA" w14:textId="17AD3913" w:rsidR="007D156D" w:rsidRPr="0034334C" w:rsidRDefault="000C33F3" w:rsidP="007D156D">
      <w:pPr>
        <w:pStyle w:val="Caption"/>
      </w:pPr>
      <w:r>
        <w:rPr>
          <w:noProof/>
        </w:rPr>
        <w:drawing>
          <wp:inline distT="0" distB="0" distL="0" distR="0" wp14:anchorId="34D6A6E6" wp14:editId="6D042E33">
            <wp:extent cx="3913993" cy="1885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926471" cy="1891962"/>
                    </a:xfrm>
                    <a:prstGeom prst="rect">
                      <a:avLst/>
                    </a:prstGeom>
                    <a:noFill/>
                    <a:ln>
                      <a:noFill/>
                    </a:ln>
                  </pic:spPr>
                </pic:pic>
              </a:graphicData>
            </a:graphic>
          </wp:inline>
        </w:drawing>
      </w:r>
    </w:p>
    <w:p w14:paraId="577F3592" w14:textId="79C9183E" w:rsidR="007D156D" w:rsidRPr="0034334C" w:rsidRDefault="007D156D" w:rsidP="007D156D">
      <w:pPr>
        <w:pStyle w:val="Caption"/>
      </w:pPr>
      <w:bookmarkStart w:id="94" w:name="_Toc104148507"/>
      <w:r w:rsidRPr="0034334C">
        <w:t xml:space="preserve">Hình </w:t>
      </w:r>
      <w:r w:rsidRPr="0034334C">
        <w:fldChar w:fldCharType="begin"/>
      </w:r>
      <w:r w:rsidRPr="0034334C">
        <w:instrText xml:space="preserve"> SEQ Hình \* ARABIC </w:instrText>
      </w:r>
      <w:r w:rsidRPr="0034334C">
        <w:fldChar w:fldCharType="separate"/>
      </w:r>
      <w:r w:rsidR="00FB7535">
        <w:rPr>
          <w:noProof/>
        </w:rPr>
        <w:t>54</w:t>
      </w:r>
      <w:r w:rsidRPr="0034334C">
        <w:fldChar w:fldCharType="end"/>
      </w:r>
      <w:r w:rsidRPr="0034334C">
        <w:t xml:space="preserve">: Warframe trang </w:t>
      </w:r>
      <w:r w:rsidR="00FD4B3C">
        <w:t>đăng nhập</w:t>
      </w:r>
      <w:bookmarkEnd w:id="94"/>
    </w:p>
    <w:p w14:paraId="46370073" w14:textId="1F3EB134" w:rsidR="007D156D" w:rsidRPr="0034334C" w:rsidRDefault="000C33F3" w:rsidP="007D156D">
      <w:pPr>
        <w:pStyle w:val="Caption"/>
      </w:pPr>
      <w:r>
        <w:rPr>
          <w:noProof/>
        </w:rPr>
        <w:drawing>
          <wp:inline distT="0" distB="0" distL="0" distR="0" wp14:anchorId="602922DA" wp14:editId="67A07BF9">
            <wp:extent cx="3848100" cy="185419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69953" cy="1864729"/>
                    </a:xfrm>
                    <a:prstGeom prst="rect">
                      <a:avLst/>
                    </a:prstGeom>
                    <a:noFill/>
                    <a:ln>
                      <a:noFill/>
                    </a:ln>
                  </pic:spPr>
                </pic:pic>
              </a:graphicData>
            </a:graphic>
          </wp:inline>
        </w:drawing>
      </w:r>
    </w:p>
    <w:p w14:paraId="47191085" w14:textId="7C91C888" w:rsidR="007D156D" w:rsidRPr="0034334C" w:rsidRDefault="007D156D" w:rsidP="007D156D">
      <w:pPr>
        <w:pStyle w:val="Caption"/>
      </w:pPr>
      <w:bookmarkStart w:id="95" w:name="_Toc104148508"/>
      <w:r w:rsidRPr="0034334C">
        <w:t xml:space="preserve">Hình </w:t>
      </w:r>
      <w:r w:rsidRPr="0034334C">
        <w:fldChar w:fldCharType="begin"/>
      </w:r>
      <w:r w:rsidRPr="0034334C">
        <w:instrText xml:space="preserve"> SEQ Hình \* ARABIC </w:instrText>
      </w:r>
      <w:r w:rsidRPr="0034334C">
        <w:fldChar w:fldCharType="separate"/>
      </w:r>
      <w:r w:rsidR="00FB7535">
        <w:rPr>
          <w:noProof/>
        </w:rPr>
        <w:t>55</w:t>
      </w:r>
      <w:r w:rsidRPr="0034334C">
        <w:fldChar w:fldCharType="end"/>
      </w:r>
      <w:r w:rsidRPr="0034334C">
        <w:t xml:space="preserve">: Mockup trang </w:t>
      </w:r>
      <w:r w:rsidR="00FD4B3C">
        <w:t>đăng nhập</w:t>
      </w:r>
      <w:bookmarkEnd w:id="95"/>
    </w:p>
    <w:p w14:paraId="349A9FBB" w14:textId="3ECC8AB4" w:rsidR="00050893" w:rsidRDefault="00050893" w:rsidP="00050893">
      <w:pPr>
        <w:pStyle w:val="Tiumccp2"/>
      </w:pPr>
      <w:bookmarkStart w:id="96" w:name="_Toc104148448"/>
      <w:r>
        <w:lastRenderedPageBreak/>
        <w:t>3.</w:t>
      </w:r>
      <w:r w:rsidR="009E4C13">
        <w:t>6</w:t>
      </w:r>
      <w:r>
        <w:t>.</w:t>
      </w:r>
      <w:r w:rsidR="00173B09">
        <w:t>8</w:t>
      </w:r>
      <w:r>
        <w:t xml:space="preserve"> Trang </w:t>
      </w:r>
      <w:r w:rsidR="00173B09">
        <w:t>hệ thống tổng</w:t>
      </w:r>
      <w:r w:rsidR="00743CA5">
        <w:t xml:space="preserve"> quan</w:t>
      </w:r>
      <w:bookmarkEnd w:id="96"/>
    </w:p>
    <w:p w14:paraId="2AEEA10E" w14:textId="64905C1E" w:rsidR="00050893" w:rsidRPr="0034334C" w:rsidRDefault="00D744E5" w:rsidP="00050893">
      <w:pPr>
        <w:pStyle w:val="Caption"/>
      </w:pPr>
      <w:r>
        <w:rPr>
          <w:noProof/>
        </w:rPr>
        <w:drawing>
          <wp:inline distT="0" distB="0" distL="0" distR="0" wp14:anchorId="201855D6" wp14:editId="319409DD">
            <wp:extent cx="4932947" cy="299339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52238" cy="3005096"/>
                    </a:xfrm>
                    <a:prstGeom prst="rect">
                      <a:avLst/>
                    </a:prstGeom>
                    <a:noFill/>
                    <a:ln>
                      <a:noFill/>
                    </a:ln>
                  </pic:spPr>
                </pic:pic>
              </a:graphicData>
            </a:graphic>
          </wp:inline>
        </w:drawing>
      </w:r>
    </w:p>
    <w:p w14:paraId="1FA55195" w14:textId="1EF1AFE3" w:rsidR="00050893" w:rsidRPr="0034334C" w:rsidRDefault="00050893" w:rsidP="00050893">
      <w:pPr>
        <w:pStyle w:val="Caption"/>
      </w:pPr>
      <w:bookmarkStart w:id="97" w:name="_Toc104148509"/>
      <w:r w:rsidRPr="0034334C">
        <w:t xml:space="preserve">Hình </w:t>
      </w:r>
      <w:r w:rsidRPr="0034334C">
        <w:fldChar w:fldCharType="begin"/>
      </w:r>
      <w:r w:rsidRPr="0034334C">
        <w:instrText xml:space="preserve"> SEQ Hình \* ARABIC </w:instrText>
      </w:r>
      <w:r w:rsidRPr="0034334C">
        <w:fldChar w:fldCharType="separate"/>
      </w:r>
      <w:r w:rsidR="008F5A38">
        <w:rPr>
          <w:noProof/>
        </w:rPr>
        <w:t>56</w:t>
      </w:r>
      <w:r w:rsidRPr="0034334C">
        <w:fldChar w:fldCharType="end"/>
      </w:r>
      <w:r w:rsidRPr="0034334C">
        <w:t xml:space="preserve">: Sketch </w:t>
      </w:r>
      <w:r>
        <w:t xml:space="preserve">trang </w:t>
      </w:r>
      <w:r w:rsidR="009E189E">
        <w:t>hệ thống tổng quan</w:t>
      </w:r>
      <w:bookmarkEnd w:id="97"/>
    </w:p>
    <w:p w14:paraId="24377D26" w14:textId="373F3B6F" w:rsidR="00050893" w:rsidRPr="0034334C" w:rsidRDefault="00D744E5" w:rsidP="00050893">
      <w:pPr>
        <w:pStyle w:val="Caption"/>
      </w:pPr>
      <w:r>
        <w:rPr>
          <w:noProof/>
        </w:rPr>
        <w:drawing>
          <wp:inline distT="0" distB="0" distL="0" distR="0" wp14:anchorId="5AA88EC6" wp14:editId="1D1268F9">
            <wp:extent cx="4908884" cy="318262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26821" cy="3194249"/>
                    </a:xfrm>
                    <a:prstGeom prst="rect">
                      <a:avLst/>
                    </a:prstGeom>
                    <a:noFill/>
                    <a:ln>
                      <a:noFill/>
                    </a:ln>
                  </pic:spPr>
                </pic:pic>
              </a:graphicData>
            </a:graphic>
          </wp:inline>
        </w:drawing>
      </w:r>
    </w:p>
    <w:p w14:paraId="7FC8E13C" w14:textId="3604536A" w:rsidR="00050893" w:rsidRPr="0034334C" w:rsidRDefault="00050893" w:rsidP="00050893">
      <w:pPr>
        <w:pStyle w:val="Caption"/>
      </w:pPr>
      <w:bookmarkStart w:id="98" w:name="_Toc104148510"/>
      <w:r w:rsidRPr="0034334C">
        <w:t xml:space="preserve">Hình </w:t>
      </w:r>
      <w:r w:rsidRPr="0034334C">
        <w:fldChar w:fldCharType="begin"/>
      </w:r>
      <w:r w:rsidRPr="0034334C">
        <w:instrText xml:space="preserve"> SEQ Hình \* ARABIC </w:instrText>
      </w:r>
      <w:r w:rsidRPr="0034334C">
        <w:fldChar w:fldCharType="separate"/>
      </w:r>
      <w:r w:rsidR="008F5A38">
        <w:rPr>
          <w:noProof/>
        </w:rPr>
        <w:t>57</w:t>
      </w:r>
      <w:r w:rsidRPr="0034334C">
        <w:fldChar w:fldCharType="end"/>
      </w:r>
      <w:r w:rsidRPr="0034334C">
        <w:t xml:space="preserve">: Warframe trang </w:t>
      </w:r>
      <w:r w:rsidR="009E189E">
        <w:t>hệ thống tổng quan</w:t>
      </w:r>
      <w:bookmarkEnd w:id="98"/>
    </w:p>
    <w:p w14:paraId="5875B11C" w14:textId="1F8CB5C3" w:rsidR="00050893" w:rsidRPr="0034334C" w:rsidRDefault="00D744E5" w:rsidP="00050893">
      <w:pPr>
        <w:pStyle w:val="Caption"/>
      </w:pPr>
      <w:r>
        <w:rPr>
          <w:noProof/>
        </w:rPr>
        <w:lastRenderedPageBreak/>
        <w:drawing>
          <wp:inline distT="0" distB="0" distL="0" distR="0" wp14:anchorId="7D6ADA6C" wp14:editId="6DF594D7">
            <wp:extent cx="4887310" cy="3360986"/>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00959" cy="3370373"/>
                    </a:xfrm>
                    <a:prstGeom prst="rect">
                      <a:avLst/>
                    </a:prstGeom>
                    <a:noFill/>
                    <a:ln>
                      <a:noFill/>
                    </a:ln>
                  </pic:spPr>
                </pic:pic>
              </a:graphicData>
            </a:graphic>
          </wp:inline>
        </w:drawing>
      </w:r>
    </w:p>
    <w:p w14:paraId="361851D2" w14:textId="519ABACA" w:rsidR="00050893" w:rsidRPr="0034334C" w:rsidRDefault="00050893" w:rsidP="00050893">
      <w:pPr>
        <w:pStyle w:val="Caption"/>
      </w:pPr>
      <w:bookmarkStart w:id="99" w:name="_Toc104148511"/>
      <w:r w:rsidRPr="0034334C">
        <w:t xml:space="preserve">Hình </w:t>
      </w:r>
      <w:r w:rsidRPr="0034334C">
        <w:fldChar w:fldCharType="begin"/>
      </w:r>
      <w:r w:rsidRPr="0034334C">
        <w:instrText xml:space="preserve"> SEQ Hình \* ARABIC </w:instrText>
      </w:r>
      <w:r w:rsidRPr="0034334C">
        <w:fldChar w:fldCharType="separate"/>
      </w:r>
      <w:r w:rsidR="008F5A38">
        <w:rPr>
          <w:noProof/>
        </w:rPr>
        <w:t>58</w:t>
      </w:r>
      <w:r w:rsidRPr="0034334C">
        <w:fldChar w:fldCharType="end"/>
      </w:r>
      <w:r w:rsidRPr="0034334C">
        <w:t xml:space="preserve">: Mockup trang </w:t>
      </w:r>
      <w:r w:rsidR="009E189E">
        <w:t>hệ thống tổng quan</w:t>
      </w:r>
      <w:bookmarkEnd w:id="99"/>
    </w:p>
    <w:p w14:paraId="6A886FA5" w14:textId="2A4AF3BC" w:rsidR="00DD32A9" w:rsidRDefault="00DD32A9" w:rsidP="00DD32A9">
      <w:pPr>
        <w:pStyle w:val="Tiumccp2"/>
      </w:pPr>
      <w:bookmarkStart w:id="100" w:name="_Toc104148449"/>
      <w:r>
        <w:t>3.</w:t>
      </w:r>
      <w:r w:rsidR="009E4C13">
        <w:t>6</w:t>
      </w:r>
      <w:r>
        <w:t>.</w:t>
      </w:r>
      <w:r w:rsidR="006A0A46">
        <w:t>9</w:t>
      </w:r>
      <w:r>
        <w:t xml:space="preserve"> Trang </w:t>
      </w:r>
      <w:r w:rsidR="00B44E27">
        <w:t>chuyển khoản</w:t>
      </w:r>
      <w:bookmarkEnd w:id="100"/>
    </w:p>
    <w:p w14:paraId="0F300940" w14:textId="3BEDEAA3" w:rsidR="00DD32A9" w:rsidRPr="0034334C" w:rsidRDefault="000A6331" w:rsidP="00DD32A9">
      <w:pPr>
        <w:pStyle w:val="Caption"/>
      </w:pPr>
      <w:r>
        <w:rPr>
          <w:noProof/>
        </w:rPr>
        <w:drawing>
          <wp:inline distT="0" distB="0" distL="0" distR="0" wp14:anchorId="424E4BB5" wp14:editId="5EA0C699">
            <wp:extent cx="5044966" cy="2816860"/>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57736" cy="2823990"/>
                    </a:xfrm>
                    <a:prstGeom prst="rect">
                      <a:avLst/>
                    </a:prstGeom>
                    <a:noFill/>
                    <a:ln>
                      <a:noFill/>
                    </a:ln>
                  </pic:spPr>
                </pic:pic>
              </a:graphicData>
            </a:graphic>
          </wp:inline>
        </w:drawing>
      </w:r>
    </w:p>
    <w:p w14:paraId="40DF9CD7" w14:textId="24870554" w:rsidR="00DD32A9" w:rsidRPr="0034334C" w:rsidRDefault="00DD32A9" w:rsidP="00DD32A9">
      <w:pPr>
        <w:pStyle w:val="Caption"/>
      </w:pPr>
      <w:bookmarkStart w:id="101" w:name="_Toc104148512"/>
      <w:r w:rsidRPr="0034334C">
        <w:t xml:space="preserve">Hình </w:t>
      </w:r>
      <w:r w:rsidRPr="0034334C">
        <w:fldChar w:fldCharType="begin"/>
      </w:r>
      <w:r w:rsidRPr="0034334C">
        <w:instrText xml:space="preserve"> SEQ Hình \* ARABIC </w:instrText>
      </w:r>
      <w:r w:rsidRPr="0034334C">
        <w:fldChar w:fldCharType="separate"/>
      </w:r>
      <w:r w:rsidR="00744A6C">
        <w:rPr>
          <w:noProof/>
        </w:rPr>
        <w:t>59</w:t>
      </w:r>
      <w:r w:rsidRPr="0034334C">
        <w:fldChar w:fldCharType="end"/>
      </w:r>
      <w:r w:rsidRPr="0034334C">
        <w:t xml:space="preserve">: Sketch </w:t>
      </w:r>
      <w:r>
        <w:t xml:space="preserve">trang </w:t>
      </w:r>
      <w:r w:rsidR="00DE1EE7">
        <w:t>chuyển khoản</w:t>
      </w:r>
      <w:bookmarkEnd w:id="101"/>
    </w:p>
    <w:p w14:paraId="5D90AD9C" w14:textId="36366A83" w:rsidR="00DD32A9" w:rsidRPr="0034334C" w:rsidRDefault="009A4004" w:rsidP="00DD32A9">
      <w:pPr>
        <w:pStyle w:val="Caption"/>
      </w:pPr>
      <w:r>
        <w:rPr>
          <w:noProof/>
        </w:rPr>
        <w:lastRenderedPageBreak/>
        <w:drawing>
          <wp:inline distT="0" distB="0" distL="0" distR="0" wp14:anchorId="4DD24FA5" wp14:editId="38125B8A">
            <wp:extent cx="5810075" cy="2963545"/>
            <wp:effectExtent l="0" t="0" r="63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32875" cy="2975174"/>
                    </a:xfrm>
                    <a:prstGeom prst="rect">
                      <a:avLst/>
                    </a:prstGeom>
                    <a:noFill/>
                    <a:ln>
                      <a:noFill/>
                    </a:ln>
                  </pic:spPr>
                </pic:pic>
              </a:graphicData>
            </a:graphic>
          </wp:inline>
        </w:drawing>
      </w:r>
    </w:p>
    <w:p w14:paraId="12611AC8" w14:textId="4EB7099A" w:rsidR="00DD32A9" w:rsidRPr="0034334C" w:rsidRDefault="00DD32A9" w:rsidP="00DD32A9">
      <w:pPr>
        <w:pStyle w:val="Caption"/>
      </w:pPr>
      <w:bookmarkStart w:id="102" w:name="_Toc104148513"/>
      <w:r w:rsidRPr="0034334C">
        <w:t xml:space="preserve">Hình </w:t>
      </w:r>
      <w:r w:rsidRPr="0034334C">
        <w:fldChar w:fldCharType="begin"/>
      </w:r>
      <w:r w:rsidRPr="0034334C">
        <w:instrText xml:space="preserve"> SEQ Hình \* ARABIC </w:instrText>
      </w:r>
      <w:r w:rsidRPr="0034334C">
        <w:fldChar w:fldCharType="separate"/>
      </w:r>
      <w:r w:rsidR="00744A6C">
        <w:rPr>
          <w:noProof/>
        </w:rPr>
        <w:t>60</w:t>
      </w:r>
      <w:r w:rsidRPr="0034334C">
        <w:fldChar w:fldCharType="end"/>
      </w:r>
      <w:r w:rsidRPr="0034334C">
        <w:t xml:space="preserve">: Warframe trang </w:t>
      </w:r>
      <w:r w:rsidR="00DE1EE7">
        <w:t>chuyển khoản</w:t>
      </w:r>
      <w:bookmarkEnd w:id="102"/>
    </w:p>
    <w:p w14:paraId="324D2DB8" w14:textId="155797A3" w:rsidR="00DD32A9" w:rsidRPr="0034334C" w:rsidRDefault="009A4004" w:rsidP="00DD32A9">
      <w:pPr>
        <w:pStyle w:val="Caption"/>
      </w:pPr>
      <w:r>
        <w:rPr>
          <w:noProof/>
        </w:rPr>
        <w:drawing>
          <wp:inline distT="0" distB="0" distL="0" distR="0" wp14:anchorId="7A2A3903" wp14:editId="10C94B3A">
            <wp:extent cx="5770245" cy="353123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70245" cy="3531235"/>
                    </a:xfrm>
                    <a:prstGeom prst="rect">
                      <a:avLst/>
                    </a:prstGeom>
                    <a:noFill/>
                    <a:ln>
                      <a:noFill/>
                    </a:ln>
                  </pic:spPr>
                </pic:pic>
              </a:graphicData>
            </a:graphic>
          </wp:inline>
        </w:drawing>
      </w:r>
    </w:p>
    <w:p w14:paraId="55DFB51F" w14:textId="62DF213B" w:rsidR="00DD32A9" w:rsidRPr="0034334C" w:rsidRDefault="00DD32A9" w:rsidP="00DD32A9">
      <w:pPr>
        <w:pStyle w:val="Caption"/>
      </w:pPr>
      <w:bookmarkStart w:id="103" w:name="_Toc104148514"/>
      <w:r w:rsidRPr="0034334C">
        <w:t xml:space="preserve">Hình </w:t>
      </w:r>
      <w:r w:rsidRPr="0034334C">
        <w:fldChar w:fldCharType="begin"/>
      </w:r>
      <w:r w:rsidRPr="0034334C">
        <w:instrText xml:space="preserve"> SEQ Hình \* ARABIC </w:instrText>
      </w:r>
      <w:r w:rsidRPr="0034334C">
        <w:fldChar w:fldCharType="separate"/>
      </w:r>
      <w:r w:rsidR="00744A6C">
        <w:rPr>
          <w:noProof/>
        </w:rPr>
        <w:t>61</w:t>
      </w:r>
      <w:r w:rsidRPr="0034334C">
        <w:fldChar w:fldCharType="end"/>
      </w:r>
      <w:r w:rsidRPr="0034334C">
        <w:t xml:space="preserve">: Mockup trang </w:t>
      </w:r>
      <w:r w:rsidR="00DE1EE7">
        <w:t>chuyển khoản</w:t>
      </w:r>
      <w:bookmarkEnd w:id="103"/>
    </w:p>
    <w:p w14:paraId="1DEC88D4" w14:textId="63B050D4" w:rsidR="00622DDF" w:rsidRDefault="00622DDF" w:rsidP="00622DDF">
      <w:pPr>
        <w:pStyle w:val="Tiumccp2"/>
      </w:pPr>
      <w:bookmarkStart w:id="104" w:name="_Toc104148450"/>
      <w:r>
        <w:lastRenderedPageBreak/>
        <w:t>3.</w:t>
      </w:r>
      <w:r w:rsidR="009E4C13">
        <w:t>6</w:t>
      </w:r>
      <w:r>
        <w:t>.</w:t>
      </w:r>
      <w:r w:rsidR="00FB0871">
        <w:t>10</w:t>
      </w:r>
      <w:r>
        <w:t xml:space="preserve"> Trang chuyển khoản</w:t>
      </w:r>
      <w:r w:rsidR="001D32EB">
        <w:t xml:space="preserve"> nội bộ</w:t>
      </w:r>
      <w:bookmarkEnd w:id="104"/>
    </w:p>
    <w:p w14:paraId="1649E78A" w14:textId="5BDA7084" w:rsidR="00622DDF" w:rsidRPr="0034334C" w:rsidRDefault="0028060B" w:rsidP="00622DDF">
      <w:pPr>
        <w:pStyle w:val="Caption"/>
      </w:pPr>
      <w:r>
        <w:rPr>
          <w:noProof/>
        </w:rPr>
        <w:drawing>
          <wp:inline distT="0" distB="0" distL="0" distR="0" wp14:anchorId="282A2826" wp14:editId="7FC2D2E3">
            <wp:extent cx="5202621" cy="2931160"/>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23737" cy="2943057"/>
                    </a:xfrm>
                    <a:prstGeom prst="rect">
                      <a:avLst/>
                    </a:prstGeom>
                    <a:noFill/>
                    <a:ln>
                      <a:noFill/>
                    </a:ln>
                  </pic:spPr>
                </pic:pic>
              </a:graphicData>
            </a:graphic>
          </wp:inline>
        </w:drawing>
      </w:r>
    </w:p>
    <w:p w14:paraId="2C44474A" w14:textId="78BA5346" w:rsidR="00622DDF" w:rsidRPr="0034334C" w:rsidRDefault="00622DDF" w:rsidP="00622DDF">
      <w:pPr>
        <w:pStyle w:val="Caption"/>
      </w:pPr>
      <w:bookmarkStart w:id="105" w:name="_Toc104148515"/>
      <w:r w:rsidRPr="0034334C">
        <w:t xml:space="preserve">Hình </w:t>
      </w:r>
      <w:r w:rsidRPr="0034334C">
        <w:fldChar w:fldCharType="begin"/>
      </w:r>
      <w:r w:rsidRPr="0034334C">
        <w:instrText xml:space="preserve"> SEQ Hình \* ARABIC </w:instrText>
      </w:r>
      <w:r w:rsidRPr="0034334C">
        <w:fldChar w:fldCharType="separate"/>
      </w:r>
      <w:r w:rsidR="005A320E">
        <w:rPr>
          <w:noProof/>
        </w:rPr>
        <w:t>62</w:t>
      </w:r>
      <w:r w:rsidRPr="0034334C">
        <w:fldChar w:fldCharType="end"/>
      </w:r>
      <w:r w:rsidRPr="0034334C">
        <w:t xml:space="preserve">: Sketch </w:t>
      </w:r>
      <w:r>
        <w:t>trang chuyển khoản</w:t>
      </w:r>
      <w:r w:rsidR="001D32EB">
        <w:t xml:space="preserve"> nội bộ</w:t>
      </w:r>
      <w:bookmarkEnd w:id="105"/>
    </w:p>
    <w:p w14:paraId="526FB786" w14:textId="5FFD29FD" w:rsidR="00622DDF" w:rsidRPr="0034334C" w:rsidRDefault="0028060B" w:rsidP="00622DDF">
      <w:pPr>
        <w:pStyle w:val="Caption"/>
      </w:pPr>
      <w:r>
        <w:rPr>
          <w:noProof/>
        </w:rPr>
        <w:drawing>
          <wp:inline distT="0" distB="0" distL="0" distR="0" wp14:anchorId="17D29688" wp14:editId="12BB86BD">
            <wp:extent cx="5423338" cy="3426271"/>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39585" cy="3436535"/>
                    </a:xfrm>
                    <a:prstGeom prst="rect">
                      <a:avLst/>
                    </a:prstGeom>
                    <a:noFill/>
                    <a:ln>
                      <a:noFill/>
                    </a:ln>
                  </pic:spPr>
                </pic:pic>
              </a:graphicData>
            </a:graphic>
          </wp:inline>
        </w:drawing>
      </w:r>
    </w:p>
    <w:p w14:paraId="22E08120" w14:textId="5896F7EF" w:rsidR="00622DDF" w:rsidRPr="0034334C" w:rsidRDefault="00622DDF" w:rsidP="00622DDF">
      <w:pPr>
        <w:pStyle w:val="Caption"/>
      </w:pPr>
      <w:bookmarkStart w:id="106" w:name="_Toc104148516"/>
      <w:r w:rsidRPr="0034334C">
        <w:t xml:space="preserve">Hình </w:t>
      </w:r>
      <w:r w:rsidRPr="0034334C">
        <w:fldChar w:fldCharType="begin"/>
      </w:r>
      <w:r w:rsidRPr="0034334C">
        <w:instrText xml:space="preserve"> SEQ Hình \* ARABIC </w:instrText>
      </w:r>
      <w:r w:rsidRPr="0034334C">
        <w:fldChar w:fldCharType="separate"/>
      </w:r>
      <w:r w:rsidR="005A320E">
        <w:rPr>
          <w:noProof/>
        </w:rPr>
        <w:t>63</w:t>
      </w:r>
      <w:r w:rsidRPr="0034334C">
        <w:fldChar w:fldCharType="end"/>
      </w:r>
      <w:r w:rsidRPr="0034334C">
        <w:t xml:space="preserve">: Warframe trang </w:t>
      </w:r>
      <w:r>
        <w:t>chuyển khoản</w:t>
      </w:r>
      <w:r w:rsidR="001D32EB">
        <w:t xml:space="preserve"> nội bộ</w:t>
      </w:r>
      <w:bookmarkEnd w:id="106"/>
    </w:p>
    <w:p w14:paraId="19C65C41" w14:textId="15E69118" w:rsidR="00622DDF" w:rsidRPr="0034334C" w:rsidRDefault="00E96975" w:rsidP="00622DDF">
      <w:pPr>
        <w:pStyle w:val="Caption"/>
      </w:pPr>
      <w:r>
        <w:rPr>
          <w:noProof/>
        </w:rPr>
        <w:lastRenderedPageBreak/>
        <w:drawing>
          <wp:inline distT="0" distB="0" distL="0" distR="0" wp14:anchorId="763317AC" wp14:editId="06D10E52">
            <wp:extent cx="5360276" cy="3275822"/>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1188" cy="3288602"/>
                    </a:xfrm>
                    <a:prstGeom prst="rect">
                      <a:avLst/>
                    </a:prstGeom>
                    <a:noFill/>
                    <a:ln>
                      <a:noFill/>
                    </a:ln>
                  </pic:spPr>
                </pic:pic>
              </a:graphicData>
            </a:graphic>
          </wp:inline>
        </w:drawing>
      </w:r>
    </w:p>
    <w:p w14:paraId="69CDE2DB" w14:textId="5301CCD7" w:rsidR="00622DDF" w:rsidRPr="0034334C" w:rsidRDefault="00622DDF" w:rsidP="00622DDF">
      <w:pPr>
        <w:pStyle w:val="Caption"/>
      </w:pPr>
      <w:bookmarkStart w:id="107" w:name="_Toc104148517"/>
      <w:r w:rsidRPr="0034334C">
        <w:t xml:space="preserve">Hình </w:t>
      </w:r>
      <w:r w:rsidRPr="0034334C">
        <w:fldChar w:fldCharType="begin"/>
      </w:r>
      <w:r w:rsidRPr="0034334C">
        <w:instrText xml:space="preserve"> SEQ Hình \* ARABIC </w:instrText>
      </w:r>
      <w:r w:rsidRPr="0034334C">
        <w:fldChar w:fldCharType="separate"/>
      </w:r>
      <w:r w:rsidR="005A320E">
        <w:rPr>
          <w:noProof/>
        </w:rPr>
        <w:t>64</w:t>
      </w:r>
      <w:r w:rsidRPr="0034334C">
        <w:fldChar w:fldCharType="end"/>
      </w:r>
      <w:r w:rsidRPr="0034334C">
        <w:t xml:space="preserve">: Mockup trang </w:t>
      </w:r>
      <w:r>
        <w:t>chuyển khoản</w:t>
      </w:r>
      <w:r w:rsidR="001D32EB">
        <w:t xml:space="preserve"> nội bộ</w:t>
      </w:r>
      <w:bookmarkEnd w:id="107"/>
    </w:p>
    <w:p w14:paraId="64E1562C" w14:textId="3EA88771" w:rsidR="005478FD" w:rsidRDefault="005478FD" w:rsidP="005478FD">
      <w:pPr>
        <w:pStyle w:val="Tiumccp2"/>
      </w:pPr>
      <w:bookmarkStart w:id="108" w:name="_Toc104148451"/>
      <w:r>
        <w:t>3.</w:t>
      </w:r>
      <w:r w:rsidR="009E4C13">
        <w:t>6</w:t>
      </w:r>
      <w:r>
        <w:t>.1</w:t>
      </w:r>
      <w:r w:rsidR="00461720">
        <w:t>1</w:t>
      </w:r>
      <w:r>
        <w:t xml:space="preserve"> Trang </w:t>
      </w:r>
      <w:r w:rsidR="000423E7">
        <w:t>thanh toán hóa đơn</w:t>
      </w:r>
      <w:bookmarkEnd w:id="108"/>
    </w:p>
    <w:p w14:paraId="33B3B72B" w14:textId="474AC9C9" w:rsidR="005478FD" w:rsidRPr="0034334C" w:rsidRDefault="00E96975" w:rsidP="005478FD">
      <w:pPr>
        <w:pStyle w:val="Caption"/>
      </w:pPr>
      <w:r>
        <w:rPr>
          <w:noProof/>
        </w:rPr>
        <w:drawing>
          <wp:inline distT="0" distB="0" distL="0" distR="0" wp14:anchorId="03AC350A" wp14:editId="3953DE24">
            <wp:extent cx="5297214" cy="30870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00806" cy="3089155"/>
                    </a:xfrm>
                    <a:prstGeom prst="rect">
                      <a:avLst/>
                    </a:prstGeom>
                    <a:noFill/>
                    <a:ln>
                      <a:noFill/>
                    </a:ln>
                  </pic:spPr>
                </pic:pic>
              </a:graphicData>
            </a:graphic>
          </wp:inline>
        </w:drawing>
      </w:r>
    </w:p>
    <w:p w14:paraId="1086B6A7" w14:textId="0BC6F4DC" w:rsidR="005478FD" w:rsidRPr="0034334C" w:rsidRDefault="005478FD" w:rsidP="005478FD">
      <w:pPr>
        <w:pStyle w:val="Caption"/>
      </w:pPr>
      <w:bookmarkStart w:id="109" w:name="_Toc104148518"/>
      <w:r w:rsidRPr="0034334C">
        <w:t xml:space="preserve">Hình </w:t>
      </w:r>
      <w:r w:rsidRPr="0034334C">
        <w:fldChar w:fldCharType="begin"/>
      </w:r>
      <w:r w:rsidRPr="0034334C">
        <w:instrText xml:space="preserve"> SEQ Hình \* ARABIC </w:instrText>
      </w:r>
      <w:r w:rsidRPr="0034334C">
        <w:fldChar w:fldCharType="separate"/>
      </w:r>
      <w:r w:rsidR="007B5312">
        <w:rPr>
          <w:noProof/>
        </w:rPr>
        <w:t>65</w:t>
      </w:r>
      <w:r w:rsidRPr="0034334C">
        <w:fldChar w:fldCharType="end"/>
      </w:r>
      <w:r w:rsidRPr="0034334C">
        <w:t xml:space="preserve">: Sketch </w:t>
      </w:r>
      <w:r>
        <w:t xml:space="preserve">trang </w:t>
      </w:r>
      <w:r w:rsidR="00033F44">
        <w:t>thanh toán hóa đơn</w:t>
      </w:r>
      <w:bookmarkEnd w:id="109"/>
    </w:p>
    <w:p w14:paraId="1B19E9D4" w14:textId="190F3C02" w:rsidR="005478FD" w:rsidRPr="0034334C" w:rsidRDefault="00BE29C9" w:rsidP="005478FD">
      <w:pPr>
        <w:pStyle w:val="Caption"/>
      </w:pPr>
      <w:r>
        <w:rPr>
          <w:noProof/>
        </w:rPr>
        <w:lastRenderedPageBreak/>
        <w:drawing>
          <wp:inline distT="0" distB="0" distL="0" distR="0" wp14:anchorId="0CCF7BC1" wp14:editId="7A46CE72">
            <wp:extent cx="5674616" cy="32023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82765" cy="3206904"/>
                    </a:xfrm>
                    <a:prstGeom prst="rect">
                      <a:avLst/>
                    </a:prstGeom>
                    <a:noFill/>
                    <a:ln>
                      <a:noFill/>
                    </a:ln>
                  </pic:spPr>
                </pic:pic>
              </a:graphicData>
            </a:graphic>
          </wp:inline>
        </w:drawing>
      </w:r>
    </w:p>
    <w:p w14:paraId="4C2C3698" w14:textId="34078F61" w:rsidR="005478FD" w:rsidRPr="0034334C" w:rsidRDefault="005478FD" w:rsidP="005478FD">
      <w:pPr>
        <w:pStyle w:val="Caption"/>
      </w:pPr>
      <w:bookmarkStart w:id="110" w:name="_Toc104148519"/>
      <w:r w:rsidRPr="0034334C">
        <w:t xml:space="preserve">Hình </w:t>
      </w:r>
      <w:r w:rsidRPr="0034334C">
        <w:fldChar w:fldCharType="begin"/>
      </w:r>
      <w:r w:rsidRPr="0034334C">
        <w:instrText xml:space="preserve"> SEQ Hình \* ARABIC </w:instrText>
      </w:r>
      <w:r w:rsidRPr="0034334C">
        <w:fldChar w:fldCharType="separate"/>
      </w:r>
      <w:r w:rsidR="007B5312">
        <w:rPr>
          <w:noProof/>
        </w:rPr>
        <w:t>66</w:t>
      </w:r>
      <w:r w:rsidRPr="0034334C">
        <w:fldChar w:fldCharType="end"/>
      </w:r>
      <w:r w:rsidRPr="0034334C">
        <w:t xml:space="preserve">: Warframe trang </w:t>
      </w:r>
      <w:r w:rsidR="00033F44">
        <w:t>thanh toán hóa đơn</w:t>
      </w:r>
      <w:bookmarkEnd w:id="110"/>
    </w:p>
    <w:p w14:paraId="5737311F" w14:textId="4A6BBE4D" w:rsidR="005478FD" w:rsidRPr="0034334C" w:rsidRDefault="00BE29C9" w:rsidP="005478FD">
      <w:pPr>
        <w:pStyle w:val="Caption"/>
      </w:pPr>
      <w:r>
        <w:rPr>
          <w:noProof/>
        </w:rPr>
        <w:drawing>
          <wp:inline distT="0" distB="0" distL="0" distR="0" wp14:anchorId="7502AA02" wp14:editId="7201CEE9">
            <wp:extent cx="5770245" cy="353123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70245" cy="3531235"/>
                    </a:xfrm>
                    <a:prstGeom prst="rect">
                      <a:avLst/>
                    </a:prstGeom>
                    <a:noFill/>
                    <a:ln>
                      <a:noFill/>
                    </a:ln>
                  </pic:spPr>
                </pic:pic>
              </a:graphicData>
            </a:graphic>
          </wp:inline>
        </w:drawing>
      </w:r>
    </w:p>
    <w:p w14:paraId="7B644C2C" w14:textId="2D0FA988" w:rsidR="005478FD" w:rsidRPr="0034334C" w:rsidRDefault="005478FD" w:rsidP="005478FD">
      <w:pPr>
        <w:pStyle w:val="Caption"/>
      </w:pPr>
      <w:bookmarkStart w:id="111" w:name="_Toc104148520"/>
      <w:r w:rsidRPr="0034334C">
        <w:t xml:space="preserve">Hình </w:t>
      </w:r>
      <w:r w:rsidRPr="0034334C">
        <w:fldChar w:fldCharType="begin"/>
      </w:r>
      <w:r w:rsidRPr="0034334C">
        <w:instrText xml:space="preserve"> SEQ Hình \* ARABIC </w:instrText>
      </w:r>
      <w:r w:rsidRPr="0034334C">
        <w:fldChar w:fldCharType="separate"/>
      </w:r>
      <w:r w:rsidR="007B5312">
        <w:rPr>
          <w:noProof/>
        </w:rPr>
        <w:t>67</w:t>
      </w:r>
      <w:r w:rsidRPr="0034334C">
        <w:fldChar w:fldCharType="end"/>
      </w:r>
      <w:r w:rsidRPr="0034334C">
        <w:t xml:space="preserve">: Mockup trang </w:t>
      </w:r>
      <w:r w:rsidR="00033F44">
        <w:t>thanh toán hóa đơn</w:t>
      </w:r>
      <w:bookmarkEnd w:id="111"/>
    </w:p>
    <w:p w14:paraId="1A85A148" w14:textId="35913BD0" w:rsidR="00E3594D" w:rsidRDefault="00E3594D" w:rsidP="00E3594D">
      <w:pPr>
        <w:pStyle w:val="Tiumccp2"/>
      </w:pPr>
      <w:bookmarkStart w:id="112" w:name="_Toc104148452"/>
      <w:r>
        <w:lastRenderedPageBreak/>
        <w:t>3.</w:t>
      </w:r>
      <w:r w:rsidR="009E4C13">
        <w:t>6</w:t>
      </w:r>
      <w:r>
        <w:t>.1</w:t>
      </w:r>
      <w:r w:rsidR="00DC5DE8">
        <w:t>2</w:t>
      </w:r>
      <w:r>
        <w:t xml:space="preserve"> Trang </w:t>
      </w:r>
      <w:r w:rsidR="00A045F1">
        <w:t>nạp tiền điện thoại</w:t>
      </w:r>
      <w:bookmarkEnd w:id="112"/>
    </w:p>
    <w:p w14:paraId="13891622" w14:textId="6E77A7E3" w:rsidR="00E3594D" w:rsidRPr="0034334C" w:rsidRDefault="00E844FC" w:rsidP="00E3594D">
      <w:pPr>
        <w:pStyle w:val="Caption"/>
      </w:pPr>
      <w:r>
        <w:rPr>
          <w:noProof/>
        </w:rPr>
        <w:drawing>
          <wp:inline distT="0" distB="0" distL="0" distR="0" wp14:anchorId="2925AD70" wp14:editId="7D207564">
            <wp:extent cx="5013435" cy="3177879"/>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16895" cy="3180072"/>
                    </a:xfrm>
                    <a:prstGeom prst="rect">
                      <a:avLst/>
                    </a:prstGeom>
                    <a:noFill/>
                    <a:ln>
                      <a:noFill/>
                    </a:ln>
                  </pic:spPr>
                </pic:pic>
              </a:graphicData>
            </a:graphic>
          </wp:inline>
        </w:drawing>
      </w:r>
    </w:p>
    <w:p w14:paraId="0D22DB10" w14:textId="2BB385B1" w:rsidR="00E3594D" w:rsidRPr="0034334C" w:rsidRDefault="00E3594D" w:rsidP="00E3594D">
      <w:pPr>
        <w:pStyle w:val="Caption"/>
      </w:pPr>
      <w:bookmarkStart w:id="113" w:name="_Toc104148521"/>
      <w:r w:rsidRPr="0034334C">
        <w:t xml:space="preserve">Hình </w:t>
      </w:r>
      <w:r w:rsidRPr="0034334C">
        <w:fldChar w:fldCharType="begin"/>
      </w:r>
      <w:r w:rsidRPr="0034334C">
        <w:instrText xml:space="preserve"> SEQ Hình \* ARABIC </w:instrText>
      </w:r>
      <w:r w:rsidRPr="0034334C">
        <w:fldChar w:fldCharType="separate"/>
      </w:r>
      <w:r w:rsidR="00275195">
        <w:rPr>
          <w:noProof/>
        </w:rPr>
        <w:t>68</w:t>
      </w:r>
      <w:r w:rsidRPr="0034334C">
        <w:fldChar w:fldCharType="end"/>
      </w:r>
      <w:r w:rsidRPr="0034334C">
        <w:t xml:space="preserve">: Sketch </w:t>
      </w:r>
      <w:r>
        <w:t xml:space="preserve">trang </w:t>
      </w:r>
      <w:r w:rsidR="00EB248E">
        <w:t>nạp tiền điện thoại</w:t>
      </w:r>
      <w:bookmarkEnd w:id="113"/>
    </w:p>
    <w:p w14:paraId="0D3ABDF2" w14:textId="0CF8B7FB" w:rsidR="00E3594D" w:rsidRPr="0034334C" w:rsidRDefault="00E844FC" w:rsidP="00E3594D">
      <w:pPr>
        <w:pStyle w:val="Caption"/>
      </w:pPr>
      <w:r>
        <w:rPr>
          <w:noProof/>
        </w:rPr>
        <w:drawing>
          <wp:inline distT="0" distB="0" distL="0" distR="0" wp14:anchorId="18FEAA2F" wp14:editId="24A1EA00">
            <wp:extent cx="4981904" cy="3157892"/>
            <wp:effectExtent l="0" t="0" r="9525"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85993" cy="3160484"/>
                    </a:xfrm>
                    <a:prstGeom prst="rect">
                      <a:avLst/>
                    </a:prstGeom>
                    <a:noFill/>
                    <a:ln>
                      <a:noFill/>
                    </a:ln>
                  </pic:spPr>
                </pic:pic>
              </a:graphicData>
            </a:graphic>
          </wp:inline>
        </w:drawing>
      </w:r>
    </w:p>
    <w:p w14:paraId="2195AB2F" w14:textId="15920E42" w:rsidR="00E3594D" w:rsidRPr="0034334C" w:rsidRDefault="00E3594D" w:rsidP="00E3594D">
      <w:pPr>
        <w:pStyle w:val="Caption"/>
      </w:pPr>
      <w:bookmarkStart w:id="114" w:name="_Toc104148522"/>
      <w:r w:rsidRPr="0034334C">
        <w:t xml:space="preserve">Hình </w:t>
      </w:r>
      <w:r w:rsidRPr="0034334C">
        <w:fldChar w:fldCharType="begin"/>
      </w:r>
      <w:r w:rsidRPr="0034334C">
        <w:instrText xml:space="preserve"> SEQ Hình \* ARABIC </w:instrText>
      </w:r>
      <w:r w:rsidRPr="0034334C">
        <w:fldChar w:fldCharType="separate"/>
      </w:r>
      <w:r w:rsidR="00543E00">
        <w:rPr>
          <w:noProof/>
        </w:rPr>
        <w:t>69</w:t>
      </w:r>
      <w:r w:rsidRPr="0034334C">
        <w:fldChar w:fldCharType="end"/>
      </w:r>
      <w:r w:rsidRPr="0034334C">
        <w:t xml:space="preserve">: Warframe trang </w:t>
      </w:r>
      <w:r w:rsidR="005A55D6">
        <w:t>nạp tiền điện thoại</w:t>
      </w:r>
      <w:bookmarkEnd w:id="114"/>
    </w:p>
    <w:p w14:paraId="05D4DB62" w14:textId="22363A74" w:rsidR="00E3594D" w:rsidRPr="0034334C" w:rsidRDefault="00D5152E" w:rsidP="00E3594D">
      <w:pPr>
        <w:pStyle w:val="Caption"/>
      </w:pPr>
      <w:r>
        <w:rPr>
          <w:noProof/>
        </w:rPr>
        <w:lastRenderedPageBreak/>
        <w:drawing>
          <wp:inline distT="0" distB="0" distL="0" distR="0" wp14:anchorId="1014C3BA" wp14:editId="4F59CBC7">
            <wp:extent cx="5234020" cy="3317702"/>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37262" cy="3319757"/>
                    </a:xfrm>
                    <a:prstGeom prst="rect">
                      <a:avLst/>
                    </a:prstGeom>
                    <a:noFill/>
                    <a:ln>
                      <a:noFill/>
                    </a:ln>
                  </pic:spPr>
                </pic:pic>
              </a:graphicData>
            </a:graphic>
          </wp:inline>
        </w:drawing>
      </w:r>
    </w:p>
    <w:p w14:paraId="51F0DFA5" w14:textId="539F7D25" w:rsidR="00E3594D" w:rsidRPr="0034334C" w:rsidRDefault="00E3594D" w:rsidP="00E3594D">
      <w:pPr>
        <w:pStyle w:val="Caption"/>
      </w:pPr>
      <w:bookmarkStart w:id="115" w:name="_Toc104148523"/>
      <w:r w:rsidRPr="0034334C">
        <w:t xml:space="preserve">Hình </w:t>
      </w:r>
      <w:r w:rsidRPr="0034334C">
        <w:fldChar w:fldCharType="begin"/>
      </w:r>
      <w:r w:rsidRPr="0034334C">
        <w:instrText xml:space="preserve"> SEQ Hình \* ARABIC </w:instrText>
      </w:r>
      <w:r w:rsidRPr="0034334C">
        <w:fldChar w:fldCharType="separate"/>
      </w:r>
      <w:r w:rsidR="003A215F">
        <w:rPr>
          <w:noProof/>
        </w:rPr>
        <w:t>70</w:t>
      </w:r>
      <w:r w:rsidRPr="0034334C">
        <w:fldChar w:fldCharType="end"/>
      </w:r>
      <w:r w:rsidRPr="0034334C">
        <w:t xml:space="preserve">: Mockup trang </w:t>
      </w:r>
      <w:r w:rsidR="005A55D6">
        <w:t>nạp tiền điện thoại</w:t>
      </w:r>
      <w:bookmarkEnd w:id="115"/>
    </w:p>
    <w:p w14:paraId="3E017D7D" w14:textId="507C98EF" w:rsidR="00BB511A" w:rsidRDefault="00BB511A" w:rsidP="00BB511A">
      <w:pPr>
        <w:pStyle w:val="Tiumccp2"/>
      </w:pPr>
      <w:bookmarkStart w:id="116" w:name="_Toc104148453"/>
      <w:r>
        <w:t>3.</w:t>
      </w:r>
      <w:r w:rsidR="009E4C13">
        <w:t>6</w:t>
      </w:r>
      <w:r>
        <w:t>.1</w:t>
      </w:r>
      <w:r w:rsidR="006A73EB">
        <w:t>3</w:t>
      </w:r>
      <w:r>
        <w:t xml:space="preserve"> Trang </w:t>
      </w:r>
      <w:r w:rsidR="000918A0">
        <w:t>thông tin tài khoản</w:t>
      </w:r>
      <w:bookmarkEnd w:id="116"/>
    </w:p>
    <w:p w14:paraId="5A37F3C2" w14:textId="0A9C5158" w:rsidR="00BB511A" w:rsidRPr="0034334C" w:rsidRDefault="00D5152E" w:rsidP="00BB511A">
      <w:pPr>
        <w:pStyle w:val="Caption"/>
      </w:pPr>
      <w:r>
        <w:rPr>
          <w:noProof/>
        </w:rPr>
        <w:drawing>
          <wp:inline distT="0" distB="0" distL="0" distR="0" wp14:anchorId="4C990C38" wp14:editId="097DAAF1">
            <wp:extent cx="4918841" cy="2929544"/>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23694" cy="2932434"/>
                    </a:xfrm>
                    <a:prstGeom prst="rect">
                      <a:avLst/>
                    </a:prstGeom>
                    <a:noFill/>
                    <a:ln>
                      <a:noFill/>
                    </a:ln>
                  </pic:spPr>
                </pic:pic>
              </a:graphicData>
            </a:graphic>
          </wp:inline>
        </w:drawing>
      </w:r>
    </w:p>
    <w:p w14:paraId="2F8F4107" w14:textId="4CDECD68" w:rsidR="00BB511A" w:rsidRPr="0034334C" w:rsidRDefault="00BB511A" w:rsidP="00BB511A">
      <w:pPr>
        <w:pStyle w:val="Caption"/>
      </w:pPr>
      <w:bookmarkStart w:id="117" w:name="_Toc104148524"/>
      <w:r w:rsidRPr="0034334C">
        <w:t xml:space="preserve">Hình </w:t>
      </w:r>
      <w:r w:rsidRPr="0034334C">
        <w:fldChar w:fldCharType="begin"/>
      </w:r>
      <w:r w:rsidRPr="0034334C">
        <w:instrText xml:space="preserve"> SEQ Hình \* ARABIC </w:instrText>
      </w:r>
      <w:r w:rsidRPr="0034334C">
        <w:fldChar w:fldCharType="separate"/>
      </w:r>
      <w:r w:rsidR="001632A3">
        <w:rPr>
          <w:noProof/>
        </w:rPr>
        <w:t>71</w:t>
      </w:r>
      <w:r w:rsidRPr="0034334C">
        <w:fldChar w:fldCharType="end"/>
      </w:r>
      <w:r w:rsidRPr="0034334C">
        <w:t xml:space="preserve">: Sketch </w:t>
      </w:r>
      <w:r>
        <w:t xml:space="preserve">trang </w:t>
      </w:r>
      <w:r w:rsidR="00837D66">
        <w:t>thông tin tài khoản</w:t>
      </w:r>
      <w:bookmarkEnd w:id="117"/>
    </w:p>
    <w:p w14:paraId="25BE846F" w14:textId="78DD34A6" w:rsidR="00BB511A" w:rsidRPr="0034334C" w:rsidRDefault="00D5152E" w:rsidP="00BB511A">
      <w:pPr>
        <w:pStyle w:val="Caption"/>
      </w:pPr>
      <w:r>
        <w:rPr>
          <w:noProof/>
        </w:rPr>
        <w:lastRenderedPageBreak/>
        <w:drawing>
          <wp:inline distT="0" distB="0" distL="0" distR="0" wp14:anchorId="303C4F02" wp14:editId="698BECE3">
            <wp:extent cx="5104442" cy="3040084"/>
            <wp:effectExtent l="0" t="0" r="127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0961" cy="3049922"/>
                    </a:xfrm>
                    <a:prstGeom prst="rect">
                      <a:avLst/>
                    </a:prstGeom>
                    <a:noFill/>
                    <a:ln>
                      <a:noFill/>
                    </a:ln>
                  </pic:spPr>
                </pic:pic>
              </a:graphicData>
            </a:graphic>
          </wp:inline>
        </w:drawing>
      </w:r>
    </w:p>
    <w:p w14:paraId="18EB5677" w14:textId="27886747" w:rsidR="00BB511A" w:rsidRPr="0034334C" w:rsidRDefault="00BB511A" w:rsidP="00BB511A">
      <w:pPr>
        <w:pStyle w:val="Caption"/>
      </w:pPr>
      <w:bookmarkStart w:id="118" w:name="_Toc104148525"/>
      <w:r w:rsidRPr="0034334C">
        <w:t xml:space="preserve">Hình </w:t>
      </w:r>
      <w:r w:rsidRPr="0034334C">
        <w:fldChar w:fldCharType="begin"/>
      </w:r>
      <w:r w:rsidRPr="0034334C">
        <w:instrText xml:space="preserve"> SEQ Hình \* ARABIC </w:instrText>
      </w:r>
      <w:r w:rsidRPr="0034334C">
        <w:fldChar w:fldCharType="separate"/>
      </w:r>
      <w:r w:rsidR="001632A3">
        <w:rPr>
          <w:noProof/>
        </w:rPr>
        <w:t>72</w:t>
      </w:r>
      <w:r w:rsidRPr="0034334C">
        <w:fldChar w:fldCharType="end"/>
      </w:r>
      <w:r w:rsidRPr="0034334C">
        <w:t xml:space="preserve">: Warframe trang </w:t>
      </w:r>
      <w:r w:rsidR="00837D66">
        <w:t>thông tin tài khoản</w:t>
      </w:r>
      <w:bookmarkEnd w:id="118"/>
    </w:p>
    <w:p w14:paraId="1760D94B" w14:textId="6EA086B4" w:rsidR="00BB511A" w:rsidRPr="0034334C" w:rsidRDefault="00D5152E" w:rsidP="00BB511A">
      <w:pPr>
        <w:pStyle w:val="Caption"/>
      </w:pPr>
      <w:r>
        <w:rPr>
          <w:noProof/>
        </w:rPr>
        <w:drawing>
          <wp:inline distT="0" distB="0" distL="0" distR="0" wp14:anchorId="138559D2" wp14:editId="536A67B0">
            <wp:extent cx="5124381" cy="305195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40129" cy="3061337"/>
                    </a:xfrm>
                    <a:prstGeom prst="rect">
                      <a:avLst/>
                    </a:prstGeom>
                    <a:noFill/>
                    <a:ln>
                      <a:noFill/>
                    </a:ln>
                  </pic:spPr>
                </pic:pic>
              </a:graphicData>
            </a:graphic>
          </wp:inline>
        </w:drawing>
      </w:r>
    </w:p>
    <w:p w14:paraId="5AEC0D9B" w14:textId="0CE9B024" w:rsidR="003504B8" w:rsidRPr="003504B8" w:rsidRDefault="00BB511A" w:rsidP="003504B8">
      <w:pPr>
        <w:pStyle w:val="Caption"/>
      </w:pPr>
      <w:bookmarkStart w:id="119" w:name="_Toc104148526"/>
      <w:r w:rsidRPr="0034334C">
        <w:t xml:space="preserve">Hình </w:t>
      </w:r>
      <w:r w:rsidRPr="0034334C">
        <w:fldChar w:fldCharType="begin"/>
      </w:r>
      <w:r w:rsidRPr="0034334C">
        <w:instrText xml:space="preserve"> SEQ Hình \* ARABIC </w:instrText>
      </w:r>
      <w:r w:rsidRPr="0034334C">
        <w:fldChar w:fldCharType="separate"/>
      </w:r>
      <w:r w:rsidR="001632A3">
        <w:rPr>
          <w:noProof/>
        </w:rPr>
        <w:t>73</w:t>
      </w:r>
      <w:r w:rsidRPr="0034334C">
        <w:fldChar w:fldCharType="end"/>
      </w:r>
      <w:r w:rsidRPr="0034334C">
        <w:t xml:space="preserve">: Mockup trang </w:t>
      </w:r>
      <w:r w:rsidR="00837D66">
        <w:t>thông tin tài khoản</w:t>
      </w:r>
      <w:bookmarkEnd w:id="119"/>
    </w:p>
    <w:p w14:paraId="1D08C63B" w14:textId="77777777" w:rsidR="003504B8" w:rsidRDefault="003504B8">
      <w:pPr>
        <w:rPr>
          <w:b/>
          <w:sz w:val="32"/>
          <w:szCs w:val="32"/>
        </w:rPr>
      </w:pPr>
      <w:r>
        <w:br w:type="page"/>
      </w:r>
    </w:p>
    <w:p w14:paraId="1D969F86" w14:textId="7C171836" w:rsidR="00140939" w:rsidRDefault="00140939" w:rsidP="00705223">
      <w:pPr>
        <w:pStyle w:val="Tiucctrangmu"/>
      </w:pPr>
      <w:r w:rsidRPr="00140939">
        <w:lastRenderedPageBreak/>
        <w:t>CHƯƠNG 4 – TỔNG KẾT</w:t>
      </w:r>
    </w:p>
    <w:p w14:paraId="61F8F12D" w14:textId="5220D676" w:rsidR="001C05A0" w:rsidRPr="00B5004B" w:rsidRDefault="001C05A0" w:rsidP="00D046E0">
      <w:pPr>
        <w:pStyle w:val="Nidungvnbn"/>
      </w:pPr>
      <w:r w:rsidRPr="00B5004B">
        <w:t>Sau thời gian tìm hiểu, phân tích nhu cầu người dùng cũng như thực hành thiết kế</w:t>
      </w:r>
      <w:r w:rsidR="000D4DD9">
        <w:t xml:space="preserve"> giao diện cho</w:t>
      </w:r>
      <w:r w:rsidRPr="00B5004B">
        <w:t xml:space="preserve"> đề tài “Hệ thống internet banking ”, tập thể nhóm đã học hỏi được những kinh nghiệm, kiến thức mới từ những tài liệu tham khảo đồng thời áp dụng những kiến thức đã học trên lớp vào đồ án. Cụ thể, nhóm đã thu hoạch được những kết quả như sau:</w:t>
      </w:r>
    </w:p>
    <w:p w14:paraId="04D9CE6F" w14:textId="2277345F" w:rsidR="001C05A0" w:rsidRPr="00B5004B" w:rsidRDefault="001C05A0" w:rsidP="00D046E0">
      <w:pPr>
        <w:pStyle w:val="Nidungvnbn"/>
      </w:pPr>
      <w:r w:rsidRPr="00B5004B">
        <w:t xml:space="preserve">Phân tích thiết kế giao diện người dùng chính là yếu tố truyền tải thông điệp từ người thiết kế, nhà cung cấp dịch vụ, sản phẩm tới người dùng và là nghiên cứu, đánh giá về thói quen, cách sử dụng của người dùng đối với sản phẩm. UX/UI giúp thể hiện liền mạch những trải nghiệm và giao diện thân thiện được sử dụng trên các ứng dụng. Phân tích thiết kế giao diện người dùng giúp </w:t>
      </w:r>
      <w:r w:rsidR="00B5004B" w:rsidRPr="00B5004B">
        <w:t xml:space="preserve">chúng em </w:t>
      </w:r>
      <w:r w:rsidRPr="00B5004B">
        <w:t xml:space="preserve">biết cách thiết kế UX/UI sao cho phù hợp và hiệu quả, cung cấp các kiến thức về các nguyên tắc quan trọng của thiết kế giao diện người dùng, quá trình thiết kế giao diện, đánh giá thiết kế giao diện và mối quan hệ giữa giao diện người dùng với trực quan thông tin. Ngoài ra, nó còn giúp nắm vững các kỹ năng tạo dựng prototype, và sử dụng thành thạo các công cụ thiết kế. </w:t>
      </w:r>
    </w:p>
    <w:p w14:paraId="651DB6B1" w14:textId="3FD9D2C2" w:rsidR="001C05A0" w:rsidRPr="00B5004B" w:rsidRDefault="001C05A0" w:rsidP="00D046E0">
      <w:pPr>
        <w:pStyle w:val="Nidungvnbn"/>
      </w:pPr>
      <w:r w:rsidRPr="00B5004B">
        <w:t>Internet banking là một dịch vụ ngân hàng trực tuyến khá phổ biến hiện nay, trang web này giúp khách hàng quản lý tài khoản, thực hiện các giao dịch một cách nhanh chống thông qua các thiết bị kết nối internet. Vì vậy, sau thời gian phân tích thiết kế giao diện người dùng cho hệ thống internet banking, tập thể nhóm đã học hỏi được rất nhiều kiến thức mới đồng thời vận dụng được phần nào những kiến thức đã học, cụ thể điều này đã giúp tập thể nhóm nâng cao khả năng tư duy, phân tích tối ưu trải nghiệm của người dùng và khả năng thiết kế giao diện người dùng cho một hệ thống hoàn chỉnh.</w:t>
      </w:r>
    </w:p>
    <w:p w14:paraId="5CA424E9" w14:textId="2028D94F" w:rsidR="00140939" w:rsidRDefault="00140939" w:rsidP="00311AE7"/>
    <w:p w14:paraId="16200CAF" w14:textId="77777777" w:rsidR="005576C1" w:rsidRDefault="005576C1">
      <w:pPr>
        <w:rPr>
          <w:b/>
          <w:sz w:val="32"/>
          <w:szCs w:val="32"/>
        </w:rPr>
      </w:pPr>
      <w:r>
        <w:br w:type="page"/>
      </w:r>
    </w:p>
    <w:p w14:paraId="587A7248" w14:textId="175E423E" w:rsidR="00140939" w:rsidRPr="00311AE7" w:rsidRDefault="00140939" w:rsidP="00311AE7">
      <w:pPr>
        <w:pStyle w:val="Tiucctrangmu"/>
      </w:pPr>
      <w:r w:rsidRPr="00311AE7">
        <w:lastRenderedPageBreak/>
        <w:t>PHÂN CÔNG, GIAO TIẾP NHÓM VÀ ĐÁNH GIÁ</w:t>
      </w:r>
    </w:p>
    <w:p w14:paraId="642B8012" w14:textId="6F13BC44" w:rsidR="00140939" w:rsidRPr="009E4C13" w:rsidRDefault="00140939" w:rsidP="00140939">
      <w:pPr>
        <w:rPr>
          <w:sz w:val="26"/>
          <w:szCs w:val="26"/>
        </w:rPr>
      </w:pPr>
      <w:r w:rsidRPr="009E4C13">
        <w:rPr>
          <w:sz w:val="26"/>
          <w:szCs w:val="26"/>
        </w:rPr>
        <w:t>Thảo luận và quản lý đồ án:</w:t>
      </w:r>
    </w:p>
    <w:p w14:paraId="632A79C2" w14:textId="61D421B5" w:rsidR="00140939" w:rsidRPr="009E4C13" w:rsidRDefault="00140939" w:rsidP="000017B0">
      <w:pPr>
        <w:pStyle w:val="ListParagraph"/>
        <w:numPr>
          <w:ilvl w:val="0"/>
          <w:numId w:val="32"/>
        </w:numPr>
        <w:spacing w:line="360" w:lineRule="auto"/>
        <w:rPr>
          <w:sz w:val="26"/>
          <w:szCs w:val="26"/>
        </w:rPr>
      </w:pPr>
      <w:r w:rsidRPr="009E4C13">
        <w:rPr>
          <w:rFonts w:ascii="Times New Roman" w:hAnsi="Times New Roman" w:cs="Times New Roman"/>
          <w:sz w:val="26"/>
          <w:szCs w:val="26"/>
        </w:rPr>
        <w:t xml:space="preserve">Giao tiếp, thảo luận bằng messenger; họp mặt trên </w:t>
      </w:r>
      <w:r w:rsidR="00037FCF" w:rsidRPr="009E4C13">
        <w:rPr>
          <w:rFonts w:ascii="Times New Roman" w:hAnsi="Times New Roman" w:cs="Times New Roman"/>
          <w:sz w:val="26"/>
          <w:szCs w:val="26"/>
        </w:rPr>
        <w:t xml:space="preserve">google </w:t>
      </w:r>
      <w:r w:rsidRPr="009E4C13">
        <w:rPr>
          <w:rFonts w:ascii="Times New Roman" w:hAnsi="Times New Roman" w:cs="Times New Roman"/>
          <w:sz w:val="26"/>
          <w:szCs w:val="26"/>
        </w:rPr>
        <w:t>meet</w:t>
      </w:r>
      <w:r w:rsidR="00037FCF" w:rsidRPr="009E4C13">
        <w:rPr>
          <w:rFonts w:ascii="Times New Roman" w:hAnsi="Times New Roman" w:cs="Times New Roman"/>
          <w:sz w:val="26"/>
          <w:szCs w:val="26"/>
        </w:rPr>
        <w:t>.</w:t>
      </w:r>
    </w:p>
    <w:p w14:paraId="221E11B8" w14:textId="68908F2A" w:rsidR="00037FCF" w:rsidRPr="009E4C13" w:rsidRDefault="00037FCF" w:rsidP="000017B0">
      <w:pPr>
        <w:pStyle w:val="ListParagraph"/>
        <w:numPr>
          <w:ilvl w:val="0"/>
          <w:numId w:val="32"/>
        </w:numPr>
        <w:spacing w:line="360" w:lineRule="auto"/>
        <w:rPr>
          <w:sz w:val="26"/>
          <w:szCs w:val="26"/>
        </w:rPr>
      </w:pPr>
      <w:r w:rsidRPr="009E4C13">
        <w:rPr>
          <w:rFonts w:ascii="Times New Roman" w:hAnsi="Times New Roman" w:cs="Times New Roman"/>
          <w:sz w:val="26"/>
          <w:szCs w:val="26"/>
        </w:rPr>
        <w:t>Kế hoạch phân công được thông báo trên sheets</w:t>
      </w:r>
      <w:r w:rsidR="00B5004B" w:rsidRPr="009E4C13">
        <w:rPr>
          <w:rFonts w:ascii="Times New Roman" w:hAnsi="Times New Roman" w:cs="Times New Roman"/>
          <w:sz w:val="26"/>
          <w:szCs w:val="26"/>
        </w:rPr>
        <w:t xml:space="preserve"> hằng tuần.</w:t>
      </w:r>
    </w:p>
    <w:p w14:paraId="510333D1" w14:textId="73C6344C" w:rsidR="00037FCF" w:rsidRPr="009E4C13" w:rsidRDefault="00037FCF" w:rsidP="000017B0">
      <w:pPr>
        <w:pStyle w:val="ListParagraph"/>
        <w:numPr>
          <w:ilvl w:val="0"/>
          <w:numId w:val="32"/>
        </w:numPr>
        <w:spacing w:line="360" w:lineRule="auto"/>
        <w:rPr>
          <w:sz w:val="26"/>
          <w:szCs w:val="26"/>
        </w:rPr>
      </w:pPr>
      <w:r w:rsidRPr="009E4C13">
        <w:rPr>
          <w:rFonts w:ascii="Times New Roman" w:hAnsi="Times New Roman" w:cs="Times New Roman"/>
          <w:sz w:val="26"/>
          <w:szCs w:val="26"/>
        </w:rPr>
        <w:t>Đồ án được thực hiện, chỉnh sửa và theo dõi cùng nhau trên một số nền tảng như: google docs, figma, draw.io</w:t>
      </w:r>
    </w:p>
    <w:p w14:paraId="0075B318" w14:textId="0CD125D0" w:rsidR="000017B0" w:rsidRPr="009E4C13" w:rsidRDefault="00037FCF" w:rsidP="00037FCF">
      <w:pPr>
        <w:pStyle w:val="ListParagraph"/>
        <w:numPr>
          <w:ilvl w:val="0"/>
          <w:numId w:val="32"/>
        </w:numPr>
        <w:spacing w:line="360" w:lineRule="auto"/>
        <w:rPr>
          <w:sz w:val="26"/>
          <w:szCs w:val="26"/>
        </w:rPr>
      </w:pPr>
      <w:r w:rsidRPr="009E4C13">
        <w:rPr>
          <w:rFonts w:ascii="Times New Roman" w:hAnsi="Times New Roman" w:cs="Times New Roman"/>
          <w:sz w:val="26"/>
          <w:szCs w:val="26"/>
        </w:rPr>
        <w:t>Khi hoàn thành xong, cả nhóm cùng nhau chỉnh sửa, đánh giá để hoàn thiện bài báo cáo</w:t>
      </w:r>
      <w:r w:rsidR="00B5004B" w:rsidRPr="009E4C13">
        <w:rPr>
          <w:rFonts w:ascii="Times New Roman" w:hAnsi="Times New Roman" w:cs="Times New Roman"/>
          <w:sz w:val="26"/>
          <w:szCs w:val="26"/>
        </w:rPr>
        <w:t>.</w:t>
      </w:r>
    </w:p>
    <w:tbl>
      <w:tblPr>
        <w:tblStyle w:val="TableGrid"/>
        <w:tblW w:w="10211" w:type="dxa"/>
        <w:tblInd w:w="-856" w:type="dxa"/>
        <w:tblLook w:val="04A0" w:firstRow="1" w:lastRow="0" w:firstColumn="1" w:lastColumn="0" w:noHBand="0" w:noVBand="1"/>
      </w:tblPr>
      <w:tblGrid>
        <w:gridCol w:w="709"/>
        <w:gridCol w:w="1418"/>
        <w:gridCol w:w="1701"/>
        <w:gridCol w:w="2410"/>
        <w:gridCol w:w="2539"/>
        <w:gridCol w:w="1434"/>
      </w:tblGrid>
      <w:tr w:rsidR="00EA5C1A" w14:paraId="20765E15" w14:textId="41F3E36F" w:rsidTr="001A2C23">
        <w:tc>
          <w:tcPr>
            <w:tcW w:w="709" w:type="dxa"/>
          </w:tcPr>
          <w:p w14:paraId="51A84714" w14:textId="338DC207" w:rsidR="00EA5C1A" w:rsidRPr="000017B0" w:rsidRDefault="00EA5C1A" w:rsidP="001A2C23">
            <w:pPr>
              <w:pStyle w:val="ListParagraph"/>
              <w:ind w:left="0"/>
              <w:jc w:val="center"/>
              <w:rPr>
                <w:rFonts w:ascii="Times New Roman" w:hAnsi="Times New Roman" w:cs="Times New Roman"/>
                <w:b/>
                <w:bCs/>
                <w:sz w:val="24"/>
                <w:szCs w:val="24"/>
              </w:rPr>
            </w:pPr>
            <w:r w:rsidRPr="000017B0">
              <w:rPr>
                <w:rFonts w:ascii="Times New Roman" w:hAnsi="Times New Roman" w:cs="Times New Roman"/>
                <w:b/>
                <w:bCs/>
                <w:sz w:val="24"/>
                <w:szCs w:val="24"/>
              </w:rPr>
              <w:t>STT</w:t>
            </w:r>
          </w:p>
        </w:tc>
        <w:tc>
          <w:tcPr>
            <w:tcW w:w="1418" w:type="dxa"/>
          </w:tcPr>
          <w:p w14:paraId="3FBB999D" w14:textId="22705E25" w:rsidR="00EA5C1A" w:rsidRPr="000017B0" w:rsidRDefault="00EA5C1A" w:rsidP="001A2C23">
            <w:pPr>
              <w:pStyle w:val="ListParagraph"/>
              <w:ind w:left="0"/>
              <w:jc w:val="center"/>
              <w:rPr>
                <w:rFonts w:ascii="Times New Roman" w:hAnsi="Times New Roman" w:cs="Times New Roman"/>
                <w:b/>
                <w:bCs/>
                <w:sz w:val="24"/>
                <w:szCs w:val="24"/>
              </w:rPr>
            </w:pPr>
            <w:r w:rsidRPr="000017B0">
              <w:rPr>
                <w:rFonts w:ascii="Times New Roman" w:hAnsi="Times New Roman" w:cs="Times New Roman"/>
                <w:b/>
                <w:bCs/>
                <w:sz w:val="24"/>
                <w:szCs w:val="24"/>
              </w:rPr>
              <w:t>MSSV</w:t>
            </w:r>
          </w:p>
        </w:tc>
        <w:tc>
          <w:tcPr>
            <w:tcW w:w="1701" w:type="dxa"/>
          </w:tcPr>
          <w:p w14:paraId="1B010397" w14:textId="31F91764" w:rsidR="00EA5C1A" w:rsidRPr="000017B0" w:rsidRDefault="00EA5C1A" w:rsidP="009129A7">
            <w:pPr>
              <w:pStyle w:val="ListParagraph"/>
              <w:ind w:left="0"/>
              <w:jc w:val="center"/>
              <w:rPr>
                <w:rFonts w:ascii="Times New Roman" w:hAnsi="Times New Roman" w:cs="Times New Roman"/>
                <w:b/>
                <w:bCs/>
                <w:sz w:val="24"/>
                <w:szCs w:val="24"/>
              </w:rPr>
            </w:pPr>
            <w:r w:rsidRPr="000017B0">
              <w:rPr>
                <w:rFonts w:ascii="Times New Roman" w:hAnsi="Times New Roman" w:cs="Times New Roman"/>
                <w:b/>
                <w:bCs/>
                <w:sz w:val="24"/>
                <w:szCs w:val="24"/>
              </w:rPr>
              <w:t>Họ và Tên</w:t>
            </w:r>
          </w:p>
        </w:tc>
        <w:tc>
          <w:tcPr>
            <w:tcW w:w="4949" w:type="dxa"/>
            <w:gridSpan w:val="2"/>
          </w:tcPr>
          <w:p w14:paraId="6591ABBD" w14:textId="6ADDACC8" w:rsidR="00EA5C1A" w:rsidRPr="000017B0" w:rsidRDefault="00EA5C1A" w:rsidP="009129A7">
            <w:pPr>
              <w:pStyle w:val="ListParagraph"/>
              <w:ind w:left="0"/>
              <w:jc w:val="center"/>
              <w:rPr>
                <w:rFonts w:ascii="Times New Roman" w:hAnsi="Times New Roman" w:cs="Times New Roman"/>
                <w:b/>
                <w:bCs/>
                <w:sz w:val="24"/>
                <w:szCs w:val="24"/>
              </w:rPr>
            </w:pPr>
            <w:r w:rsidRPr="000017B0">
              <w:rPr>
                <w:rFonts w:ascii="Times New Roman" w:hAnsi="Times New Roman" w:cs="Times New Roman"/>
                <w:b/>
                <w:bCs/>
                <w:sz w:val="24"/>
                <w:szCs w:val="24"/>
              </w:rPr>
              <w:t>Nhiệm vụ</w:t>
            </w:r>
          </w:p>
        </w:tc>
        <w:tc>
          <w:tcPr>
            <w:tcW w:w="1434" w:type="dxa"/>
          </w:tcPr>
          <w:p w14:paraId="4468EB72" w14:textId="491BA6B6" w:rsidR="00EA5C1A" w:rsidRPr="000017B0" w:rsidRDefault="00EA5C1A" w:rsidP="009129A7">
            <w:pPr>
              <w:pStyle w:val="ListParagraph"/>
              <w:ind w:left="0"/>
              <w:jc w:val="center"/>
              <w:rPr>
                <w:rFonts w:ascii="Times New Roman" w:hAnsi="Times New Roman" w:cs="Times New Roman"/>
                <w:b/>
                <w:bCs/>
                <w:sz w:val="24"/>
                <w:szCs w:val="24"/>
              </w:rPr>
            </w:pPr>
            <w:r w:rsidRPr="000017B0">
              <w:rPr>
                <w:rFonts w:ascii="Times New Roman" w:hAnsi="Times New Roman" w:cs="Times New Roman"/>
                <w:b/>
                <w:bCs/>
                <w:sz w:val="24"/>
                <w:szCs w:val="24"/>
              </w:rPr>
              <w:t>Đánh giá</w:t>
            </w:r>
          </w:p>
        </w:tc>
      </w:tr>
      <w:tr w:rsidR="001A2C23" w14:paraId="6D9EDE40" w14:textId="081D5141" w:rsidTr="001A2C23">
        <w:tc>
          <w:tcPr>
            <w:tcW w:w="709" w:type="dxa"/>
          </w:tcPr>
          <w:p w14:paraId="78041F19" w14:textId="079EE4DE"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1</w:t>
            </w:r>
          </w:p>
        </w:tc>
        <w:tc>
          <w:tcPr>
            <w:tcW w:w="1418" w:type="dxa"/>
          </w:tcPr>
          <w:p w14:paraId="5129E942" w14:textId="1BA1E25F"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51900162</w:t>
            </w:r>
          </w:p>
        </w:tc>
        <w:tc>
          <w:tcPr>
            <w:tcW w:w="1701" w:type="dxa"/>
          </w:tcPr>
          <w:p w14:paraId="4FE66776" w14:textId="61C1C987"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Nguyễn Thị Thảo Như</w:t>
            </w:r>
          </w:p>
        </w:tc>
        <w:tc>
          <w:tcPr>
            <w:tcW w:w="2410" w:type="dxa"/>
          </w:tcPr>
          <w:p w14:paraId="551BF594" w14:textId="1BE533C7"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 xml:space="preserve">Sketch; Wireframe; Mockup; Prototype; </w:t>
            </w:r>
            <w:r w:rsidR="000D4DD9">
              <w:rPr>
                <w:rFonts w:ascii="Times New Roman" w:hAnsi="Times New Roman" w:cs="Times New Roman"/>
                <w:sz w:val="24"/>
                <w:szCs w:val="24"/>
              </w:rPr>
              <w:t xml:space="preserve">báo cáo; </w:t>
            </w:r>
            <w:r w:rsidR="00D60B5D">
              <w:rPr>
                <w:rFonts w:ascii="Times New Roman" w:hAnsi="Times New Roman" w:cs="Times New Roman"/>
                <w:sz w:val="24"/>
                <w:szCs w:val="24"/>
              </w:rPr>
              <w:t>Phân tích người dùng</w:t>
            </w:r>
          </w:p>
        </w:tc>
        <w:tc>
          <w:tcPr>
            <w:tcW w:w="2539" w:type="dxa"/>
          </w:tcPr>
          <w:p w14:paraId="2CA91532" w14:textId="2810356C"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Trang chủ ngân hàng: trang chủ, giới thiệu, hỏi đáp,</w:t>
            </w:r>
            <w:r w:rsidR="000017B0">
              <w:rPr>
                <w:rFonts w:ascii="Times New Roman" w:hAnsi="Times New Roman" w:cs="Times New Roman"/>
                <w:sz w:val="24"/>
                <w:szCs w:val="24"/>
              </w:rPr>
              <w:t>tin tức,</w:t>
            </w:r>
            <w:r>
              <w:rPr>
                <w:rFonts w:ascii="Times New Roman" w:hAnsi="Times New Roman" w:cs="Times New Roman"/>
                <w:sz w:val="24"/>
                <w:szCs w:val="24"/>
              </w:rPr>
              <w:t xml:space="preserve"> tin tức chi tiết, liên hệ, đăng nhập</w:t>
            </w:r>
          </w:p>
        </w:tc>
        <w:tc>
          <w:tcPr>
            <w:tcW w:w="1434" w:type="dxa"/>
          </w:tcPr>
          <w:p w14:paraId="67C2E01C" w14:textId="62D6C7DD"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Hoàn thành đúng tiến độ</w:t>
            </w:r>
          </w:p>
        </w:tc>
      </w:tr>
      <w:tr w:rsidR="001A2C23" w14:paraId="55510614" w14:textId="3A1C8689" w:rsidTr="001A2C23">
        <w:tc>
          <w:tcPr>
            <w:tcW w:w="709" w:type="dxa"/>
          </w:tcPr>
          <w:p w14:paraId="02C13B35" w14:textId="75BECB4C"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2</w:t>
            </w:r>
          </w:p>
        </w:tc>
        <w:tc>
          <w:tcPr>
            <w:tcW w:w="1418" w:type="dxa"/>
          </w:tcPr>
          <w:p w14:paraId="4A0920C4" w14:textId="000A2365"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51900076</w:t>
            </w:r>
          </w:p>
        </w:tc>
        <w:tc>
          <w:tcPr>
            <w:tcW w:w="1701" w:type="dxa"/>
          </w:tcPr>
          <w:p w14:paraId="5B3AE81B" w14:textId="70CEF337"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Nguyễn Trần Minh Hoa</w:t>
            </w:r>
          </w:p>
        </w:tc>
        <w:tc>
          <w:tcPr>
            <w:tcW w:w="2410" w:type="dxa"/>
          </w:tcPr>
          <w:p w14:paraId="7DE729AC" w14:textId="3D107BFB"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Sketch; Wireframe; Mockup; Prototype</w:t>
            </w:r>
            <w:r w:rsidR="000D4DD9">
              <w:rPr>
                <w:rFonts w:ascii="Times New Roman" w:hAnsi="Times New Roman" w:cs="Times New Roman"/>
                <w:sz w:val="24"/>
                <w:szCs w:val="24"/>
              </w:rPr>
              <w:t>; khảo sát</w:t>
            </w:r>
          </w:p>
        </w:tc>
        <w:tc>
          <w:tcPr>
            <w:tcW w:w="2539" w:type="dxa"/>
          </w:tcPr>
          <w:p w14:paraId="2836B1D5" w14:textId="54407DA6"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Trang hệ thống: tổng quan, chuyển khoản nội bộ, thanh toán hóa đơn, nạp tiền điện thoại, thông tin tài khoản</w:t>
            </w:r>
          </w:p>
        </w:tc>
        <w:tc>
          <w:tcPr>
            <w:tcW w:w="1434" w:type="dxa"/>
          </w:tcPr>
          <w:p w14:paraId="736212FA" w14:textId="6D791D64"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Hoàn thành đúng tiến độ</w:t>
            </w:r>
          </w:p>
        </w:tc>
      </w:tr>
      <w:tr w:rsidR="001A2C23" w14:paraId="1381B6B2" w14:textId="147EFF87" w:rsidTr="001A2C23">
        <w:tc>
          <w:tcPr>
            <w:tcW w:w="709" w:type="dxa"/>
          </w:tcPr>
          <w:p w14:paraId="206314F8" w14:textId="338A1AB8"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3</w:t>
            </w:r>
          </w:p>
        </w:tc>
        <w:tc>
          <w:tcPr>
            <w:tcW w:w="1418" w:type="dxa"/>
          </w:tcPr>
          <w:p w14:paraId="1428308F" w14:textId="2A74916D"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51900626</w:t>
            </w:r>
          </w:p>
        </w:tc>
        <w:tc>
          <w:tcPr>
            <w:tcW w:w="1701" w:type="dxa"/>
          </w:tcPr>
          <w:p w14:paraId="64DB95D8" w14:textId="157878A6"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Trần Thị Kiều</w:t>
            </w:r>
          </w:p>
        </w:tc>
        <w:tc>
          <w:tcPr>
            <w:tcW w:w="2410" w:type="dxa"/>
          </w:tcPr>
          <w:p w14:paraId="57106CA3" w14:textId="48CA8775"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Storyboard</w:t>
            </w:r>
            <w:r w:rsidR="002E20AD">
              <w:rPr>
                <w:rFonts w:ascii="Times New Roman" w:hAnsi="Times New Roman" w:cs="Times New Roman"/>
                <w:sz w:val="24"/>
                <w:szCs w:val="24"/>
              </w:rPr>
              <w:t>; sơ đồ hóa;</w:t>
            </w:r>
            <w:r>
              <w:rPr>
                <w:rFonts w:ascii="Times New Roman" w:hAnsi="Times New Roman" w:cs="Times New Roman"/>
                <w:sz w:val="24"/>
                <w:szCs w:val="24"/>
              </w:rPr>
              <w:t xml:space="preserve"> đặc tả</w:t>
            </w:r>
            <w:r w:rsidR="000017B0">
              <w:rPr>
                <w:rFonts w:ascii="Times New Roman" w:hAnsi="Times New Roman" w:cs="Times New Roman"/>
                <w:sz w:val="24"/>
                <w:szCs w:val="24"/>
              </w:rPr>
              <w:t xml:space="preserve"> chức năng</w:t>
            </w:r>
            <w:r w:rsidR="002E20AD">
              <w:rPr>
                <w:rFonts w:ascii="Times New Roman" w:hAnsi="Times New Roman" w:cs="Times New Roman"/>
                <w:sz w:val="24"/>
                <w:szCs w:val="24"/>
              </w:rPr>
              <w:t>; Personas</w:t>
            </w:r>
            <w:r>
              <w:rPr>
                <w:rFonts w:ascii="Times New Roman" w:hAnsi="Times New Roman" w:cs="Times New Roman"/>
                <w:sz w:val="24"/>
                <w:szCs w:val="24"/>
              </w:rPr>
              <w:t xml:space="preserve"> </w:t>
            </w:r>
          </w:p>
        </w:tc>
        <w:tc>
          <w:tcPr>
            <w:tcW w:w="2539" w:type="dxa"/>
          </w:tcPr>
          <w:p w14:paraId="2C249C02" w14:textId="62D1CA28" w:rsidR="00EA5C1A" w:rsidRPr="00037FCF" w:rsidRDefault="00D60B5D"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Trang chủ ngân hàng, Trang hệ thống</w:t>
            </w:r>
          </w:p>
        </w:tc>
        <w:tc>
          <w:tcPr>
            <w:tcW w:w="1434" w:type="dxa"/>
          </w:tcPr>
          <w:p w14:paraId="671D9783" w14:textId="472E2EDC"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Hoàn thành đúng tiến độ</w:t>
            </w:r>
          </w:p>
        </w:tc>
      </w:tr>
      <w:tr w:rsidR="001A2C23" w14:paraId="29107F27" w14:textId="754A62A4" w:rsidTr="001A2C23">
        <w:tc>
          <w:tcPr>
            <w:tcW w:w="709" w:type="dxa"/>
          </w:tcPr>
          <w:p w14:paraId="724A8674" w14:textId="542FE547"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4</w:t>
            </w:r>
          </w:p>
        </w:tc>
        <w:tc>
          <w:tcPr>
            <w:tcW w:w="1418" w:type="dxa"/>
          </w:tcPr>
          <w:p w14:paraId="30150E65" w14:textId="4B568DC8" w:rsidR="00EA5C1A" w:rsidRPr="00037FCF" w:rsidRDefault="00D60B5D"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51900040</w:t>
            </w:r>
          </w:p>
        </w:tc>
        <w:tc>
          <w:tcPr>
            <w:tcW w:w="1701" w:type="dxa"/>
          </w:tcPr>
          <w:p w14:paraId="32D61514" w14:textId="6C0BE90D"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Lê Trí Đức</w:t>
            </w:r>
          </w:p>
        </w:tc>
        <w:tc>
          <w:tcPr>
            <w:tcW w:w="2410" w:type="dxa"/>
          </w:tcPr>
          <w:p w14:paraId="59F378AE" w14:textId="6EB67EE0"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Sketch; Wireframe; Mockup; Prototype</w:t>
            </w:r>
            <w:r w:rsidR="00D60B5D">
              <w:rPr>
                <w:rFonts w:ascii="Times New Roman" w:hAnsi="Times New Roman" w:cs="Times New Roman"/>
                <w:sz w:val="24"/>
                <w:szCs w:val="24"/>
              </w:rPr>
              <w:t>; báo cáo; Phân tích trang web</w:t>
            </w:r>
          </w:p>
        </w:tc>
        <w:tc>
          <w:tcPr>
            <w:tcW w:w="2539" w:type="dxa"/>
          </w:tcPr>
          <w:p w14:paraId="6C6991EF" w14:textId="7C1034E8" w:rsidR="00EA5C1A" w:rsidRPr="00037FCF" w:rsidRDefault="00EA5C1A"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Trang chủ ngân hàng: trang chủ, giới thiệu, hỏi đáp, tin tức chi tiết, liên hệ, đăng nhập</w:t>
            </w:r>
          </w:p>
        </w:tc>
        <w:tc>
          <w:tcPr>
            <w:tcW w:w="1434" w:type="dxa"/>
          </w:tcPr>
          <w:p w14:paraId="41B7168E" w14:textId="73E7407F"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Hoàn thành đúng tiến độ</w:t>
            </w:r>
          </w:p>
        </w:tc>
      </w:tr>
      <w:tr w:rsidR="001A2C23" w14:paraId="70146F76" w14:textId="27E90B7F" w:rsidTr="001A2C23">
        <w:tc>
          <w:tcPr>
            <w:tcW w:w="709" w:type="dxa"/>
          </w:tcPr>
          <w:p w14:paraId="78EAC26C" w14:textId="4C7BA5DD" w:rsidR="00EA5C1A" w:rsidRPr="00037FCF" w:rsidRDefault="00EA5C1A"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w:t>
            </w:r>
          </w:p>
        </w:tc>
        <w:tc>
          <w:tcPr>
            <w:tcW w:w="1418" w:type="dxa"/>
          </w:tcPr>
          <w:p w14:paraId="61319F78" w14:textId="07BA19E9" w:rsidR="00EA5C1A" w:rsidRPr="00037FCF" w:rsidRDefault="00D60B5D" w:rsidP="001A2C23">
            <w:pPr>
              <w:pStyle w:val="ListParagraph"/>
              <w:ind w:left="0"/>
              <w:jc w:val="center"/>
              <w:rPr>
                <w:rFonts w:ascii="Times New Roman" w:hAnsi="Times New Roman" w:cs="Times New Roman"/>
                <w:sz w:val="24"/>
                <w:szCs w:val="24"/>
              </w:rPr>
            </w:pPr>
            <w:r>
              <w:rPr>
                <w:rFonts w:ascii="Times New Roman" w:hAnsi="Times New Roman" w:cs="Times New Roman"/>
                <w:sz w:val="24"/>
                <w:szCs w:val="24"/>
              </w:rPr>
              <w:t>51900089</w:t>
            </w:r>
          </w:p>
        </w:tc>
        <w:tc>
          <w:tcPr>
            <w:tcW w:w="1701" w:type="dxa"/>
          </w:tcPr>
          <w:p w14:paraId="47BFB0B6" w14:textId="16F30843"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Lê Hoàng Huy</w:t>
            </w:r>
          </w:p>
        </w:tc>
        <w:tc>
          <w:tcPr>
            <w:tcW w:w="2410" w:type="dxa"/>
          </w:tcPr>
          <w:p w14:paraId="1FEB0219" w14:textId="31A926C3"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Sketch; Wireframe; Mockup; Prototype</w:t>
            </w:r>
            <w:r w:rsidR="002E20AD">
              <w:rPr>
                <w:rFonts w:ascii="Times New Roman" w:hAnsi="Times New Roman" w:cs="Times New Roman"/>
                <w:sz w:val="24"/>
                <w:szCs w:val="24"/>
              </w:rPr>
              <w:t>; Bảng ưu tiên</w:t>
            </w:r>
          </w:p>
        </w:tc>
        <w:tc>
          <w:tcPr>
            <w:tcW w:w="2539" w:type="dxa"/>
          </w:tcPr>
          <w:p w14:paraId="15BC339B" w14:textId="365F92DF"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Trang hệ thống: tổng quan, chuyển khoản nội bộ, thanh toán hóa đơn, nạp tiền điện thoại, thông tin tài khoản</w:t>
            </w:r>
          </w:p>
        </w:tc>
        <w:tc>
          <w:tcPr>
            <w:tcW w:w="1434" w:type="dxa"/>
          </w:tcPr>
          <w:p w14:paraId="326ACCAC" w14:textId="49E2151F" w:rsidR="00EA5C1A" w:rsidRPr="00037FCF" w:rsidRDefault="000017B0" w:rsidP="00EA5C1A">
            <w:pPr>
              <w:pStyle w:val="ListParagraph"/>
              <w:ind w:left="0"/>
              <w:rPr>
                <w:rFonts w:ascii="Times New Roman" w:hAnsi="Times New Roman" w:cs="Times New Roman"/>
                <w:sz w:val="24"/>
                <w:szCs w:val="24"/>
              </w:rPr>
            </w:pPr>
            <w:r>
              <w:rPr>
                <w:rFonts w:ascii="Times New Roman" w:hAnsi="Times New Roman" w:cs="Times New Roman"/>
                <w:sz w:val="24"/>
                <w:szCs w:val="24"/>
              </w:rPr>
              <w:t>Hoàn thành đúng tiến độ</w:t>
            </w:r>
          </w:p>
        </w:tc>
      </w:tr>
    </w:tbl>
    <w:p w14:paraId="6487D981" w14:textId="6580F470" w:rsidR="005576C1" w:rsidRPr="00F64508" w:rsidRDefault="005576C1" w:rsidP="005576C1">
      <w:pPr>
        <w:pStyle w:val="Caption"/>
        <w:keepNext/>
        <w:spacing w:before="240" w:after="240"/>
      </w:pPr>
      <w:bookmarkStart w:id="120" w:name="_Toc104148528"/>
      <w:r w:rsidRPr="006F59A1">
        <w:t>Bảng</w:t>
      </w:r>
      <w:r>
        <w:t xml:space="preserve"> </w:t>
      </w:r>
      <w:r>
        <w:fldChar w:fldCharType="begin"/>
      </w:r>
      <w:r>
        <w:instrText xml:space="preserve"> SEQ Bảng \* ARABIC </w:instrText>
      </w:r>
      <w:r>
        <w:fldChar w:fldCharType="separate"/>
      </w:r>
      <w:r w:rsidR="001A2C23">
        <w:rPr>
          <w:noProof/>
        </w:rPr>
        <w:t>2</w:t>
      </w:r>
      <w:r>
        <w:rPr>
          <w:noProof/>
        </w:rPr>
        <w:fldChar w:fldCharType="end"/>
      </w:r>
      <w:r w:rsidRPr="006F59A1">
        <w:rPr>
          <w:noProof/>
        </w:rPr>
        <w:t>:</w:t>
      </w:r>
      <w:r>
        <w:t xml:space="preserve"> </w:t>
      </w:r>
      <w:r>
        <w:t>Bảng đánh giá phân công</w:t>
      </w:r>
      <w:bookmarkEnd w:id="120"/>
    </w:p>
    <w:p w14:paraId="50FAB0AF" w14:textId="77777777" w:rsidR="00200AF1" w:rsidRDefault="00200AF1">
      <w:pPr>
        <w:rPr>
          <w:rFonts w:eastAsiaTheme="minorHAnsi"/>
          <w:b/>
          <w:bCs/>
          <w:sz w:val="26"/>
          <w:szCs w:val="26"/>
        </w:rPr>
      </w:pPr>
      <w:r>
        <w:rPr>
          <w:b/>
          <w:bCs/>
          <w:sz w:val="26"/>
          <w:szCs w:val="26"/>
        </w:rPr>
        <w:br w:type="page"/>
      </w:r>
    </w:p>
    <w:p w14:paraId="7504ED3F" w14:textId="044FDD3F" w:rsidR="00BF63B9" w:rsidRDefault="00BF63B9" w:rsidP="009F266E">
      <w:pPr>
        <w:pStyle w:val="Tiucctrangmu"/>
      </w:pPr>
      <w:r>
        <w:lastRenderedPageBreak/>
        <w:t>PHỤ LỤC</w:t>
      </w:r>
    </w:p>
    <w:tbl>
      <w:tblPr>
        <w:tblStyle w:val="TableGrid"/>
        <w:tblW w:w="9533" w:type="dxa"/>
        <w:tblLayout w:type="fixed"/>
        <w:tblLook w:val="04A0" w:firstRow="1" w:lastRow="0" w:firstColumn="1" w:lastColumn="0" w:noHBand="0" w:noVBand="1"/>
      </w:tblPr>
      <w:tblGrid>
        <w:gridCol w:w="3397"/>
        <w:gridCol w:w="6136"/>
      </w:tblGrid>
      <w:tr w:rsidR="00BF63B9" w:rsidRPr="00AA1A14" w14:paraId="52A8B4A6" w14:textId="77777777" w:rsidTr="00AA1A14">
        <w:tc>
          <w:tcPr>
            <w:tcW w:w="9533" w:type="dxa"/>
            <w:gridSpan w:val="2"/>
          </w:tcPr>
          <w:p w14:paraId="1B778151" w14:textId="1A92AF43" w:rsidR="00BF63B9" w:rsidRPr="00AA1A14" w:rsidRDefault="00BF63B9" w:rsidP="00AA1A14">
            <w:pPr>
              <w:pStyle w:val="Nidungvnbn"/>
              <w:ind w:firstLine="0"/>
              <w:jc w:val="center"/>
              <w:rPr>
                <w:b/>
                <w:bCs/>
              </w:rPr>
            </w:pPr>
            <w:r w:rsidRPr="00AA1A14">
              <w:rPr>
                <w:b/>
                <w:bCs/>
              </w:rPr>
              <w:t>Link bản vẽ</w:t>
            </w:r>
          </w:p>
        </w:tc>
      </w:tr>
      <w:tr w:rsidR="00BF63B9" w:rsidRPr="00AA1A14" w14:paraId="7C655923" w14:textId="77777777" w:rsidTr="00AA1A14">
        <w:tc>
          <w:tcPr>
            <w:tcW w:w="3397" w:type="dxa"/>
          </w:tcPr>
          <w:p w14:paraId="2D27354C" w14:textId="2EE73990" w:rsidR="00BF63B9" w:rsidRPr="00AA1A14" w:rsidRDefault="009F266E" w:rsidP="00DA76BB">
            <w:pPr>
              <w:pStyle w:val="Nidungvnbn"/>
              <w:ind w:firstLine="0"/>
              <w:jc w:val="center"/>
              <w:rPr>
                <w:b/>
                <w:bCs/>
                <w:lang w:val="en-US"/>
              </w:rPr>
            </w:pPr>
            <w:r w:rsidRPr="00AA1A14">
              <w:rPr>
                <w:b/>
                <w:bCs/>
                <w:lang w:val="en-US"/>
              </w:rPr>
              <w:t>Tên link</w:t>
            </w:r>
          </w:p>
        </w:tc>
        <w:tc>
          <w:tcPr>
            <w:tcW w:w="6136" w:type="dxa"/>
          </w:tcPr>
          <w:p w14:paraId="54347B27" w14:textId="3B2D322F" w:rsidR="00BF63B9" w:rsidRPr="00AA1A14" w:rsidRDefault="009F266E" w:rsidP="00DA76BB">
            <w:pPr>
              <w:pStyle w:val="Nidungvnbn"/>
              <w:ind w:firstLine="0"/>
              <w:jc w:val="center"/>
              <w:rPr>
                <w:b/>
                <w:bCs/>
                <w:lang w:val="en-US"/>
              </w:rPr>
            </w:pPr>
            <w:r w:rsidRPr="00AA1A14">
              <w:rPr>
                <w:b/>
                <w:bCs/>
                <w:lang w:val="en-US"/>
              </w:rPr>
              <w:t>Link</w:t>
            </w:r>
          </w:p>
        </w:tc>
      </w:tr>
      <w:tr w:rsidR="00BF63B9" w:rsidRPr="00AA1A14" w14:paraId="635CE157" w14:textId="77777777" w:rsidTr="00AA1A14">
        <w:tc>
          <w:tcPr>
            <w:tcW w:w="3397" w:type="dxa"/>
          </w:tcPr>
          <w:p w14:paraId="321B2851" w14:textId="085A5FA8" w:rsidR="00BF63B9" w:rsidRPr="00AA1A14" w:rsidRDefault="009F266E" w:rsidP="00AA1A14">
            <w:pPr>
              <w:pStyle w:val="Nidungvnbn"/>
              <w:ind w:firstLine="0"/>
              <w:jc w:val="left"/>
              <w:rPr>
                <w:sz w:val="20"/>
                <w:szCs w:val="20"/>
              </w:rPr>
            </w:pPr>
            <w:r w:rsidRPr="00AA1A14">
              <w:rPr>
                <w:sz w:val="20"/>
                <w:szCs w:val="20"/>
              </w:rPr>
              <w:t>Link bản vẽ trang chủ ngân hàng trên Figma</w:t>
            </w:r>
          </w:p>
        </w:tc>
        <w:tc>
          <w:tcPr>
            <w:tcW w:w="6136" w:type="dxa"/>
          </w:tcPr>
          <w:p w14:paraId="56E67D2C" w14:textId="3010A3D9" w:rsidR="00BF63B9" w:rsidRPr="00AA1A14" w:rsidRDefault="009F266E" w:rsidP="00AA1A14">
            <w:pPr>
              <w:pStyle w:val="Nidungvnbn"/>
              <w:ind w:firstLine="0"/>
              <w:jc w:val="left"/>
              <w:rPr>
                <w:sz w:val="20"/>
                <w:szCs w:val="20"/>
              </w:rPr>
            </w:pPr>
            <w:r w:rsidRPr="00AA1A14">
              <w:rPr>
                <w:sz w:val="20"/>
                <w:szCs w:val="20"/>
              </w:rPr>
              <w:t>https://www.figma.com/file/iphNNRt5pKI0IQjwhVN4yZ/Trang-ng%C6%B0%E1%BB%9Di-d%C3%B9ng?node-id=226%3A1567</w:t>
            </w:r>
          </w:p>
        </w:tc>
      </w:tr>
      <w:tr w:rsidR="009F266E" w:rsidRPr="00AA1A14" w14:paraId="57E90C53" w14:textId="77777777" w:rsidTr="00AA1A14">
        <w:tc>
          <w:tcPr>
            <w:tcW w:w="3397" w:type="dxa"/>
          </w:tcPr>
          <w:p w14:paraId="6A7801F7" w14:textId="3CEF08DC" w:rsidR="009F266E" w:rsidRPr="00AA1A14" w:rsidRDefault="009F266E" w:rsidP="00AA1A14">
            <w:pPr>
              <w:pStyle w:val="Nidungvnbn"/>
              <w:ind w:firstLine="0"/>
              <w:jc w:val="left"/>
              <w:rPr>
                <w:sz w:val="20"/>
                <w:szCs w:val="20"/>
              </w:rPr>
            </w:pPr>
            <w:r w:rsidRPr="00AA1A14">
              <w:rPr>
                <w:sz w:val="20"/>
                <w:szCs w:val="20"/>
              </w:rPr>
              <w:t>Link bản vẽ trang hệ thống trên Figma:</w:t>
            </w:r>
          </w:p>
        </w:tc>
        <w:tc>
          <w:tcPr>
            <w:tcW w:w="6136" w:type="dxa"/>
          </w:tcPr>
          <w:p w14:paraId="18F05B3E" w14:textId="4F5C1A00" w:rsidR="009F266E" w:rsidRPr="00AA1A14" w:rsidRDefault="00AA1A14" w:rsidP="00AA1A14">
            <w:pPr>
              <w:pStyle w:val="Nidungvnbn"/>
              <w:ind w:firstLine="0"/>
              <w:jc w:val="left"/>
              <w:rPr>
                <w:sz w:val="20"/>
                <w:szCs w:val="20"/>
              </w:rPr>
            </w:pPr>
            <w:hyperlink r:id="rId89" w:history="1">
              <w:r w:rsidRPr="00AA1A14">
                <w:rPr>
                  <w:rStyle w:val="Hyperlink"/>
                  <w:sz w:val="20"/>
                  <w:szCs w:val="20"/>
                  <w:lang w:val="en-US"/>
                </w:rPr>
                <w:t>https://www.figma.com/file/FxnOqqC4ifZDUCcVEFaSIC/TRANG-NG%C6%AF%E1%BB%9CI-D%C3%99NG?node-id=105%3A186</w:t>
              </w:r>
            </w:hyperlink>
          </w:p>
        </w:tc>
      </w:tr>
    </w:tbl>
    <w:p w14:paraId="772A7AE2" w14:textId="318D3B80" w:rsidR="00BF63B9" w:rsidRDefault="00AA1A14" w:rsidP="00AA1A14">
      <w:pPr>
        <w:pStyle w:val="Caption"/>
        <w:keepNext/>
        <w:spacing w:before="240" w:after="240"/>
      </w:pPr>
      <w:bookmarkStart w:id="121" w:name="_Toc104148529"/>
      <w:r w:rsidRPr="006F59A1">
        <w:t>Bảng</w:t>
      </w:r>
      <w:r>
        <w:t xml:space="preserve"> </w:t>
      </w:r>
      <w:r>
        <w:fldChar w:fldCharType="begin"/>
      </w:r>
      <w:r>
        <w:instrText xml:space="preserve"> SEQ Bảng \* ARABIC </w:instrText>
      </w:r>
      <w:r>
        <w:fldChar w:fldCharType="separate"/>
      </w:r>
      <w:r>
        <w:rPr>
          <w:noProof/>
        </w:rPr>
        <w:t>3</w:t>
      </w:r>
      <w:r>
        <w:rPr>
          <w:noProof/>
        </w:rPr>
        <w:fldChar w:fldCharType="end"/>
      </w:r>
      <w:r w:rsidRPr="006F59A1">
        <w:rPr>
          <w:noProof/>
        </w:rPr>
        <w:t>:</w:t>
      </w:r>
      <w:r>
        <w:t xml:space="preserve"> </w:t>
      </w:r>
      <w:r>
        <w:t>Link bản vẽ</w:t>
      </w:r>
      <w:bookmarkEnd w:id="121"/>
    </w:p>
    <w:p w14:paraId="3D218100" w14:textId="77777777" w:rsidR="00DA76BB" w:rsidRDefault="00DA76BB">
      <w:pPr>
        <w:rPr>
          <w:b/>
          <w:sz w:val="32"/>
          <w:szCs w:val="32"/>
        </w:rPr>
      </w:pPr>
      <w:r>
        <w:br w:type="page"/>
      </w:r>
    </w:p>
    <w:p w14:paraId="50CB2EED" w14:textId="25656006" w:rsidR="00200AF1" w:rsidRPr="00200AF1" w:rsidRDefault="000017B0" w:rsidP="00200AF1">
      <w:pPr>
        <w:pStyle w:val="Tiucctrangmu"/>
      </w:pPr>
      <w:r w:rsidRPr="000017B0">
        <w:lastRenderedPageBreak/>
        <w:t>TÀI LIỆU THAM KHẢO</w:t>
      </w:r>
    </w:p>
    <w:p w14:paraId="70C26095" w14:textId="4810C9FD" w:rsidR="00B5004B" w:rsidRDefault="00B5004B" w:rsidP="00200AF1">
      <w:pPr>
        <w:pStyle w:val="Nidungvnbn"/>
      </w:pPr>
      <w:r>
        <w:t>Giao diện ngân hàng TPBank:</w:t>
      </w:r>
      <w:r w:rsidR="00200AF1">
        <w:t xml:space="preserve"> </w:t>
      </w:r>
      <w:hyperlink r:id="rId90" w:history="1">
        <w:r w:rsidR="00200AF1" w:rsidRPr="00831217">
          <w:rPr>
            <w:rStyle w:val="Hyperlink"/>
            <w:rFonts w:eastAsiaTheme="minorHAnsi"/>
            <w:lang w:val="en-US"/>
          </w:rPr>
          <w:t>https://tpb.vn/</w:t>
        </w:r>
      </w:hyperlink>
    </w:p>
    <w:p w14:paraId="75CE90D0" w14:textId="4721C6F3" w:rsidR="00B7547A" w:rsidRDefault="00B7547A" w:rsidP="00200AF1">
      <w:pPr>
        <w:pStyle w:val="Nidungvnbn"/>
      </w:pPr>
      <w:r>
        <w:t>Giao diện ngân hàng OCB:</w:t>
      </w:r>
      <w:r w:rsidR="00200AF1">
        <w:t xml:space="preserve"> </w:t>
      </w:r>
      <w:hyperlink r:id="rId91" w:history="1">
        <w:r w:rsidR="00200AF1" w:rsidRPr="00831217">
          <w:rPr>
            <w:rStyle w:val="Hyperlink"/>
            <w:rFonts w:eastAsiaTheme="minorHAnsi"/>
            <w:lang w:val="en-US"/>
          </w:rPr>
          <w:t>https://www.ocb.com.vn/vi/ca-nhan</w:t>
        </w:r>
      </w:hyperlink>
    </w:p>
    <w:p w14:paraId="70E26085" w14:textId="56E8E5AD" w:rsidR="00B7547A" w:rsidRPr="00200AF1" w:rsidRDefault="00B7547A" w:rsidP="00200AF1">
      <w:pPr>
        <w:pStyle w:val="Nidungvnbn"/>
      </w:pPr>
      <w:r>
        <w:t>Giao diện ngân hàng MB:</w:t>
      </w:r>
      <w:r w:rsidR="00200AF1">
        <w:t xml:space="preserve"> </w:t>
      </w:r>
      <w:hyperlink r:id="rId92" w:history="1">
        <w:r w:rsidR="00200AF1" w:rsidRPr="00831217">
          <w:rPr>
            <w:rStyle w:val="Hyperlink"/>
            <w:rFonts w:eastAsiaTheme="minorHAnsi"/>
            <w:lang w:val="en-US"/>
          </w:rPr>
          <w:t>https://www.mbbank.com.vn/</w:t>
        </w:r>
      </w:hyperlink>
    </w:p>
    <w:p w14:paraId="6DDDC4FF" w14:textId="77777777" w:rsidR="00B7547A" w:rsidRDefault="00B7547A" w:rsidP="00B5004B">
      <w:pPr>
        <w:pStyle w:val="ListParagraph"/>
        <w:rPr>
          <w:rFonts w:ascii="Times New Roman" w:hAnsi="Times New Roman" w:cs="Times New Roman"/>
          <w:sz w:val="26"/>
          <w:szCs w:val="26"/>
        </w:rPr>
      </w:pPr>
    </w:p>
    <w:p w14:paraId="135166EF" w14:textId="2401D1AF" w:rsidR="00B7547A" w:rsidRDefault="00B7547A" w:rsidP="00B5004B">
      <w:pPr>
        <w:pStyle w:val="ListParagraph"/>
        <w:rPr>
          <w:rFonts w:ascii="Times New Roman" w:hAnsi="Times New Roman" w:cs="Times New Roman"/>
          <w:sz w:val="26"/>
          <w:szCs w:val="26"/>
        </w:rPr>
      </w:pPr>
    </w:p>
    <w:p w14:paraId="74D5F399" w14:textId="4EEF2A4B" w:rsidR="00456DFE" w:rsidRDefault="00456DFE" w:rsidP="00B5004B">
      <w:pPr>
        <w:pStyle w:val="ListParagraph"/>
        <w:rPr>
          <w:rFonts w:ascii="Times New Roman" w:hAnsi="Times New Roman" w:cs="Times New Roman"/>
          <w:sz w:val="26"/>
          <w:szCs w:val="26"/>
        </w:rPr>
      </w:pPr>
    </w:p>
    <w:p w14:paraId="483666DF" w14:textId="6A155ADE" w:rsidR="00456DFE" w:rsidRDefault="00456DFE" w:rsidP="00B5004B">
      <w:pPr>
        <w:pStyle w:val="ListParagraph"/>
        <w:rPr>
          <w:rFonts w:ascii="Times New Roman" w:hAnsi="Times New Roman" w:cs="Times New Roman"/>
          <w:sz w:val="26"/>
          <w:szCs w:val="26"/>
        </w:rPr>
      </w:pPr>
    </w:p>
    <w:p w14:paraId="504BD907" w14:textId="08D1CE58" w:rsidR="00456DFE" w:rsidRDefault="00456DFE" w:rsidP="00B5004B">
      <w:pPr>
        <w:pStyle w:val="ListParagraph"/>
        <w:rPr>
          <w:rFonts w:ascii="Times New Roman" w:hAnsi="Times New Roman" w:cs="Times New Roman"/>
          <w:sz w:val="26"/>
          <w:szCs w:val="26"/>
        </w:rPr>
      </w:pPr>
    </w:p>
    <w:p w14:paraId="73E5AF8D" w14:textId="4D8CAD28" w:rsidR="00456DFE" w:rsidRDefault="00456DFE" w:rsidP="00B5004B">
      <w:pPr>
        <w:pStyle w:val="ListParagraph"/>
        <w:rPr>
          <w:rFonts w:ascii="Times New Roman" w:hAnsi="Times New Roman" w:cs="Times New Roman"/>
          <w:sz w:val="26"/>
          <w:szCs w:val="26"/>
        </w:rPr>
      </w:pPr>
    </w:p>
    <w:p w14:paraId="28DBB7F7" w14:textId="102D4FCE" w:rsidR="00456DFE" w:rsidRDefault="00456DFE" w:rsidP="00B5004B">
      <w:pPr>
        <w:pStyle w:val="ListParagraph"/>
        <w:rPr>
          <w:rFonts w:ascii="Times New Roman" w:hAnsi="Times New Roman" w:cs="Times New Roman"/>
          <w:sz w:val="26"/>
          <w:szCs w:val="26"/>
        </w:rPr>
      </w:pPr>
    </w:p>
    <w:p w14:paraId="355B59D8" w14:textId="0C927C4D" w:rsidR="00456DFE" w:rsidRDefault="00456DFE" w:rsidP="00B5004B">
      <w:pPr>
        <w:pStyle w:val="ListParagraph"/>
        <w:rPr>
          <w:rFonts w:ascii="Times New Roman" w:hAnsi="Times New Roman" w:cs="Times New Roman"/>
          <w:sz w:val="26"/>
          <w:szCs w:val="26"/>
        </w:rPr>
      </w:pPr>
    </w:p>
    <w:p w14:paraId="6AB75EBA" w14:textId="17B9EDB9" w:rsidR="00456DFE" w:rsidRDefault="00456DFE" w:rsidP="00B5004B">
      <w:pPr>
        <w:pStyle w:val="ListParagraph"/>
        <w:rPr>
          <w:rFonts w:ascii="Times New Roman" w:hAnsi="Times New Roman" w:cs="Times New Roman"/>
          <w:sz w:val="26"/>
          <w:szCs w:val="26"/>
        </w:rPr>
      </w:pPr>
    </w:p>
    <w:p w14:paraId="52E1981D" w14:textId="33957C6F" w:rsidR="00456DFE" w:rsidRDefault="00456DFE" w:rsidP="00B5004B">
      <w:pPr>
        <w:pStyle w:val="ListParagraph"/>
        <w:rPr>
          <w:rFonts w:ascii="Times New Roman" w:hAnsi="Times New Roman" w:cs="Times New Roman"/>
          <w:sz w:val="26"/>
          <w:szCs w:val="26"/>
        </w:rPr>
      </w:pPr>
    </w:p>
    <w:p w14:paraId="08D37762" w14:textId="3397A1E6" w:rsidR="00456DFE" w:rsidRDefault="00456DFE" w:rsidP="00B5004B">
      <w:pPr>
        <w:pStyle w:val="ListParagraph"/>
        <w:rPr>
          <w:rFonts w:ascii="Times New Roman" w:hAnsi="Times New Roman" w:cs="Times New Roman"/>
          <w:sz w:val="26"/>
          <w:szCs w:val="26"/>
        </w:rPr>
      </w:pPr>
    </w:p>
    <w:p w14:paraId="5B2AD057" w14:textId="14878701" w:rsidR="00456DFE" w:rsidRDefault="00456DFE" w:rsidP="00B5004B">
      <w:pPr>
        <w:pStyle w:val="ListParagraph"/>
        <w:rPr>
          <w:rFonts w:ascii="Times New Roman" w:hAnsi="Times New Roman" w:cs="Times New Roman"/>
          <w:sz w:val="26"/>
          <w:szCs w:val="26"/>
        </w:rPr>
      </w:pPr>
    </w:p>
    <w:p w14:paraId="2E52EC55" w14:textId="3E4150D8" w:rsidR="00456DFE" w:rsidRDefault="00456DFE" w:rsidP="00B5004B">
      <w:pPr>
        <w:pStyle w:val="ListParagraph"/>
        <w:rPr>
          <w:rFonts w:ascii="Times New Roman" w:hAnsi="Times New Roman" w:cs="Times New Roman"/>
          <w:sz w:val="26"/>
          <w:szCs w:val="26"/>
        </w:rPr>
      </w:pPr>
    </w:p>
    <w:p w14:paraId="6AC751BF" w14:textId="7B980013" w:rsidR="00456DFE" w:rsidRDefault="00456DFE" w:rsidP="00B5004B">
      <w:pPr>
        <w:pStyle w:val="ListParagraph"/>
        <w:rPr>
          <w:rFonts w:ascii="Times New Roman" w:hAnsi="Times New Roman" w:cs="Times New Roman"/>
          <w:sz w:val="26"/>
          <w:szCs w:val="26"/>
        </w:rPr>
      </w:pPr>
    </w:p>
    <w:p w14:paraId="1147C421" w14:textId="093BD6C5" w:rsidR="00456DFE" w:rsidRDefault="00456DFE" w:rsidP="00B5004B">
      <w:pPr>
        <w:pStyle w:val="ListParagraph"/>
        <w:rPr>
          <w:rFonts w:ascii="Times New Roman" w:hAnsi="Times New Roman" w:cs="Times New Roman"/>
          <w:sz w:val="26"/>
          <w:szCs w:val="26"/>
        </w:rPr>
      </w:pPr>
    </w:p>
    <w:p w14:paraId="57AB008F" w14:textId="5641423E" w:rsidR="00456DFE" w:rsidRDefault="00456DFE" w:rsidP="00B5004B">
      <w:pPr>
        <w:pStyle w:val="ListParagraph"/>
        <w:rPr>
          <w:rFonts w:ascii="Times New Roman" w:hAnsi="Times New Roman" w:cs="Times New Roman"/>
          <w:sz w:val="26"/>
          <w:szCs w:val="26"/>
        </w:rPr>
      </w:pPr>
    </w:p>
    <w:p w14:paraId="20972BA1" w14:textId="62717091" w:rsidR="00456DFE" w:rsidRDefault="00456DFE" w:rsidP="00B5004B">
      <w:pPr>
        <w:pStyle w:val="ListParagraph"/>
        <w:rPr>
          <w:rFonts w:ascii="Times New Roman" w:hAnsi="Times New Roman" w:cs="Times New Roman"/>
          <w:sz w:val="26"/>
          <w:szCs w:val="26"/>
        </w:rPr>
      </w:pPr>
    </w:p>
    <w:p w14:paraId="34F8438B" w14:textId="3343EF4F" w:rsidR="00456DFE" w:rsidRDefault="00456DFE" w:rsidP="00B5004B">
      <w:pPr>
        <w:pStyle w:val="ListParagraph"/>
        <w:rPr>
          <w:rFonts w:ascii="Times New Roman" w:hAnsi="Times New Roman" w:cs="Times New Roman"/>
          <w:sz w:val="26"/>
          <w:szCs w:val="26"/>
        </w:rPr>
      </w:pPr>
    </w:p>
    <w:p w14:paraId="50406BEF" w14:textId="52799F8B" w:rsidR="00456DFE" w:rsidRDefault="00456DFE" w:rsidP="00B5004B">
      <w:pPr>
        <w:pStyle w:val="ListParagraph"/>
        <w:rPr>
          <w:rFonts w:ascii="Times New Roman" w:hAnsi="Times New Roman" w:cs="Times New Roman"/>
          <w:sz w:val="26"/>
          <w:szCs w:val="26"/>
        </w:rPr>
      </w:pPr>
    </w:p>
    <w:p w14:paraId="1EEA6AAB" w14:textId="220AED6D" w:rsidR="00456DFE" w:rsidRDefault="00456DFE" w:rsidP="00B5004B">
      <w:pPr>
        <w:pStyle w:val="ListParagraph"/>
        <w:rPr>
          <w:rFonts w:ascii="Times New Roman" w:hAnsi="Times New Roman" w:cs="Times New Roman"/>
          <w:sz w:val="26"/>
          <w:szCs w:val="26"/>
        </w:rPr>
      </w:pPr>
    </w:p>
    <w:p w14:paraId="18433722" w14:textId="65A6C03B" w:rsidR="00456DFE" w:rsidRDefault="00456DFE" w:rsidP="00B5004B">
      <w:pPr>
        <w:pStyle w:val="ListParagraph"/>
        <w:rPr>
          <w:rFonts w:ascii="Times New Roman" w:hAnsi="Times New Roman" w:cs="Times New Roman"/>
          <w:sz w:val="26"/>
          <w:szCs w:val="26"/>
        </w:rPr>
      </w:pPr>
    </w:p>
    <w:p w14:paraId="49299011" w14:textId="5A88C6F3" w:rsidR="00456DFE" w:rsidRDefault="00456DFE" w:rsidP="00B5004B">
      <w:pPr>
        <w:pStyle w:val="ListParagraph"/>
        <w:rPr>
          <w:rFonts w:ascii="Times New Roman" w:hAnsi="Times New Roman" w:cs="Times New Roman"/>
          <w:sz w:val="26"/>
          <w:szCs w:val="26"/>
        </w:rPr>
      </w:pPr>
    </w:p>
    <w:p w14:paraId="4C452BE6" w14:textId="14B1E54F" w:rsidR="00456DFE" w:rsidRDefault="00456DFE" w:rsidP="00B5004B">
      <w:pPr>
        <w:pStyle w:val="ListParagraph"/>
        <w:rPr>
          <w:rFonts w:ascii="Times New Roman" w:hAnsi="Times New Roman" w:cs="Times New Roman"/>
          <w:sz w:val="26"/>
          <w:szCs w:val="26"/>
        </w:rPr>
      </w:pPr>
    </w:p>
    <w:p w14:paraId="07B6B782" w14:textId="07AAA55C" w:rsidR="00456DFE" w:rsidRDefault="00456DFE" w:rsidP="00B5004B">
      <w:pPr>
        <w:pStyle w:val="ListParagraph"/>
        <w:rPr>
          <w:rFonts w:ascii="Times New Roman" w:hAnsi="Times New Roman" w:cs="Times New Roman"/>
          <w:sz w:val="26"/>
          <w:szCs w:val="26"/>
        </w:rPr>
      </w:pPr>
    </w:p>
    <w:p w14:paraId="38967790" w14:textId="4135525E" w:rsidR="00456DFE" w:rsidRPr="00456DFE" w:rsidRDefault="00456DFE" w:rsidP="00456DFE">
      <w:pPr>
        <w:pStyle w:val="ListParagraph"/>
        <w:jc w:val="center"/>
        <w:rPr>
          <w:rFonts w:ascii="Times New Roman" w:hAnsi="Times New Roman" w:cs="Times New Roman"/>
          <w:b/>
          <w:bCs/>
          <w:i/>
          <w:iCs/>
          <w:sz w:val="26"/>
          <w:szCs w:val="26"/>
        </w:rPr>
      </w:pPr>
      <w:r>
        <w:rPr>
          <w:rFonts w:ascii="Times New Roman" w:hAnsi="Times New Roman" w:cs="Times New Roman"/>
          <w:b/>
          <w:bCs/>
          <w:i/>
          <w:iCs/>
          <w:sz w:val="26"/>
          <w:szCs w:val="26"/>
        </w:rPr>
        <w:t>Hết</w:t>
      </w:r>
    </w:p>
    <w:sectPr w:rsidR="00456DFE" w:rsidRPr="00456DFE" w:rsidSect="002B413C">
      <w:headerReference w:type="default" r:id="rId93"/>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66B94" w14:textId="77777777" w:rsidR="00020273" w:rsidRDefault="00020273" w:rsidP="00453AB1">
      <w:r>
        <w:separator/>
      </w:r>
    </w:p>
  </w:endnote>
  <w:endnote w:type="continuationSeparator" w:id="0">
    <w:p w14:paraId="61AF7176" w14:textId="77777777" w:rsidR="00020273" w:rsidRDefault="0002027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Sitka Subheading">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9514617"/>
      <w:docPartObj>
        <w:docPartGallery w:val="AutoText"/>
      </w:docPartObj>
    </w:sdtPr>
    <w:sdtEndPr/>
    <w:sdtContent>
      <w:p w14:paraId="4109FCD7" w14:textId="77777777" w:rsidR="002B413C" w:rsidRDefault="002B413C">
        <w:pPr>
          <w:pStyle w:val="Footer"/>
          <w:jc w:val="right"/>
        </w:pPr>
        <w:r>
          <w:fldChar w:fldCharType="begin"/>
        </w:r>
        <w:r>
          <w:instrText xml:space="preserve"> PAGE   \* MERGEFORMAT </w:instrText>
        </w:r>
        <w:r>
          <w:fldChar w:fldCharType="separate"/>
        </w:r>
        <w:r>
          <w:rPr>
            <w:noProof/>
          </w:rPr>
          <w:t>2</w:t>
        </w:r>
        <w:r>
          <w:fldChar w:fldCharType="end"/>
        </w:r>
      </w:p>
    </w:sdtContent>
  </w:sdt>
  <w:p w14:paraId="37359614" w14:textId="77777777" w:rsidR="002B413C" w:rsidRDefault="002B41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8727606"/>
      <w:docPartObj>
        <w:docPartGallery w:val="AutoText"/>
      </w:docPartObj>
    </w:sdtPr>
    <w:sdtEndPr/>
    <w:sdtContent>
      <w:p w14:paraId="0C37C3BF" w14:textId="77777777" w:rsidR="007007EC" w:rsidRDefault="007007EC">
        <w:pPr>
          <w:pStyle w:val="Footer"/>
          <w:jc w:val="right"/>
        </w:pPr>
        <w:r>
          <w:fldChar w:fldCharType="begin"/>
        </w:r>
        <w:r>
          <w:instrText xml:space="preserve"> PAGE   \* MERGEFORMAT </w:instrText>
        </w:r>
        <w:r>
          <w:fldChar w:fldCharType="separate"/>
        </w:r>
        <w:r>
          <w:rPr>
            <w:noProof/>
          </w:rPr>
          <w:t>2</w:t>
        </w:r>
        <w:r>
          <w:fldChar w:fldCharType="end"/>
        </w:r>
      </w:p>
    </w:sdtContent>
  </w:sdt>
  <w:p w14:paraId="525D3E8B" w14:textId="77777777" w:rsidR="007007EC" w:rsidRDefault="007007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3813E7" w14:textId="77777777" w:rsidR="00020273" w:rsidRDefault="00020273" w:rsidP="00453AB1">
      <w:r>
        <w:separator/>
      </w:r>
    </w:p>
  </w:footnote>
  <w:footnote w:type="continuationSeparator" w:id="0">
    <w:p w14:paraId="7800D997" w14:textId="77777777" w:rsidR="00020273" w:rsidRDefault="0002027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B1B3F" w14:textId="77777777" w:rsidR="002B413C" w:rsidRDefault="002B413C">
    <w:pPr>
      <w:pStyle w:val="Header"/>
      <w:jc w:val="center"/>
    </w:pPr>
  </w:p>
  <w:p w14:paraId="130140D7" w14:textId="77777777" w:rsidR="002B413C" w:rsidRDefault="002B4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DED69" w14:textId="77777777" w:rsidR="007007EC" w:rsidRDefault="007007EC">
    <w:pPr>
      <w:pStyle w:val="Header"/>
      <w:jc w:val="center"/>
    </w:pPr>
  </w:p>
  <w:p w14:paraId="2ED9A612" w14:textId="77777777" w:rsidR="007007EC" w:rsidRDefault="007007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313600"/>
      <w:docPartObj>
        <w:docPartGallery w:val="Page Numbers (Top of Page)"/>
        <w:docPartUnique/>
      </w:docPartObj>
    </w:sdtPr>
    <w:sdtEndPr>
      <w:rPr>
        <w:noProof/>
      </w:rPr>
    </w:sdtEndPr>
    <w:sdtContent>
      <w:p w14:paraId="30F3C80C" w14:textId="4628D79C" w:rsidR="002B413C" w:rsidRDefault="002B413C">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121606E2" w14:textId="77777777" w:rsidR="002B413C" w:rsidRDefault="002B41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0833445"/>
      <w:docPartObj>
        <w:docPartGallery w:val="Page Numbers (Top of Page)"/>
        <w:docPartUnique/>
      </w:docPartObj>
    </w:sdtPr>
    <w:sdtEndPr>
      <w:rPr>
        <w:noProof/>
      </w:rPr>
    </w:sdtEndPr>
    <w:sdtContent>
      <w:p w14:paraId="235EB33A" w14:textId="77777777" w:rsidR="00B5004B" w:rsidRDefault="00B5004B">
        <w:pPr>
          <w:pStyle w:val="Header"/>
          <w:jc w:val="center"/>
        </w:pPr>
        <w:r>
          <w:fldChar w:fldCharType="begin"/>
        </w:r>
        <w:r>
          <w:instrText xml:space="preserve"> PAGE   \* MERGEFORMAT </w:instrText>
        </w:r>
        <w:r>
          <w:fldChar w:fldCharType="separate"/>
        </w:r>
        <w:r>
          <w:rPr>
            <w:noProof/>
          </w:rPr>
          <w:t>29</w:t>
        </w:r>
        <w:r>
          <w:rPr>
            <w:noProof/>
          </w:rPr>
          <w:fldChar w:fldCharType="end"/>
        </w:r>
      </w:p>
    </w:sdtContent>
  </w:sdt>
  <w:p w14:paraId="030E75D1" w14:textId="77777777" w:rsidR="00B5004B" w:rsidRDefault="00B500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539C"/>
    <w:multiLevelType w:val="hybridMultilevel"/>
    <w:tmpl w:val="A1EA01D2"/>
    <w:lvl w:ilvl="0" w:tplc="5F18B90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854540"/>
    <w:multiLevelType w:val="multilevel"/>
    <w:tmpl w:val="CEBA32DC"/>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 w15:restartNumberingAfterBreak="0">
    <w:nsid w:val="08E86938"/>
    <w:multiLevelType w:val="multilevel"/>
    <w:tmpl w:val="9104DAC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B724BBA"/>
    <w:multiLevelType w:val="multilevel"/>
    <w:tmpl w:val="A58A377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D66217B"/>
    <w:multiLevelType w:val="hybridMultilevel"/>
    <w:tmpl w:val="650C1580"/>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 w15:restartNumberingAfterBreak="0">
    <w:nsid w:val="10AA755C"/>
    <w:multiLevelType w:val="multilevel"/>
    <w:tmpl w:val="21B0E8E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3652B5C"/>
    <w:multiLevelType w:val="multilevel"/>
    <w:tmpl w:val="31222B02"/>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919083E"/>
    <w:multiLevelType w:val="multilevel"/>
    <w:tmpl w:val="CB1EF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4937ED"/>
    <w:multiLevelType w:val="multilevel"/>
    <w:tmpl w:val="76B8083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1771711"/>
    <w:multiLevelType w:val="hybridMultilevel"/>
    <w:tmpl w:val="3C9C7FBE"/>
    <w:lvl w:ilvl="0" w:tplc="5F18B90A">
      <w:start w:val="1"/>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21CC4FB1"/>
    <w:multiLevelType w:val="multilevel"/>
    <w:tmpl w:val="12F4891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27D96F6B"/>
    <w:multiLevelType w:val="multilevel"/>
    <w:tmpl w:val="67DCD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F12B1D"/>
    <w:multiLevelType w:val="multilevel"/>
    <w:tmpl w:val="7F7C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DE01B2"/>
    <w:multiLevelType w:val="multilevel"/>
    <w:tmpl w:val="5B682354"/>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33784783"/>
    <w:multiLevelType w:val="hybridMultilevel"/>
    <w:tmpl w:val="85B26246"/>
    <w:lvl w:ilvl="0" w:tplc="6A6C274A">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5925B33"/>
    <w:multiLevelType w:val="hybridMultilevel"/>
    <w:tmpl w:val="39724924"/>
    <w:lvl w:ilvl="0" w:tplc="4B8003AC">
      <w:start w:val="2"/>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085734C"/>
    <w:multiLevelType w:val="hybridMultilevel"/>
    <w:tmpl w:val="14569C64"/>
    <w:lvl w:ilvl="0" w:tplc="EF702E4E">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17" w15:restartNumberingAfterBreak="0">
    <w:nsid w:val="4E2526C8"/>
    <w:multiLevelType w:val="multilevel"/>
    <w:tmpl w:val="F1A61272"/>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18" w15:restartNumberingAfterBreak="0">
    <w:nsid w:val="4F4D06B4"/>
    <w:multiLevelType w:val="multilevel"/>
    <w:tmpl w:val="9B08EF48"/>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3C615A8"/>
    <w:multiLevelType w:val="multilevel"/>
    <w:tmpl w:val="EDA43D9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480773C"/>
    <w:multiLevelType w:val="multilevel"/>
    <w:tmpl w:val="2FAC62AA"/>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1" w15:restartNumberingAfterBreak="0">
    <w:nsid w:val="55864177"/>
    <w:multiLevelType w:val="hybridMultilevel"/>
    <w:tmpl w:val="525CE39C"/>
    <w:lvl w:ilvl="0" w:tplc="5F18B90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57A46B65"/>
    <w:multiLevelType w:val="multilevel"/>
    <w:tmpl w:val="BBF42C9A"/>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5B3C4536"/>
    <w:multiLevelType w:val="hybridMultilevel"/>
    <w:tmpl w:val="B4AA6CF2"/>
    <w:lvl w:ilvl="0" w:tplc="19EE229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780BC2"/>
    <w:multiLevelType w:val="multilevel"/>
    <w:tmpl w:val="68CA8436"/>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5FDA7566"/>
    <w:multiLevelType w:val="hybridMultilevel"/>
    <w:tmpl w:val="4A9CD2DC"/>
    <w:lvl w:ilvl="0" w:tplc="5F18B90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001596D"/>
    <w:multiLevelType w:val="hybridMultilevel"/>
    <w:tmpl w:val="FC90E4F0"/>
    <w:lvl w:ilvl="0" w:tplc="EF702E4E">
      <w:start w:val="1"/>
      <w:numFmt w:val="bullet"/>
      <w:lvlText w:val="-"/>
      <w:lvlJc w:val="left"/>
      <w:pPr>
        <w:ind w:left="360" w:hanging="360"/>
      </w:pPr>
      <w:rPr>
        <w:rFonts w:ascii="Sitka Subheading" w:hAnsi="Sitka Subheading"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27" w15:restartNumberingAfterBreak="0">
    <w:nsid w:val="66CD17B0"/>
    <w:multiLevelType w:val="multilevel"/>
    <w:tmpl w:val="C3CC163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8" w15:restartNumberingAfterBreak="0">
    <w:nsid w:val="67F7442D"/>
    <w:multiLevelType w:val="multilevel"/>
    <w:tmpl w:val="7664721E"/>
    <w:lvl w:ilvl="0">
      <w:start w:val="1"/>
      <w:numFmt w:val="bullet"/>
      <w:lvlText w:val="●"/>
      <w:lvlJc w:val="left"/>
      <w:pPr>
        <w:ind w:left="1890" w:hanging="360"/>
      </w:pPr>
      <w:rPr>
        <w:rFonts w:ascii="Noto Sans Symbols" w:eastAsia="Noto Sans Symbols" w:hAnsi="Noto Sans Symbols" w:cs="Noto Sans Symbols"/>
      </w:rPr>
    </w:lvl>
    <w:lvl w:ilvl="1">
      <w:start w:val="1"/>
      <w:numFmt w:val="bullet"/>
      <w:lvlText w:val="o"/>
      <w:lvlJc w:val="left"/>
      <w:pPr>
        <w:ind w:left="2610" w:hanging="360"/>
      </w:pPr>
      <w:rPr>
        <w:rFonts w:ascii="Courier New" w:eastAsia="Courier New" w:hAnsi="Courier New" w:cs="Courier New"/>
      </w:rPr>
    </w:lvl>
    <w:lvl w:ilvl="2">
      <w:start w:val="1"/>
      <w:numFmt w:val="bullet"/>
      <w:lvlText w:val="▪"/>
      <w:lvlJc w:val="left"/>
      <w:pPr>
        <w:ind w:left="3330" w:hanging="360"/>
      </w:pPr>
      <w:rPr>
        <w:rFonts w:ascii="Noto Sans Symbols" w:eastAsia="Noto Sans Symbols" w:hAnsi="Noto Sans Symbols" w:cs="Noto Sans Symbols"/>
      </w:rPr>
    </w:lvl>
    <w:lvl w:ilvl="3">
      <w:start w:val="1"/>
      <w:numFmt w:val="bullet"/>
      <w:lvlText w:val="●"/>
      <w:lvlJc w:val="left"/>
      <w:pPr>
        <w:ind w:left="4050" w:hanging="360"/>
      </w:pPr>
      <w:rPr>
        <w:rFonts w:ascii="Noto Sans Symbols" w:eastAsia="Noto Sans Symbols" w:hAnsi="Noto Sans Symbols" w:cs="Noto Sans Symbols"/>
      </w:rPr>
    </w:lvl>
    <w:lvl w:ilvl="4">
      <w:start w:val="1"/>
      <w:numFmt w:val="bullet"/>
      <w:lvlText w:val="o"/>
      <w:lvlJc w:val="left"/>
      <w:pPr>
        <w:ind w:left="4770" w:hanging="360"/>
      </w:pPr>
      <w:rPr>
        <w:rFonts w:ascii="Courier New" w:eastAsia="Courier New" w:hAnsi="Courier New" w:cs="Courier New"/>
      </w:rPr>
    </w:lvl>
    <w:lvl w:ilvl="5">
      <w:start w:val="1"/>
      <w:numFmt w:val="bullet"/>
      <w:lvlText w:val="▪"/>
      <w:lvlJc w:val="left"/>
      <w:pPr>
        <w:ind w:left="5490" w:hanging="360"/>
      </w:pPr>
      <w:rPr>
        <w:rFonts w:ascii="Noto Sans Symbols" w:eastAsia="Noto Sans Symbols" w:hAnsi="Noto Sans Symbols" w:cs="Noto Sans Symbols"/>
      </w:rPr>
    </w:lvl>
    <w:lvl w:ilvl="6">
      <w:start w:val="1"/>
      <w:numFmt w:val="bullet"/>
      <w:lvlText w:val="●"/>
      <w:lvlJc w:val="left"/>
      <w:pPr>
        <w:ind w:left="6210" w:hanging="360"/>
      </w:pPr>
      <w:rPr>
        <w:rFonts w:ascii="Noto Sans Symbols" w:eastAsia="Noto Sans Symbols" w:hAnsi="Noto Sans Symbols" w:cs="Noto Sans Symbols"/>
      </w:rPr>
    </w:lvl>
    <w:lvl w:ilvl="7">
      <w:start w:val="1"/>
      <w:numFmt w:val="bullet"/>
      <w:lvlText w:val="o"/>
      <w:lvlJc w:val="left"/>
      <w:pPr>
        <w:ind w:left="6930" w:hanging="360"/>
      </w:pPr>
      <w:rPr>
        <w:rFonts w:ascii="Courier New" w:eastAsia="Courier New" w:hAnsi="Courier New" w:cs="Courier New"/>
      </w:rPr>
    </w:lvl>
    <w:lvl w:ilvl="8">
      <w:start w:val="1"/>
      <w:numFmt w:val="bullet"/>
      <w:lvlText w:val="▪"/>
      <w:lvlJc w:val="left"/>
      <w:pPr>
        <w:ind w:left="7650" w:hanging="360"/>
      </w:pPr>
      <w:rPr>
        <w:rFonts w:ascii="Noto Sans Symbols" w:eastAsia="Noto Sans Symbols" w:hAnsi="Noto Sans Symbols" w:cs="Noto Sans Symbols"/>
      </w:rPr>
    </w:lvl>
  </w:abstractNum>
  <w:abstractNum w:abstractNumId="29" w15:restartNumberingAfterBreak="0">
    <w:nsid w:val="6C542673"/>
    <w:multiLevelType w:val="hybridMultilevel"/>
    <w:tmpl w:val="76DE8818"/>
    <w:lvl w:ilvl="0" w:tplc="5F18B90A">
      <w:start w:val="1"/>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2BF68B4"/>
    <w:multiLevelType w:val="multilevel"/>
    <w:tmpl w:val="270E8E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2FD142B"/>
    <w:multiLevelType w:val="multilevel"/>
    <w:tmpl w:val="B998A2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00589236">
    <w:abstractNumId w:val="21"/>
  </w:num>
  <w:num w:numId="2" w16cid:durableId="1125008556">
    <w:abstractNumId w:val="31"/>
  </w:num>
  <w:num w:numId="3" w16cid:durableId="1316453342">
    <w:abstractNumId w:val="14"/>
  </w:num>
  <w:num w:numId="4" w16cid:durableId="751122318">
    <w:abstractNumId w:val="29"/>
  </w:num>
  <w:num w:numId="5" w16cid:durableId="30302998">
    <w:abstractNumId w:val="0"/>
  </w:num>
  <w:num w:numId="6" w16cid:durableId="1645235806">
    <w:abstractNumId w:val="25"/>
  </w:num>
  <w:num w:numId="7" w16cid:durableId="1132405251">
    <w:abstractNumId w:val="15"/>
  </w:num>
  <w:num w:numId="8" w16cid:durableId="1187019655">
    <w:abstractNumId w:val="9"/>
  </w:num>
  <w:num w:numId="9" w16cid:durableId="1587811083">
    <w:abstractNumId w:val="4"/>
  </w:num>
  <w:num w:numId="10" w16cid:durableId="1068118319">
    <w:abstractNumId w:val="12"/>
  </w:num>
  <w:num w:numId="11" w16cid:durableId="822896298">
    <w:abstractNumId w:val="19"/>
    <w:lvlOverride w:ilvl="0">
      <w:lvl w:ilvl="0">
        <w:numFmt w:val="decimal"/>
        <w:lvlText w:val="%1."/>
        <w:lvlJc w:val="left"/>
      </w:lvl>
    </w:lvlOverride>
  </w:num>
  <w:num w:numId="12" w16cid:durableId="592519835">
    <w:abstractNumId w:val="30"/>
    <w:lvlOverride w:ilvl="0">
      <w:lvl w:ilvl="0">
        <w:numFmt w:val="decimal"/>
        <w:lvlText w:val="%1."/>
        <w:lvlJc w:val="left"/>
      </w:lvl>
    </w:lvlOverride>
  </w:num>
  <w:num w:numId="13" w16cid:durableId="1895894829">
    <w:abstractNumId w:val="7"/>
  </w:num>
  <w:num w:numId="14" w16cid:durableId="276907368">
    <w:abstractNumId w:val="11"/>
  </w:num>
  <w:num w:numId="15" w16cid:durableId="1397432604">
    <w:abstractNumId w:val="5"/>
  </w:num>
  <w:num w:numId="16" w16cid:durableId="974869527">
    <w:abstractNumId w:val="22"/>
  </w:num>
  <w:num w:numId="17" w16cid:durableId="313531554">
    <w:abstractNumId w:val="10"/>
  </w:num>
  <w:num w:numId="18" w16cid:durableId="2146460029">
    <w:abstractNumId w:val="13"/>
  </w:num>
  <w:num w:numId="19" w16cid:durableId="1317536566">
    <w:abstractNumId w:val="26"/>
  </w:num>
  <w:num w:numId="20" w16cid:durableId="2012102560">
    <w:abstractNumId w:val="6"/>
  </w:num>
  <w:num w:numId="21" w16cid:durableId="1359354972">
    <w:abstractNumId w:val="24"/>
  </w:num>
  <w:num w:numId="22" w16cid:durableId="919293792">
    <w:abstractNumId w:val="17"/>
  </w:num>
  <w:num w:numId="23" w16cid:durableId="1790514235">
    <w:abstractNumId w:val="3"/>
  </w:num>
  <w:num w:numId="24" w16cid:durableId="1594317431">
    <w:abstractNumId w:val="20"/>
  </w:num>
  <w:num w:numId="25" w16cid:durableId="1452169434">
    <w:abstractNumId w:val="27"/>
  </w:num>
  <w:num w:numId="26" w16cid:durableId="1499611136">
    <w:abstractNumId w:val="28"/>
  </w:num>
  <w:num w:numId="27" w16cid:durableId="1876967671">
    <w:abstractNumId w:val="8"/>
  </w:num>
  <w:num w:numId="28" w16cid:durableId="91441498">
    <w:abstractNumId w:val="1"/>
  </w:num>
  <w:num w:numId="29" w16cid:durableId="1214539601">
    <w:abstractNumId w:val="18"/>
  </w:num>
  <w:num w:numId="30" w16cid:durableId="1125586199">
    <w:abstractNumId w:val="16"/>
  </w:num>
  <w:num w:numId="31" w16cid:durableId="86005762">
    <w:abstractNumId w:val="2"/>
  </w:num>
  <w:num w:numId="32" w16cid:durableId="2070885604">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hideGrammaticalErrors/>
  <w:attachedTemplate r:id="rId1"/>
  <w:defaultTabStop w:val="720"/>
  <w:drawingGridHorizontalSpacing w:val="181"/>
  <w:drawingGridVerticalSpacing w:val="18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D04"/>
    <w:rsid w:val="00000648"/>
    <w:rsid w:val="00000F04"/>
    <w:rsid w:val="00000FCE"/>
    <w:rsid w:val="0000130C"/>
    <w:rsid w:val="000017B0"/>
    <w:rsid w:val="000024E9"/>
    <w:rsid w:val="000028B4"/>
    <w:rsid w:val="000034A1"/>
    <w:rsid w:val="000039D3"/>
    <w:rsid w:val="00004347"/>
    <w:rsid w:val="000049A0"/>
    <w:rsid w:val="000052FF"/>
    <w:rsid w:val="00005C30"/>
    <w:rsid w:val="00005CC2"/>
    <w:rsid w:val="00005F24"/>
    <w:rsid w:val="00005FED"/>
    <w:rsid w:val="00006529"/>
    <w:rsid w:val="00007348"/>
    <w:rsid w:val="000105F6"/>
    <w:rsid w:val="00010B9A"/>
    <w:rsid w:val="00011B3D"/>
    <w:rsid w:val="00012415"/>
    <w:rsid w:val="00012660"/>
    <w:rsid w:val="000128E4"/>
    <w:rsid w:val="00012FED"/>
    <w:rsid w:val="00013075"/>
    <w:rsid w:val="000136DE"/>
    <w:rsid w:val="000146E2"/>
    <w:rsid w:val="000151FA"/>
    <w:rsid w:val="00015240"/>
    <w:rsid w:val="0001557E"/>
    <w:rsid w:val="000156B0"/>
    <w:rsid w:val="00016092"/>
    <w:rsid w:val="0001620D"/>
    <w:rsid w:val="00016AD9"/>
    <w:rsid w:val="00017A0A"/>
    <w:rsid w:val="00017A8D"/>
    <w:rsid w:val="00017CD8"/>
    <w:rsid w:val="000201AB"/>
    <w:rsid w:val="00020273"/>
    <w:rsid w:val="0002051C"/>
    <w:rsid w:val="00020970"/>
    <w:rsid w:val="000216CD"/>
    <w:rsid w:val="00021856"/>
    <w:rsid w:val="00021939"/>
    <w:rsid w:val="00021B04"/>
    <w:rsid w:val="00022D47"/>
    <w:rsid w:val="0002382F"/>
    <w:rsid w:val="00023B2E"/>
    <w:rsid w:val="00023C9A"/>
    <w:rsid w:val="00024452"/>
    <w:rsid w:val="00024496"/>
    <w:rsid w:val="00024769"/>
    <w:rsid w:val="00024CF5"/>
    <w:rsid w:val="0002549B"/>
    <w:rsid w:val="0002572F"/>
    <w:rsid w:val="00026713"/>
    <w:rsid w:val="0002691A"/>
    <w:rsid w:val="000273C1"/>
    <w:rsid w:val="00027D05"/>
    <w:rsid w:val="00027DD4"/>
    <w:rsid w:val="00027E0D"/>
    <w:rsid w:val="000300E2"/>
    <w:rsid w:val="00030381"/>
    <w:rsid w:val="000318B1"/>
    <w:rsid w:val="000330A4"/>
    <w:rsid w:val="0003334F"/>
    <w:rsid w:val="00033F44"/>
    <w:rsid w:val="00034D75"/>
    <w:rsid w:val="00035978"/>
    <w:rsid w:val="0003687C"/>
    <w:rsid w:val="000370CC"/>
    <w:rsid w:val="000372A9"/>
    <w:rsid w:val="0003735A"/>
    <w:rsid w:val="00037FCF"/>
    <w:rsid w:val="000405BA"/>
    <w:rsid w:val="00040907"/>
    <w:rsid w:val="00041FC8"/>
    <w:rsid w:val="000423E7"/>
    <w:rsid w:val="00042A26"/>
    <w:rsid w:val="00043A2E"/>
    <w:rsid w:val="00043EAE"/>
    <w:rsid w:val="000443EB"/>
    <w:rsid w:val="00045749"/>
    <w:rsid w:val="0004581B"/>
    <w:rsid w:val="00045F62"/>
    <w:rsid w:val="000461D8"/>
    <w:rsid w:val="0004622C"/>
    <w:rsid w:val="0004681C"/>
    <w:rsid w:val="00046BD3"/>
    <w:rsid w:val="00046E9A"/>
    <w:rsid w:val="00047596"/>
    <w:rsid w:val="00047E0D"/>
    <w:rsid w:val="00050164"/>
    <w:rsid w:val="00050514"/>
    <w:rsid w:val="00050893"/>
    <w:rsid w:val="00050E61"/>
    <w:rsid w:val="00050E83"/>
    <w:rsid w:val="00051C4E"/>
    <w:rsid w:val="000526D7"/>
    <w:rsid w:val="00052787"/>
    <w:rsid w:val="000527DB"/>
    <w:rsid w:val="00052830"/>
    <w:rsid w:val="000530D1"/>
    <w:rsid w:val="00053318"/>
    <w:rsid w:val="000533B2"/>
    <w:rsid w:val="00053562"/>
    <w:rsid w:val="00053763"/>
    <w:rsid w:val="000538A8"/>
    <w:rsid w:val="00053C60"/>
    <w:rsid w:val="00053F1B"/>
    <w:rsid w:val="0005424B"/>
    <w:rsid w:val="000544F2"/>
    <w:rsid w:val="00054EE6"/>
    <w:rsid w:val="000554DA"/>
    <w:rsid w:val="0005746D"/>
    <w:rsid w:val="00057742"/>
    <w:rsid w:val="00060362"/>
    <w:rsid w:val="00060DFA"/>
    <w:rsid w:val="000610FB"/>
    <w:rsid w:val="0006161F"/>
    <w:rsid w:val="00061BED"/>
    <w:rsid w:val="000629E0"/>
    <w:rsid w:val="00063569"/>
    <w:rsid w:val="0006375B"/>
    <w:rsid w:val="00063D1D"/>
    <w:rsid w:val="000644E5"/>
    <w:rsid w:val="0006500A"/>
    <w:rsid w:val="000650C1"/>
    <w:rsid w:val="00065E52"/>
    <w:rsid w:val="00066833"/>
    <w:rsid w:val="00067106"/>
    <w:rsid w:val="0006766B"/>
    <w:rsid w:val="00067FF7"/>
    <w:rsid w:val="00071005"/>
    <w:rsid w:val="00071451"/>
    <w:rsid w:val="000717D7"/>
    <w:rsid w:val="0007190D"/>
    <w:rsid w:val="00071FF0"/>
    <w:rsid w:val="00072C93"/>
    <w:rsid w:val="000731A0"/>
    <w:rsid w:val="000735B6"/>
    <w:rsid w:val="000736BA"/>
    <w:rsid w:val="000742CA"/>
    <w:rsid w:val="00074394"/>
    <w:rsid w:val="0007448B"/>
    <w:rsid w:val="00074835"/>
    <w:rsid w:val="00075773"/>
    <w:rsid w:val="00075E93"/>
    <w:rsid w:val="000769EB"/>
    <w:rsid w:val="00076A2D"/>
    <w:rsid w:val="00076F75"/>
    <w:rsid w:val="00077150"/>
    <w:rsid w:val="0007777F"/>
    <w:rsid w:val="00080127"/>
    <w:rsid w:val="000803E7"/>
    <w:rsid w:val="0008073F"/>
    <w:rsid w:val="000813A8"/>
    <w:rsid w:val="000815A7"/>
    <w:rsid w:val="00081AEA"/>
    <w:rsid w:val="00082068"/>
    <w:rsid w:val="00082D76"/>
    <w:rsid w:val="00083045"/>
    <w:rsid w:val="000838BC"/>
    <w:rsid w:val="00083D05"/>
    <w:rsid w:val="0008483E"/>
    <w:rsid w:val="0008484F"/>
    <w:rsid w:val="000849C4"/>
    <w:rsid w:val="00084D90"/>
    <w:rsid w:val="00084DA1"/>
    <w:rsid w:val="000851F9"/>
    <w:rsid w:val="00085A8F"/>
    <w:rsid w:val="00086191"/>
    <w:rsid w:val="0008686E"/>
    <w:rsid w:val="00086C2A"/>
    <w:rsid w:val="000874DC"/>
    <w:rsid w:val="0009096B"/>
    <w:rsid w:val="000909AF"/>
    <w:rsid w:val="00090B9F"/>
    <w:rsid w:val="00090CE3"/>
    <w:rsid w:val="00090D3B"/>
    <w:rsid w:val="00091008"/>
    <w:rsid w:val="000914A3"/>
    <w:rsid w:val="0009165B"/>
    <w:rsid w:val="000918A0"/>
    <w:rsid w:val="00091991"/>
    <w:rsid w:val="000921F6"/>
    <w:rsid w:val="0009263F"/>
    <w:rsid w:val="00092DDE"/>
    <w:rsid w:val="00092ECE"/>
    <w:rsid w:val="0009394D"/>
    <w:rsid w:val="000941E1"/>
    <w:rsid w:val="00094258"/>
    <w:rsid w:val="00094BE2"/>
    <w:rsid w:val="00095495"/>
    <w:rsid w:val="000956FB"/>
    <w:rsid w:val="00096153"/>
    <w:rsid w:val="00096191"/>
    <w:rsid w:val="000963F9"/>
    <w:rsid w:val="000964A0"/>
    <w:rsid w:val="00096913"/>
    <w:rsid w:val="00096A20"/>
    <w:rsid w:val="00096E72"/>
    <w:rsid w:val="00097913"/>
    <w:rsid w:val="00097B6C"/>
    <w:rsid w:val="00097DBD"/>
    <w:rsid w:val="000A06F7"/>
    <w:rsid w:val="000A08DD"/>
    <w:rsid w:val="000A134F"/>
    <w:rsid w:val="000A1625"/>
    <w:rsid w:val="000A1645"/>
    <w:rsid w:val="000A21F7"/>
    <w:rsid w:val="000A3610"/>
    <w:rsid w:val="000A3792"/>
    <w:rsid w:val="000A4127"/>
    <w:rsid w:val="000A4B07"/>
    <w:rsid w:val="000A54B7"/>
    <w:rsid w:val="000A5C48"/>
    <w:rsid w:val="000A5E4D"/>
    <w:rsid w:val="000A6331"/>
    <w:rsid w:val="000A7309"/>
    <w:rsid w:val="000A7834"/>
    <w:rsid w:val="000A7C06"/>
    <w:rsid w:val="000B027D"/>
    <w:rsid w:val="000B07F5"/>
    <w:rsid w:val="000B0902"/>
    <w:rsid w:val="000B0B7E"/>
    <w:rsid w:val="000B10B4"/>
    <w:rsid w:val="000B10FC"/>
    <w:rsid w:val="000B18FA"/>
    <w:rsid w:val="000B1A56"/>
    <w:rsid w:val="000B212A"/>
    <w:rsid w:val="000B2391"/>
    <w:rsid w:val="000B2A41"/>
    <w:rsid w:val="000B32C9"/>
    <w:rsid w:val="000B365A"/>
    <w:rsid w:val="000B3956"/>
    <w:rsid w:val="000B3A91"/>
    <w:rsid w:val="000B3DCC"/>
    <w:rsid w:val="000B3F56"/>
    <w:rsid w:val="000B4189"/>
    <w:rsid w:val="000B43A0"/>
    <w:rsid w:val="000B47B4"/>
    <w:rsid w:val="000B4FB8"/>
    <w:rsid w:val="000B4FC1"/>
    <w:rsid w:val="000B4FCC"/>
    <w:rsid w:val="000B5538"/>
    <w:rsid w:val="000B65FB"/>
    <w:rsid w:val="000B774A"/>
    <w:rsid w:val="000C0B4F"/>
    <w:rsid w:val="000C0F79"/>
    <w:rsid w:val="000C10B2"/>
    <w:rsid w:val="000C13D0"/>
    <w:rsid w:val="000C1DFD"/>
    <w:rsid w:val="000C1EDF"/>
    <w:rsid w:val="000C21D2"/>
    <w:rsid w:val="000C33F3"/>
    <w:rsid w:val="000C39BD"/>
    <w:rsid w:val="000C422C"/>
    <w:rsid w:val="000C4270"/>
    <w:rsid w:val="000C4534"/>
    <w:rsid w:val="000C4B7D"/>
    <w:rsid w:val="000C4E16"/>
    <w:rsid w:val="000C4F10"/>
    <w:rsid w:val="000C59AB"/>
    <w:rsid w:val="000C606F"/>
    <w:rsid w:val="000C62BC"/>
    <w:rsid w:val="000C69D1"/>
    <w:rsid w:val="000C6A30"/>
    <w:rsid w:val="000C725C"/>
    <w:rsid w:val="000C7815"/>
    <w:rsid w:val="000D06F9"/>
    <w:rsid w:val="000D0CD9"/>
    <w:rsid w:val="000D105A"/>
    <w:rsid w:val="000D1B05"/>
    <w:rsid w:val="000D2C9B"/>
    <w:rsid w:val="000D2CCB"/>
    <w:rsid w:val="000D2DD6"/>
    <w:rsid w:val="000D36C7"/>
    <w:rsid w:val="000D36FD"/>
    <w:rsid w:val="000D37B4"/>
    <w:rsid w:val="000D420C"/>
    <w:rsid w:val="000D4ADE"/>
    <w:rsid w:val="000D4DD9"/>
    <w:rsid w:val="000D4F7F"/>
    <w:rsid w:val="000D4FCF"/>
    <w:rsid w:val="000D5BB2"/>
    <w:rsid w:val="000D5C6F"/>
    <w:rsid w:val="000D6CB7"/>
    <w:rsid w:val="000D712A"/>
    <w:rsid w:val="000D7F4D"/>
    <w:rsid w:val="000E011B"/>
    <w:rsid w:val="000E0C34"/>
    <w:rsid w:val="000E12B4"/>
    <w:rsid w:val="000E1C5B"/>
    <w:rsid w:val="000E1C8C"/>
    <w:rsid w:val="000E32CB"/>
    <w:rsid w:val="000E40AE"/>
    <w:rsid w:val="000E4C22"/>
    <w:rsid w:val="000E541B"/>
    <w:rsid w:val="000E5825"/>
    <w:rsid w:val="000E5851"/>
    <w:rsid w:val="000E5B58"/>
    <w:rsid w:val="000E5D8A"/>
    <w:rsid w:val="000E6BFE"/>
    <w:rsid w:val="000E7D50"/>
    <w:rsid w:val="000F0098"/>
    <w:rsid w:val="000F043E"/>
    <w:rsid w:val="000F09F2"/>
    <w:rsid w:val="000F1092"/>
    <w:rsid w:val="000F12F2"/>
    <w:rsid w:val="000F1E25"/>
    <w:rsid w:val="000F2416"/>
    <w:rsid w:val="000F2E75"/>
    <w:rsid w:val="000F310D"/>
    <w:rsid w:val="000F3445"/>
    <w:rsid w:val="000F3F4D"/>
    <w:rsid w:val="000F4AAB"/>
    <w:rsid w:val="000F5817"/>
    <w:rsid w:val="000F5F9E"/>
    <w:rsid w:val="000F5FE6"/>
    <w:rsid w:val="000F6365"/>
    <w:rsid w:val="000F6867"/>
    <w:rsid w:val="000F7931"/>
    <w:rsid w:val="000F7ECB"/>
    <w:rsid w:val="00100696"/>
    <w:rsid w:val="00101306"/>
    <w:rsid w:val="00101AA1"/>
    <w:rsid w:val="00101C25"/>
    <w:rsid w:val="00101C77"/>
    <w:rsid w:val="00101D93"/>
    <w:rsid w:val="001030FF"/>
    <w:rsid w:val="0010460C"/>
    <w:rsid w:val="0010488C"/>
    <w:rsid w:val="00105535"/>
    <w:rsid w:val="0010566E"/>
    <w:rsid w:val="0010591F"/>
    <w:rsid w:val="0010703C"/>
    <w:rsid w:val="001070F1"/>
    <w:rsid w:val="00107A43"/>
    <w:rsid w:val="00107E21"/>
    <w:rsid w:val="001101AE"/>
    <w:rsid w:val="001102F0"/>
    <w:rsid w:val="00110648"/>
    <w:rsid w:val="0011070D"/>
    <w:rsid w:val="001107B1"/>
    <w:rsid w:val="00111938"/>
    <w:rsid w:val="00111DF7"/>
    <w:rsid w:val="00112FA6"/>
    <w:rsid w:val="001142FA"/>
    <w:rsid w:val="00114438"/>
    <w:rsid w:val="00114AAC"/>
    <w:rsid w:val="00114E52"/>
    <w:rsid w:val="00114FB4"/>
    <w:rsid w:val="001154A2"/>
    <w:rsid w:val="001155B3"/>
    <w:rsid w:val="001158FE"/>
    <w:rsid w:val="00116BED"/>
    <w:rsid w:val="00117464"/>
    <w:rsid w:val="001174CE"/>
    <w:rsid w:val="001175FE"/>
    <w:rsid w:val="00117755"/>
    <w:rsid w:val="00117AFE"/>
    <w:rsid w:val="001200FC"/>
    <w:rsid w:val="001212A9"/>
    <w:rsid w:val="001214E9"/>
    <w:rsid w:val="0012192E"/>
    <w:rsid w:val="00122408"/>
    <w:rsid w:val="0012250D"/>
    <w:rsid w:val="00122A60"/>
    <w:rsid w:val="0012351D"/>
    <w:rsid w:val="001235FC"/>
    <w:rsid w:val="00123EF2"/>
    <w:rsid w:val="001240FB"/>
    <w:rsid w:val="00124B99"/>
    <w:rsid w:val="00124CAB"/>
    <w:rsid w:val="00125377"/>
    <w:rsid w:val="00125546"/>
    <w:rsid w:val="00125D48"/>
    <w:rsid w:val="00126242"/>
    <w:rsid w:val="00126378"/>
    <w:rsid w:val="0012659C"/>
    <w:rsid w:val="001266D7"/>
    <w:rsid w:val="001267D1"/>
    <w:rsid w:val="001300E5"/>
    <w:rsid w:val="00130425"/>
    <w:rsid w:val="001306E6"/>
    <w:rsid w:val="00130E2E"/>
    <w:rsid w:val="001313BA"/>
    <w:rsid w:val="001316BD"/>
    <w:rsid w:val="00132398"/>
    <w:rsid w:val="00132810"/>
    <w:rsid w:val="00132C73"/>
    <w:rsid w:val="001338AC"/>
    <w:rsid w:val="00133BD6"/>
    <w:rsid w:val="00133EFD"/>
    <w:rsid w:val="00134861"/>
    <w:rsid w:val="00136458"/>
    <w:rsid w:val="00137133"/>
    <w:rsid w:val="00140108"/>
    <w:rsid w:val="0014016C"/>
    <w:rsid w:val="00140462"/>
    <w:rsid w:val="00140750"/>
    <w:rsid w:val="00140844"/>
    <w:rsid w:val="00140939"/>
    <w:rsid w:val="00140BCC"/>
    <w:rsid w:val="00140DFA"/>
    <w:rsid w:val="001410DA"/>
    <w:rsid w:val="001413BD"/>
    <w:rsid w:val="00141966"/>
    <w:rsid w:val="00141A0F"/>
    <w:rsid w:val="0014293E"/>
    <w:rsid w:val="0014296A"/>
    <w:rsid w:val="001435D0"/>
    <w:rsid w:val="00143FC3"/>
    <w:rsid w:val="00145DD5"/>
    <w:rsid w:val="00145FFD"/>
    <w:rsid w:val="00146097"/>
    <w:rsid w:val="001469CB"/>
    <w:rsid w:val="00147890"/>
    <w:rsid w:val="0015006D"/>
    <w:rsid w:val="00150948"/>
    <w:rsid w:val="00150CB5"/>
    <w:rsid w:val="0015182A"/>
    <w:rsid w:val="00151B18"/>
    <w:rsid w:val="00152F46"/>
    <w:rsid w:val="0015386B"/>
    <w:rsid w:val="00153940"/>
    <w:rsid w:val="00154182"/>
    <w:rsid w:val="001547FE"/>
    <w:rsid w:val="001559C1"/>
    <w:rsid w:val="0015645C"/>
    <w:rsid w:val="001567A6"/>
    <w:rsid w:val="00156967"/>
    <w:rsid w:val="00156A42"/>
    <w:rsid w:val="00156D51"/>
    <w:rsid w:val="00156F7D"/>
    <w:rsid w:val="001576E2"/>
    <w:rsid w:val="001576FE"/>
    <w:rsid w:val="00157ED1"/>
    <w:rsid w:val="00160116"/>
    <w:rsid w:val="00160A70"/>
    <w:rsid w:val="00160CAF"/>
    <w:rsid w:val="00160FC8"/>
    <w:rsid w:val="00161A60"/>
    <w:rsid w:val="00162577"/>
    <w:rsid w:val="00162E36"/>
    <w:rsid w:val="001632A3"/>
    <w:rsid w:val="001651C5"/>
    <w:rsid w:val="00166069"/>
    <w:rsid w:val="00166AF6"/>
    <w:rsid w:val="00166DBD"/>
    <w:rsid w:val="001702F1"/>
    <w:rsid w:val="001704BE"/>
    <w:rsid w:val="00170798"/>
    <w:rsid w:val="00170CEC"/>
    <w:rsid w:val="00170E42"/>
    <w:rsid w:val="001711F4"/>
    <w:rsid w:val="001728E2"/>
    <w:rsid w:val="00172FC5"/>
    <w:rsid w:val="0017352D"/>
    <w:rsid w:val="001737DD"/>
    <w:rsid w:val="00173B09"/>
    <w:rsid w:val="00174DA8"/>
    <w:rsid w:val="00174F06"/>
    <w:rsid w:val="00174F44"/>
    <w:rsid w:val="001751EB"/>
    <w:rsid w:val="0017526D"/>
    <w:rsid w:val="00175333"/>
    <w:rsid w:val="00175478"/>
    <w:rsid w:val="001754CB"/>
    <w:rsid w:val="001769F0"/>
    <w:rsid w:val="001772B3"/>
    <w:rsid w:val="00177A04"/>
    <w:rsid w:val="00177CC6"/>
    <w:rsid w:val="001802D6"/>
    <w:rsid w:val="001805C7"/>
    <w:rsid w:val="0018064C"/>
    <w:rsid w:val="00180850"/>
    <w:rsid w:val="00181451"/>
    <w:rsid w:val="00181B4B"/>
    <w:rsid w:val="001821A8"/>
    <w:rsid w:val="00182413"/>
    <w:rsid w:val="00182B2D"/>
    <w:rsid w:val="0018368D"/>
    <w:rsid w:val="001836C1"/>
    <w:rsid w:val="00183981"/>
    <w:rsid w:val="0018427B"/>
    <w:rsid w:val="00185099"/>
    <w:rsid w:val="00185227"/>
    <w:rsid w:val="00185A18"/>
    <w:rsid w:val="00185C31"/>
    <w:rsid w:val="00185FDB"/>
    <w:rsid w:val="001860A3"/>
    <w:rsid w:val="001861E1"/>
    <w:rsid w:val="00186991"/>
    <w:rsid w:val="00186A50"/>
    <w:rsid w:val="00186CBC"/>
    <w:rsid w:val="00186F50"/>
    <w:rsid w:val="00187039"/>
    <w:rsid w:val="001875DF"/>
    <w:rsid w:val="00187FB6"/>
    <w:rsid w:val="001904FF"/>
    <w:rsid w:val="001918BA"/>
    <w:rsid w:val="00192FEC"/>
    <w:rsid w:val="00193F22"/>
    <w:rsid w:val="0019508B"/>
    <w:rsid w:val="00196104"/>
    <w:rsid w:val="00196805"/>
    <w:rsid w:val="0019730A"/>
    <w:rsid w:val="001974E2"/>
    <w:rsid w:val="00197D16"/>
    <w:rsid w:val="001A09FA"/>
    <w:rsid w:val="001A0CF7"/>
    <w:rsid w:val="001A2012"/>
    <w:rsid w:val="001A22F0"/>
    <w:rsid w:val="001A2C23"/>
    <w:rsid w:val="001A32BE"/>
    <w:rsid w:val="001A382D"/>
    <w:rsid w:val="001A38C6"/>
    <w:rsid w:val="001A4856"/>
    <w:rsid w:val="001A52BD"/>
    <w:rsid w:val="001A6F6B"/>
    <w:rsid w:val="001A71B1"/>
    <w:rsid w:val="001A7353"/>
    <w:rsid w:val="001B00A4"/>
    <w:rsid w:val="001B00DC"/>
    <w:rsid w:val="001B0B03"/>
    <w:rsid w:val="001B0E73"/>
    <w:rsid w:val="001B0FFC"/>
    <w:rsid w:val="001B101A"/>
    <w:rsid w:val="001B122E"/>
    <w:rsid w:val="001B211E"/>
    <w:rsid w:val="001B241F"/>
    <w:rsid w:val="001B2508"/>
    <w:rsid w:val="001B270D"/>
    <w:rsid w:val="001B2EC2"/>
    <w:rsid w:val="001B3752"/>
    <w:rsid w:val="001B3996"/>
    <w:rsid w:val="001B4BDB"/>
    <w:rsid w:val="001B4E18"/>
    <w:rsid w:val="001B4F02"/>
    <w:rsid w:val="001B51D9"/>
    <w:rsid w:val="001B51DB"/>
    <w:rsid w:val="001B56EB"/>
    <w:rsid w:val="001B5A5B"/>
    <w:rsid w:val="001B5B94"/>
    <w:rsid w:val="001B5BBC"/>
    <w:rsid w:val="001B6085"/>
    <w:rsid w:val="001B6299"/>
    <w:rsid w:val="001B7031"/>
    <w:rsid w:val="001B718D"/>
    <w:rsid w:val="001B7C8F"/>
    <w:rsid w:val="001C05A0"/>
    <w:rsid w:val="001C14D8"/>
    <w:rsid w:val="001C1DB1"/>
    <w:rsid w:val="001C2187"/>
    <w:rsid w:val="001C2A85"/>
    <w:rsid w:val="001C300F"/>
    <w:rsid w:val="001C3A5C"/>
    <w:rsid w:val="001C4976"/>
    <w:rsid w:val="001C4BE6"/>
    <w:rsid w:val="001C4C9A"/>
    <w:rsid w:val="001C60DE"/>
    <w:rsid w:val="001C6160"/>
    <w:rsid w:val="001C6257"/>
    <w:rsid w:val="001C6B7B"/>
    <w:rsid w:val="001C70BA"/>
    <w:rsid w:val="001C717C"/>
    <w:rsid w:val="001C7A28"/>
    <w:rsid w:val="001C7CA9"/>
    <w:rsid w:val="001D0F9F"/>
    <w:rsid w:val="001D21E3"/>
    <w:rsid w:val="001D2CDE"/>
    <w:rsid w:val="001D305F"/>
    <w:rsid w:val="001D31FB"/>
    <w:rsid w:val="001D32EB"/>
    <w:rsid w:val="001D4208"/>
    <w:rsid w:val="001D428A"/>
    <w:rsid w:val="001D4DBC"/>
    <w:rsid w:val="001D5417"/>
    <w:rsid w:val="001D5B8F"/>
    <w:rsid w:val="001D5FF0"/>
    <w:rsid w:val="001D60C3"/>
    <w:rsid w:val="001D6390"/>
    <w:rsid w:val="001D6448"/>
    <w:rsid w:val="001D6718"/>
    <w:rsid w:val="001D6C8F"/>
    <w:rsid w:val="001D77E9"/>
    <w:rsid w:val="001D7E89"/>
    <w:rsid w:val="001E0219"/>
    <w:rsid w:val="001E08AD"/>
    <w:rsid w:val="001E1476"/>
    <w:rsid w:val="001E17E9"/>
    <w:rsid w:val="001E1C17"/>
    <w:rsid w:val="001E2082"/>
    <w:rsid w:val="001E27A2"/>
    <w:rsid w:val="001E2DE6"/>
    <w:rsid w:val="001E2EB4"/>
    <w:rsid w:val="001E3AEA"/>
    <w:rsid w:val="001E40CF"/>
    <w:rsid w:val="001E40FF"/>
    <w:rsid w:val="001E448C"/>
    <w:rsid w:val="001E4FA7"/>
    <w:rsid w:val="001E6162"/>
    <w:rsid w:val="001E69EA"/>
    <w:rsid w:val="001E6AE3"/>
    <w:rsid w:val="001E71FD"/>
    <w:rsid w:val="001E750E"/>
    <w:rsid w:val="001E7748"/>
    <w:rsid w:val="001E7886"/>
    <w:rsid w:val="001E7EC2"/>
    <w:rsid w:val="001F0247"/>
    <w:rsid w:val="001F08FA"/>
    <w:rsid w:val="001F1004"/>
    <w:rsid w:val="001F138E"/>
    <w:rsid w:val="001F13B6"/>
    <w:rsid w:val="001F253A"/>
    <w:rsid w:val="001F284F"/>
    <w:rsid w:val="001F4A12"/>
    <w:rsid w:val="001F4ACE"/>
    <w:rsid w:val="001F5489"/>
    <w:rsid w:val="001F55E7"/>
    <w:rsid w:val="001F56DD"/>
    <w:rsid w:val="001F59B7"/>
    <w:rsid w:val="001F6371"/>
    <w:rsid w:val="001F6787"/>
    <w:rsid w:val="001F6B88"/>
    <w:rsid w:val="001F6BFB"/>
    <w:rsid w:val="001F6BFD"/>
    <w:rsid w:val="001F6DE8"/>
    <w:rsid w:val="001F754C"/>
    <w:rsid w:val="001F779F"/>
    <w:rsid w:val="001F78E0"/>
    <w:rsid w:val="002006B9"/>
    <w:rsid w:val="00200AF1"/>
    <w:rsid w:val="00200FF6"/>
    <w:rsid w:val="0020139F"/>
    <w:rsid w:val="0020190B"/>
    <w:rsid w:val="0020234A"/>
    <w:rsid w:val="002023C1"/>
    <w:rsid w:val="00202EEE"/>
    <w:rsid w:val="00202F39"/>
    <w:rsid w:val="00203365"/>
    <w:rsid w:val="00203AED"/>
    <w:rsid w:val="00203BE8"/>
    <w:rsid w:val="00204271"/>
    <w:rsid w:val="00204521"/>
    <w:rsid w:val="002048C6"/>
    <w:rsid w:val="002049C8"/>
    <w:rsid w:val="00206331"/>
    <w:rsid w:val="002063EA"/>
    <w:rsid w:val="002068A1"/>
    <w:rsid w:val="00206AA2"/>
    <w:rsid w:val="00206C42"/>
    <w:rsid w:val="00207842"/>
    <w:rsid w:val="00207DC2"/>
    <w:rsid w:val="002102D4"/>
    <w:rsid w:val="0021035D"/>
    <w:rsid w:val="002107C6"/>
    <w:rsid w:val="00210ACB"/>
    <w:rsid w:val="00210AD0"/>
    <w:rsid w:val="00210EEB"/>
    <w:rsid w:val="00210F4E"/>
    <w:rsid w:val="00211396"/>
    <w:rsid w:val="002118C1"/>
    <w:rsid w:val="002120ED"/>
    <w:rsid w:val="002128DF"/>
    <w:rsid w:val="002133DD"/>
    <w:rsid w:val="002137E5"/>
    <w:rsid w:val="00213ADC"/>
    <w:rsid w:val="00214706"/>
    <w:rsid w:val="0021499D"/>
    <w:rsid w:val="00215B9E"/>
    <w:rsid w:val="00216511"/>
    <w:rsid w:val="00216A98"/>
    <w:rsid w:val="00216B03"/>
    <w:rsid w:val="00217500"/>
    <w:rsid w:val="00220012"/>
    <w:rsid w:val="0022016D"/>
    <w:rsid w:val="00220253"/>
    <w:rsid w:val="002204C5"/>
    <w:rsid w:val="00220C1C"/>
    <w:rsid w:val="00220E6F"/>
    <w:rsid w:val="00221373"/>
    <w:rsid w:val="00221408"/>
    <w:rsid w:val="00221D4F"/>
    <w:rsid w:val="0022207B"/>
    <w:rsid w:val="002228F1"/>
    <w:rsid w:val="00223AE9"/>
    <w:rsid w:val="00223F75"/>
    <w:rsid w:val="00224179"/>
    <w:rsid w:val="00225390"/>
    <w:rsid w:val="00225454"/>
    <w:rsid w:val="002267D7"/>
    <w:rsid w:val="00226827"/>
    <w:rsid w:val="00226E9C"/>
    <w:rsid w:val="00227A54"/>
    <w:rsid w:val="00227CF7"/>
    <w:rsid w:val="00227F43"/>
    <w:rsid w:val="00230930"/>
    <w:rsid w:val="00231549"/>
    <w:rsid w:val="002321A1"/>
    <w:rsid w:val="00232349"/>
    <w:rsid w:val="002326D5"/>
    <w:rsid w:val="002330C1"/>
    <w:rsid w:val="002336A2"/>
    <w:rsid w:val="0023392F"/>
    <w:rsid w:val="002340DD"/>
    <w:rsid w:val="0023484F"/>
    <w:rsid w:val="002351F7"/>
    <w:rsid w:val="00235771"/>
    <w:rsid w:val="0023692E"/>
    <w:rsid w:val="00236E55"/>
    <w:rsid w:val="002374D6"/>
    <w:rsid w:val="00237688"/>
    <w:rsid w:val="00237C8F"/>
    <w:rsid w:val="00240873"/>
    <w:rsid w:val="00240B7E"/>
    <w:rsid w:val="002411FC"/>
    <w:rsid w:val="002416B5"/>
    <w:rsid w:val="00241828"/>
    <w:rsid w:val="002418A2"/>
    <w:rsid w:val="00241BC1"/>
    <w:rsid w:val="00242A12"/>
    <w:rsid w:val="00242FA2"/>
    <w:rsid w:val="002436FC"/>
    <w:rsid w:val="00243734"/>
    <w:rsid w:val="00243A9D"/>
    <w:rsid w:val="00243FFD"/>
    <w:rsid w:val="00245310"/>
    <w:rsid w:val="0024643D"/>
    <w:rsid w:val="002464A6"/>
    <w:rsid w:val="00246EDB"/>
    <w:rsid w:val="002473E9"/>
    <w:rsid w:val="00247F37"/>
    <w:rsid w:val="00250058"/>
    <w:rsid w:val="0025047E"/>
    <w:rsid w:val="0025174E"/>
    <w:rsid w:val="00251A5F"/>
    <w:rsid w:val="00251C0C"/>
    <w:rsid w:val="00251FDD"/>
    <w:rsid w:val="00251FE4"/>
    <w:rsid w:val="00252F26"/>
    <w:rsid w:val="00253150"/>
    <w:rsid w:val="002533CA"/>
    <w:rsid w:val="002533D4"/>
    <w:rsid w:val="00253565"/>
    <w:rsid w:val="002538C0"/>
    <w:rsid w:val="00253C63"/>
    <w:rsid w:val="002545A6"/>
    <w:rsid w:val="00254EF4"/>
    <w:rsid w:val="00255614"/>
    <w:rsid w:val="002556C5"/>
    <w:rsid w:val="002558AA"/>
    <w:rsid w:val="00255913"/>
    <w:rsid w:val="00257B35"/>
    <w:rsid w:val="002604A3"/>
    <w:rsid w:val="00261867"/>
    <w:rsid w:val="00261AA1"/>
    <w:rsid w:val="00262B91"/>
    <w:rsid w:val="002630C7"/>
    <w:rsid w:val="0026312D"/>
    <w:rsid w:val="0026408A"/>
    <w:rsid w:val="00264565"/>
    <w:rsid w:val="00264B8F"/>
    <w:rsid w:val="00264C01"/>
    <w:rsid w:val="00264EA9"/>
    <w:rsid w:val="0026673D"/>
    <w:rsid w:val="00267940"/>
    <w:rsid w:val="00267F59"/>
    <w:rsid w:val="00270C6A"/>
    <w:rsid w:val="0027108E"/>
    <w:rsid w:val="0027149A"/>
    <w:rsid w:val="00271807"/>
    <w:rsid w:val="0027187B"/>
    <w:rsid w:val="00273101"/>
    <w:rsid w:val="00273123"/>
    <w:rsid w:val="002738B5"/>
    <w:rsid w:val="0027478B"/>
    <w:rsid w:val="00274C19"/>
    <w:rsid w:val="00274C55"/>
    <w:rsid w:val="00275195"/>
    <w:rsid w:val="00275EC7"/>
    <w:rsid w:val="00276653"/>
    <w:rsid w:val="00276989"/>
    <w:rsid w:val="00276F3A"/>
    <w:rsid w:val="00277036"/>
    <w:rsid w:val="002804A9"/>
    <w:rsid w:val="0028050F"/>
    <w:rsid w:val="0028060B"/>
    <w:rsid w:val="00280F09"/>
    <w:rsid w:val="00281174"/>
    <w:rsid w:val="00281ECB"/>
    <w:rsid w:val="00282389"/>
    <w:rsid w:val="002834E8"/>
    <w:rsid w:val="00283E88"/>
    <w:rsid w:val="00284E40"/>
    <w:rsid w:val="002852FA"/>
    <w:rsid w:val="00286335"/>
    <w:rsid w:val="00286B56"/>
    <w:rsid w:val="00286E61"/>
    <w:rsid w:val="00286FCA"/>
    <w:rsid w:val="00287027"/>
    <w:rsid w:val="00287605"/>
    <w:rsid w:val="00287FC1"/>
    <w:rsid w:val="002910A1"/>
    <w:rsid w:val="00291721"/>
    <w:rsid w:val="002918CF"/>
    <w:rsid w:val="0029272A"/>
    <w:rsid w:val="00292EEE"/>
    <w:rsid w:val="00292F24"/>
    <w:rsid w:val="00293FD2"/>
    <w:rsid w:val="00294567"/>
    <w:rsid w:val="00295726"/>
    <w:rsid w:val="00295C67"/>
    <w:rsid w:val="00297158"/>
    <w:rsid w:val="00297919"/>
    <w:rsid w:val="0029791B"/>
    <w:rsid w:val="00297A3A"/>
    <w:rsid w:val="002A0325"/>
    <w:rsid w:val="002A03AA"/>
    <w:rsid w:val="002A0A8A"/>
    <w:rsid w:val="002A0D42"/>
    <w:rsid w:val="002A1BF9"/>
    <w:rsid w:val="002A219E"/>
    <w:rsid w:val="002A2B41"/>
    <w:rsid w:val="002A329C"/>
    <w:rsid w:val="002A35EC"/>
    <w:rsid w:val="002A4668"/>
    <w:rsid w:val="002A4F93"/>
    <w:rsid w:val="002A54F8"/>
    <w:rsid w:val="002A5572"/>
    <w:rsid w:val="002A563E"/>
    <w:rsid w:val="002A5ABB"/>
    <w:rsid w:val="002A6879"/>
    <w:rsid w:val="002A6CDB"/>
    <w:rsid w:val="002A7C07"/>
    <w:rsid w:val="002B0DF9"/>
    <w:rsid w:val="002B16CE"/>
    <w:rsid w:val="002B1B1F"/>
    <w:rsid w:val="002B21A0"/>
    <w:rsid w:val="002B296E"/>
    <w:rsid w:val="002B2C14"/>
    <w:rsid w:val="002B2E4A"/>
    <w:rsid w:val="002B2EAC"/>
    <w:rsid w:val="002B37F6"/>
    <w:rsid w:val="002B3F87"/>
    <w:rsid w:val="002B402B"/>
    <w:rsid w:val="002B413C"/>
    <w:rsid w:val="002B4140"/>
    <w:rsid w:val="002B428A"/>
    <w:rsid w:val="002B436A"/>
    <w:rsid w:val="002B43A7"/>
    <w:rsid w:val="002B521A"/>
    <w:rsid w:val="002B5408"/>
    <w:rsid w:val="002B55F8"/>
    <w:rsid w:val="002B61BF"/>
    <w:rsid w:val="002B6A33"/>
    <w:rsid w:val="002B77F4"/>
    <w:rsid w:val="002B792E"/>
    <w:rsid w:val="002C029A"/>
    <w:rsid w:val="002C14AA"/>
    <w:rsid w:val="002C1696"/>
    <w:rsid w:val="002C1C1D"/>
    <w:rsid w:val="002C1F78"/>
    <w:rsid w:val="002C243E"/>
    <w:rsid w:val="002C27BF"/>
    <w:rsid w:val="002C2888"/>
    <w:rsid w:val="002C2D87"/>
    <w:rsid w:val="002C31DE"/>
    <w:rsid w:val="002C3292"/>
    <w:rsid w:val="002C3AEA"/>
    <w:rsid w:val="002C47A8"/>
    <w:rsid w:val="002C4925"/>
    <w:rsid w:val="002C4A6E"/>
    <w:rsid w:val="002C4BE8"/>
    <w:rsid w:val="002C4E74"/>
    <w:rsid w:val="002C667F"/>
    <w:rsid w:val="002C6975"/>
    <w:rsid w:val="002C6BA2"/>
    <w:rsid w:val="002D028E"/>
    <w:rsid w:val="002D0A5D"/>
    <w:rsid w:val="002D1251"/>
    <w:rsid w:val="002D1A22"/>
    <w:rsid w:val="002D1DD6"/>
    <w:rsid w:val="002D3F94"/>
    <w:rsid w:val="002D40DC"/>
    <w:rsid w:val="002D4629"/>
    <w:rsid w:val="002D54C2"/>
    <w:rsid w:val="002D559C"/>
    <w:rsid w:val="002D5CBD"/>
    <w:rsid w:val="002D5E19"/>
    <w:rsid w:val="002D60F1"/>
    <w:rsid w:val="002D6189"/>
    <w:rsid w:val="002D6642"/>
    <w:rsid w:val="002D6735"/>
    <w:rsid w:val="002D6744"/>
    <w:rsid w:val="002D6790"/>
    <w:rsid w:val="002D6B27"/>
    <w:rsid w:val="002D6FC5"/>
    <w:rsid w:val="002D7043"/>
    <w:rsid w:val="002D796D"/>
    <w:rsid w:val="002D7D08"/>
    <w:rsid w:val="002D7FEF"/>
    <w:rsid w:val="002E04B1"/>
    <w:rsid w:val="002E0836"/>
    <w:rsid w:val="002E162F"/>
    <w:rsid w:val="002E1704"/>
    <w:rsid w:val="002E20AD"/>
    <w:rsid w:val="002E309C"/>
    <w:rsid w:val="002E31A2"/>
    <w:rsid w:val="002E3949"/>
    <w:rsid w:val="002E3AD0"/>
    <w:rsid w:val="002E431F"/>
    <w:rsid w:val="002E5381"/>
    <w:rsid w:val="002E60C2"/>
    <w:rsid w:val="002E63AD"/>
    <w:rsid w:val="002E6A84"/>
    <w:rsid w:val="002E73A0"/>
    <w:rsid w:val="002F03B0"/>
    <w:rsid w:val="002F0454"/>
    <w:rsid w:val="002F0526"/>
    <w:rsid w:val="002F0806"/>
    <w:rsid w:val="002F0C53"/>
    <w:rsid w:val="002F17C3"/>
    <w:rsid w:val="002F1825"/>
    <w:rsid w:val="002F1B4B"/>
    <w:rsid w:val="002F2F35"/>
    <w:rsid w:val="002F3365"/>
    <w:rsid w:val="002F3640"/>
    <w:rsid w:val="002F36DB"/>
    <w:rsid w:val="002F3B24"/>
    <w:rsid w:val="002F4C32"/>
    <w:rsid w:val="002F6089"/>
    <w:rsid w:val="002F62CE"/>
    <w:rsid w:val="002F62CF"/>
    <w:rsid w:val="002F66F4"/>
    <w:rsid w:val="002F75BA"/>
    <w:rsid w:val="002F771F"/>
    <w:rsid w:val="00300452"/>
    <w:rsid w:val="0030066C"/>
    <w:rsid w:val="00300A93"/>
    <w:rsid w:val="00301580"/>
    <w:rsid w:val="003015CB"/>
    <w:rsid w:val="003016F2"/>
    <w:rsid w:val="00301DB3"/>
    <w:rsid w:val="00302964"/>
    <w:rsid w:val="00302CDE"/>
    <w:rsid w:val="003035D6"/>
    <w:rsid w:val="00303735"/>
    <w:rsid w:val="00304DAF"/>
    <w:rsid w:val="0030509D"/>
    <w:rsid w:val="0030566E"/>
    <w:rsid w:val="00307DF5"/>
    <w:rsid w:val="0031002F"/>
    <w:rsid w:val="003101C2"/>
    <w:rsid w:val="00311687"/>
    <w:rsid w:val="00311AE7"/>
    <w:rsid w:val="00312C13"/>
    <w:rsid w:val="003134CB"/>
    <w:rsid w:val="003134F4"/>
    <w:rsid w:val="0031368E"/>
    <w:rsid w:val="00313FA5"/>
    <w:rsid w:val="00314189"/>
    <w:rsid w:val="003147F1"/>
    <w:rsid w:val="0031489A"/>
    <w:rsid w:val="00314960"/>
    <w:rsid w:val="00314CCE"/>
    <w:rsid w:val="003153C3"/>
    <w:rsid w:val="00315CF9"/>
    <w:rsid w:val="003167AD"/>
    <w:rsid w:val="00317338"/>
    <w:rsid w:val="00317F16"/>
    <w:rsid w:val="00320B24"/>
    <w:rsid w:val="00320E56"/>
    <w:rsid w:val="00320E8E"/>
    <w:rsid w:val="003210B8"/>
    <w:rsid w:val="00321159"/>
    <w:rsid w:val="0032156B"/>
    <w:rsid w:val="003218FF"/>
    <w:rsid w:val="00321961"/>
    <w:rsid w:val="00322644"/>
    <w:rsid w:val="00322A77"/>
    <w:rsid w:val="00322DC9"/>
    <w:rsid w:val="00322E5F"/>
    <w:rsid w:val="003239A5"/>
    <w:rsid w:val="00324143"/>
    <w:rsid w:val="003258C0"/>
    <w:rsid w:val="00325938"/>
    <w:rsid w:val="00325ED5"/>
    <w:rsid w:val="0032658A"/>
    <w:rsid w:val="00326765"/>
    <w:rsid w:val="00326A3F"/>
    <w:rsid w:val="00326F18"/>
    <w:rsid w:val="00327549"/>
    <w:rsid w:val="003306C7"/>
    <w:rsid w:val="00330A09"/>
    <w:rsid w:val="00330A96"/>
    <w:rsid w:val="00330CDA"/>
    <w:rsid w:val="00330CE2"/>
    <w:rsid w:val="00330D4F"/>
    <w:rsid w:val="00330E9C"/>
    <w:rsid w:val="003314A1"/>
    <w:rsid w:val="0033164C"/>
    <w:rsid w:val="0033288A"/>
    <w:rsid w:val="00334C82"/>
    <w:rsid w:val="00334CD5"/>
    <w:rsid w:val="0033525D"/>
    <w:rsid w:val="00335268"/>
    <w:rsid w:val="00335648"/>
    <w:rsid w:val="003357D7"/>
    <w:rsid w:val="003363D2"/>
    <w:rsid w:val="00336441"/>
    <w:rsid w:val="00336B72"/>
    <w:rsid w:val="00336D0F"/>
    <w:rsid w:val="00337493"/>
    <w:rsid w:val="003377CB"/>
    <w:rsid w:val="003377EA"/>
    <w:rsid w:val="00340343"/>
    <w:rsid w:val="00340E72"/>
    <w:rsid w:val="00342779"/>
    <w:rsid w:val="00342AF7"/>
    <w:rsid w:val="00342C43"/>
    <w:rsid w:val="00342EDE"/>
    <w:rsid w:val="0034334C"/>
    <w:rsid w:val="0034463E"/>
    <w:rsid w:val="00344B1A"/>
    <w:rsid w:val="003451C6"/>
    <w:rsid w:val="00345D89"/>
    <w:rsid w:val="003463CE"/>
    <w:rsid w:val="00346E9D"/>
    <w:rsid w:val="00347263"/>
    <w:rsid w:val="003476BD"/>
    <w:rsid w:val="00347CD7"/>
    <w:rsid w:val="003504B8"/>
    <w:rsid w:val="00350786"/>
    <w:rsid w:val="00350A97"/>
    <w:rsid w:val="003516BD"/>
    <w:rsid w:val="0035176D"/>
    <w:rsid w:val="00351D0E"/>
    <w:rsid w:val="00351F29"/>
    <w:rsid w:val="00352BF4"/>
    <w:rsid w:val="00352E22"/>
    <w:rsid w:val="00353D98"/>
    <w:rsid w:val="00353FB6"/>
    <w:rsid w:val="00354D06"/>
    <w:rsid w:val="003557FE"/>
    <w:rsid w:val="0035594F"/>
    <w:rsid w:val="00355A07"/>
    <w:rsid w:val="003565E2"/>
    <w:rsid w:val="003569CB"/>
    <w:rsid w:val="00356F17"/>
    <w:rsid w:val="0036030F"/>
    <w:rsid w:val="003606F6"/>
    <w:rsid w:val="003608B1"/>
    <w:rsid w:val="0036108A"/>
    <w:rsid w:val="00361433"/>
    <w:rsid w:val="00361E87"/>
    <w:rsid w:val="00362DB5"/>
    <w:rsid w:val="00362F8E"/>
    <w:rsid w:val="00363193"/>
    <w:rsid w:val="00363614"/>
    <w:rsid w:val="003644B0"/>
    <w:rsid w:val="00364978"/>
    <w:rsid w:val="00364A93"/>
    <w:rsid w:val="00364B0B"/>
    <w:rsid w:val="003652D3"/>
    <w:rsid w:val="003655CF"/>
    <w:rsid w:val="00365788"/>
    <w:rsid w:val="00365BFD"/>
    <w:rsid w:val="00365ED7"/>
    <w:rsid w:val="003670B2"/>
    <w:rsid w:val="003671AA"/>
    <w:rsid w:val="00367519"/>
    <w:rsid w:val="003677CF"/>
    <w:rsid w:val="00367C33"/>
    <w:rsid w:val="00367C64"/>
    <w:rsid w:val="00370CD5"/>
    <w:rsid w:val="00370FE5"/>
    <w:rsid w:val="003714AE"/>
    <w:rsid w:val="00372017"/>
    <w:rsid w:val="0037274D"/>
    <w:rsid w:val="00372F3A"/>
    <w:rsid w:val="0037443D"/>
    <w:rsid w:val="00374C89"/>
    <w:rsid w:val="00374F0F"/>
    <w:rsid w:val="003766B6"/>
    <w:rsid w:val="00376882"/>
    <w:rsid w:val="00376983"/>
    <w:rsid w:val="00377299"/>
    <w:rsid w:val="003779ED"/>
    <w:rsid w:val="00377D60"/>
    <w:rsid w:val="003804AD"/>
    <w:rsid w:val="00380DAF"/>
    <w:rsid w:val="00381744"/>
    <w:rsid w:val="00381DCF"/>
    <w:rsid w:val="0038217E"/>
    <w:rsid w:val="0038284E"/>
    <w:rsid w:val="00383B44"/>
    <w:rsid w:val="00383E3E"/>
    <w:rsid w:val="0038412D"/>
    <w:rsid w:val="00384181"/>
    <w:rsid w:val="00385195"/>
    <w:rsid w:val="003857DB"/>
    <w:rsid w:val="00385A4C"/>
    <w:rsid w:val="003865CC"/>
    <w:rsid w:val="003867C8"/>
    <w:rsid w:val="003868A9"/>
    <w:rsid w:val="003869A9"/>
    <w:rsid w:val="00386A2A"/>
    <w:rsid w:val="003907BC"/>
    <w:rsid w:val="00391287"/>
    <w:rsid w:val="003913CC"/>
    <w:rsid w:val="00392BBD"/>
    <w:rsid w:val="00392BFB"/>
    <w:rsid w:val="00392CD6"/>
    <w:rsid w:val="00392F59"/>
    <w:rsid w:val="00393684"/>
    <w:rsid w:val="003938C7"/>
    <w:rsid w:val="00393BCC"/>
    <w:rsid w:val="00395184"/>
    <w:rsid w:val="00396424"/>
    <w:rsid w:val="00396996"/>
    <w:rsid w:val="00396BA0"/>
    <w:rsid w:val="0039725C"/>
    <w:rsid w:val="00397DA3"/>
    <w:rsid w:val="003A07AA"/>
    <w:rsid w:val="003A0CAB"/>
    <w:rsid w:val="003A11F3"/>
    <w:rsid w:val="003A1299"/>
    <w:rsid w:val="003A14FB"/>
    <w:rsid w:val="003A1DBD"/>
    <w:rsid w:val="003A215F"/>
    <w:rsid w:val="003A26AA"/>
    <w:rsid w:val="003A2DD6"/>
    <w:rsid w:val="003A437F"/>
    <w:rsid w:val="003A4523"/>
    <w:rsid w:val="003A4E25"/>
    <w:rsid w:val="003A6273"/>
    <w:rsid w:val="003A65EF"/>
    <w:rsid w:val="003A6CBA"/>
    <w:rsid w:val="003A7420"/>
    <w:rsid w:val="003A7F06"/>
    <w:rsid w:val="003B03C6"/>
    <w:rsid w:val="003B080E"/>
    <w:rsid w:val="003B0C06"/>
    <w:rsid w:val="003B11FB"/>
    <w:rsid w:val="003B1640"/>
    <w:rsid w:val="003B16CB"/>
    <w:rsid w:val="003B2099"/>
    <w:rsid w:val="003B2BA0"/>
    <w:rsid w:val="003B3261"/>
    <w:rsid w:val="003B3373"/>
    <w:rsid w:val="003B3BCC"/>
    <w:rsid w:val="003B50CC"/>
    <w:rsid w:val="003B5253"/>
    <w:rsid w:val="003B5262"/>
    <w:rsid w:val="003B5ACF"/>
    <w:rsid w:val="003B5B2B"/>
    <w:rsid w:val="003B5C94"/>
    <w:rsid w:val="003B6545"/>
    <w:rsid w:val="003B67F2"/>
    <w:rsid w:val="003B74CD"/>
    <w:rsid w:val="003B7813"/>
    <w:rsid w:val="003B7E96"/>
    <w:rsid w:val="003B7FE3"/>
    <w:rsid w:val="003C05A3"/>
    <w:rsid w:val="003C0BC8"/>
    <w:rsid w:val="003C1547"/>
    <w:rsid w:val="003C1679"/>
    <w:rsid w:val="003C21BE"/>
    <w:rsid w:val="003C2808"/>
    <w:rsid w:val="003C2F11"/>
    <w:rsid w:val="003C369A"/>
    <w:rsid w:val="003C3C17"/>
    <w:rsid w:val="003C495C"/>
    <w:rsid w:val="003C5434"/>
    <w:rsid w:val="003C5797"/>
    <w:rsid w:val="003C5A55"/>
    <w:rsid w:val="003C76FD"/>
    <w:rsid w:val="003C7700"/>
    <w:rsid w:val="003C7AA8"/>
    <w:rsid w:val="003D08F2"/>
    <w:rsid w:val="003D2B65"/>
    <w:rsid w:val="003D2EB2"/>
    <w:rsid w:val="003D2F4A"/>
    <w:rsid w:val="003D3166"/>
    <w:rsid w:val="003D3341"/>
    <w:rsid w:val="003D3C5D"/>
    <w:rsid w:val="003D4083"/>
    <w:rsid w:val="003D4336"/>
    <w:rsid w:val="003D44AE"/>
    <w:rsid w:val="003D464D"/>
    <w:rsid w:val="003D542D"/>
    <w:rsid w:val="003D5833"/>
    <w:rsid w:val="003D589B"/>
    <w:rsid w:val="003D5EB7"/>
    <w:rsid w:val="003D67A8"/>
    <w:rsid w:val="003D7C46"/>
    <w:rsid w:val="003D7D84"/>
    <w:rsid w:val="003D7F76"/>
    <w:rsid w:val="003E11F7"/>
    <w:rsid w:val="003E136F"/>
    <w:rsid w:val="003E19F2"/>
    <w:rsid w:val="003E1D43"/>
    <w:rsid w:val="003E2E5D"/>
    <w:rsid w:val="003E2F0E"/>
    <w:rsid w:val="003E300D"/>
    <w:rsid w:val="003E3695"/>
    <w:rsid w:val="003E3A75"/>
    <w:rsid w:val="003E3F87"/>
    <w:rsid w:val="003E4795"/>
    <w:rsid w:val="003E512A"/>
    <w:rsid w:val="003E54D1"/>
    <w:rsid w:val="003E5D86"/>
    <w:rsid w:val="003E5ECC"/>
    <w:rsid w:val="003E63D8"/>
    <w:rsid w:val="003E6BE8"/>
    <w:rsid w:val="003E7373"/>
    <w:rsid w:val="003E7F80"/>
    <w:rsid w:val="003F0311"/>
    <w:rsid w:val="003F05E4"/>
    <w:rsid w:val="003F099E"/>
    <w:rsid w:val="003F0AF4"/>
    <w:rsid w:val="003F1203"/>
    <w:rsid w:val="003F1C18"/>
    <w:rsid w:val="003F2366"/>
    <w:rsid w:val="003F343D"/>
    <w:rsid w:val="003F4230"/>
    <w:rsid w:val="003F4E4E"/>
    <w:rsid w:val="003F6887"/>
    <w:rsid w:val="003F695C"/>
    <w:rsid w:val="003F6AE0"/>
    <w:rsid w:val="003F6B31"/>
    <w:rsid w:val="003F7669"/>
    <w:rsid w:val="003F7A21"/>
    <w:rsid w:val="003F7C45"/>
    <w:rsid w:val="004007AA"/>
    <w:rsid w:val="00400C5F"/>
    <w:rsid w:val="004017C0"/>
    <w:rsid w:val="004025B1"/>
    <w:rsid w:val="00403676"/>
    <w:rsid w:val="00404819"/>
    <w:rsid w:val="00404B4C"/>
    <w:rsid w:val="00404CC3"/>
    <w:rsid w:val="004057B4"/>
    <w:rsid w:val="00405FAB"/>
    <w:rsid w:val="0040638F"/>
    <w:rsid w:val="004065FF"/>
    <w:rsid w:val="0040746C"/>
    <w:rsid w:val="00407482"/>
    <w:rsid w:val="004074EB"/>
    <w:rsid w:val="00407AD1"/>
    <w:rsid w:val="004112D1"/>
    <w:rsid w:val="00411927"/>
    <w:rsid w:val="00411F7C"/>
    <w:rsid w:val="004125B7"/>
    <w:rsid w:val="00412857"/>
    <w:rsid w:val="00412A2D"/>
    <w:rsid w:val="00413B3E"/>
    <w:rsid w:val="004140C1"/>
    <w:rsid w:val="00414499"/>
    <w:rsid w:val="004147B7"/>
    <w:rsid w:val="00414D6E"/>
    <w:rsid w:val="00414ECE"/>
    <w:rsid w:val="0041537F"/>
    <w:rsid w:val="00415DB1"/>
    <w:rsid w:val="00415FFD"/>
    <w:rsid w:val="004160D4"/>
    <w:rsid w:val="00416EB0"/>
    <w:rsid w:val="00416ED4"/>
    <w:rsid w:val="00417B93"/>
    <w:rsid w:val="004202FA"/>
    <w:rsid w:val="00420CDF"/>
    <w:rsid w:val="00421254"/>
    <w:rsid w:val="00421331"/>
    <w:rsid w:val="004214B7"/>
    <w:rsid w:val="00421DF1"/>
    <w:rsid w:val="00421FCF"/>
    <w:rsid w:val="004222CD"/>
    <w:rsid w:val="00422EB9"/>
    <w:rsid w:val="00423888"/>
    <w:rsid w:val="00423C17"/>
    <w:rsid w:val="004253D5"/>
    <w:rsid w:val="004256C3"/>
    <w:rsid w:val="00425866"/>
    <w:rsid w:val="00426DCB"/>
    <w:rsid w:val="0043005B"/>
    <w:rsid w:val="004310A8"/>
    <w:rsid w:val="0043136F"/>
    <w:rsid w:val="00431600"/>
    <w:rsid w:val="004321FE"/>
    <w:rsid w:val="0043310B"/>
    <w:rsid w:val="00433195"/>
    <w:rsid w:val="004332E2"/>
    <w:rsid w:val="004333AB"/>
    <w:rsid w:val="00433A23"/>
    <w:rsid w:val="004350E4"/>
    <w:rsid w:val="004354E8"/>
    <w:rsid w:val="0043577C"/>
    <w:rsid w:val="004358B5"/>
    <w:rsid w:val="00435F9C"/>
    <w:rsid w:val="00436D10"/>
    <w:rsid w:val="004377E3"/>
    <w:rsid w:val="00437AD1"/>
    <w:rsid w:val="00437E8A"/>
    <w:rsid w:val="004400A6"/>
    <w:rsid w:val="00440305"/>
    <w:rsid w:val="00440429"/>
    <w:rsid w:val="00440773"/>
    <w:rsid w:val="00440A5E"/>
    <w:rsid w:val="00441503"/>
    <w:rsid w:val="00442757"/>
    <w:rsid w:val="004427F7"/>
    <w:rsid w:val="00442A38"/>
    <w:rsid w:val="00442DD5"/>
    <w:rsid w:val="00443002"/>
    <w:rsid w:val="00443A63"/>
    <w:rsid w:val="00443E44"/>
    <w:rsid w:val="00445043"/>
    <w:rsid w:val="00446EAE"/>
    <w:rsid w:val="0044722D"/>
    <w:rsid w:val="0044762B"/>
    <w:rsid w:val="0045032B"/>
    <w:rsid w:val="0045045E"/>
    <w:rsid w:val="00450CF3"/>
    <w:rsid w:val="00450DAF"/>
    <w:rsid w:val="0045175A"/>
    <w:rsid w:val="0045177E"/>
    <w:rsid w:val="00451818"/>
    <w:rsid w:val="004525EE"/>
    <w:rsid w:val="004528B8"/>
    <w:rsid w:val="00453398"/>
    <w:rsid w:val="00453445"/>
    <w:rsid w:val="0045365C"/>
    <w:rsid w:val="00453AB1"/>
    <w:rsid w:val="00453FCD"/>
    <w:rsid w:val="00454015"/>
    <w:rsid w:val="004549E7"/>
    <w:rsid w:val="00454B34"/>
    <w:rsid w:val="00454CA6"/>
    <w:rsid w:val="004552CF"/>
    <w:rsid w:val="00456DFE"/>
    <w:rsid w:val="004575F5"/>
    <w:rsid w:val="00457E91"/>
    <w:rsid w:val="00460304"/>
    <w:rsid w:val="0046112D"/>
    <w:rsid w:val="00461720"/>
    <w:rsid w:val="00461831"/>
    <w:rsid w:val="00461AD4"/>
    <w:rsid w:val="00461FE3"/>
    <w:rsid w:val="004625C5"/>
    <w:rsid w:val="00462800"/>
    <w:rsid w:val="0046289B"/>
    <w:rsid w:val="00462B48"/>
    <w:rsid w:val="004632A7"/>
    <w:rsid w:val="00463400"/>
    <w:rsid w:val="004647C3"/>
    <w:rsid w:val="004648F6"/>
    <w:rsid w:val="00464D95"/>
    <w:rsid w:val="00464F89"/>
    <w:rsid w:val="004651C8"/>
    <w:rsid w:val="004652EF"/>
    <w:rsid w:val="00465DDC"/>
    <w:rsid w:val="004662E4"/>
    <w:rsid w:val="004666C1"/>
    <w:rsid w:val="00466C54"/>
    <w:rsid w:val="00467AEA"/>
    <w:rsid w:val="0047166E"/>
    <w:rsid w:val="0047221D"/>
    <w:rsid w:val="00472BF0"/>
    <w:rsid w:val="004731A1"/>
    <w:rsid w:val="00473381"/>
    <w:rsid w:val="00473610"/>
    <w:rsid w:val="004736EB"/>
    <w:rsid w:val="004737C0"/>
    <w:rsid w:val="004754E6"/>
    <w:rsid w:val="0047566E"/>
    <w:rsid w:val="004762D0"/>
    <w:rsid w:val="00476331"/>
    <w:rsid w:val="004765CA"/>
    <w:rsid w:val="00476ABC"/>
    <w:rsid w:val="00476EA2"/>
    <w:rsid w:val="00477169"/>
    <w:rsid w:val="00477566"/>
    <w:rsid w:val="0048076D"/>
    <w:rsid w:val="00481884"/>
    <w:rsid w:val="00481C3E"/>
    <w:rsid w:val="00482059"/>
    <w:rsid w:val="00482542"/>
    <w:rsid w:val="00482571"/>
    <w:rsid w:val="0048275C"/>
    <w:rsid w:val="0048327A"/>
    <w:rsid w:val="00483A30"/>
    <w:rsid w:val="00484ABB"/>
    <w:rsid w:val="00484C8B"/>
    <w:rsid w:val="00485008"/>
    <w:rsid w:val="004854C8"/>
    <w:rsid w:val="00485636"/>
    <w:rsid w:val="00485A9D"/>
    <w:rsid w:val="00487AE1"/>
    <w:rsid w:val="00487EEB"/>
    <w:rsid w:val="0049069F"/>
    <w:rsid w:val="00490A11"/>
    <w:rsid w:val="00490B32"/>
    <w:rsid w:val="00490EAD"/>
    <w:rsid w:val="00491BBE"/>
    <w:rsid w:val="0049260C"/>
    <w:rsid w:val="0049267D"/>
    <w:rsid w:val="0049298B"/>
    <w:rsid w:val="00492C8C"/>
    <w:rsid w:val="004932EB"/>
    <w:rsid w:val="00494BB7"/>
    <w:rsid w:val="004955A0"/>
    <w:rsid w:val="004956C5"/>
    <w:rsid w:val="00496073"/>
    <w:rsid w:val="004960CE"/>
    <w:rsid w:val="00496437"/>
    <w:rsid w:val="004967F2"/>
    <w:rsid w:val="0049735E"/>
    <w:rsid w:val="00497602"/>
    <w:rsid w:val="0049779F"/>
    <w:rsid w:val="00497DDF"/>
    <w:rsid w:val="004A0917"/>
    <w:rsid w:val="004A0F34"/>
    <w:rsid w:val="004A11DF"/>
    <w:rsid w:val="004A1302"/>
    <w:rsid w:val="004A1D5A"/>
    <w:rsid w:val="004A2284"/>
    <w:rsid w:val="004A2765"/>
    <w:rsid w:val="004A2EA1"/>
    <w:rsid w:val="004A367A"/>
    <w:rsid w:val="004A3811"/>
    <w:rsid w:val="004A3849"/>
    <w:rsid w:val="004A38AB"/>
    <w:rsid w:val="004A3C70"/>
    <w:rsid w:val="004A42DC"/>
    <w:rsid w:val="004A4581"/>
    <w:rsid w:val="004A60A9"/>
    <w:rsid w:val="004A718E"/>
    <w:rsid w:val="004A75DB"/>
    <w:rsid w:val="004A788B"/>
    <w:rsid w:val="004A7918"/>
    <w:rsid w:val="004A7A77"/>
    <w:rsid w:val="004A7C39"/>
    <w:rsid w:val="004A7D77"/>
    <w:rsid w:val="004B03B8"/>
    <w:rsid w:val="004B0967"/>
    <w:rsid w:val="004B0DCC"/>
    <w:rsid w:val="004B0EBE"/>
    <w:rsid w:val="004B162A"/>
    <w:rsid w:val="004B16DC"/>
    <w:rsid w:val="004B22D5"/>
    <w:rsid w:val="004B249C"/>
    <w:rsid w:val="004B28C8"/>
    <w:rsid w:val="004B3079"/>
    <w:rsid w:val="004B3311"/>
    <w:rsid w:val="004B4458"/>
    <w:rsid w:val="004B4F22"/>
    <w:rsid w:val="004B4FD1"/>
    <w:rsid w:val="004B5469"/>
    <w:rsid w:val="004B5782"/>
    <w:rsid w:val="004B5BD0"/>
    <w:rsid w:val="004B5FA6"/>
    <w:rsid w:val="004B6570"/>
    <w:rsid w:val="004B6675"/>
    <w:rsid w:val="004B7091"/>
    <w:rsid w:val="004B719D"/>
    <w:rsid w:val="004B73D1"/>
    <w:rsid w:val="004B7E00"/>
    <w:rsid w:val="004C0512"/>
    <w:rsid w:val="004C061B"/>
    <w:rsid w:val="004C0C00"/>
    <w:rsid w:val="004C23C5"/>
    <w:rsid w:val="004C43F6"/>
    <w:rsid w:val="004C456D"/>
    <w:rsid w:val="004C491B"/>
    <w:rsid w:val="004C5295"/>
    <w:rsid w:val="004C52C0"/>
    <w:rsid w:val="004C5D49"/>
    <w:rsid w:val="004C767B"/>
    <w:rsid w:val="004C7FE1"/>
    <w:rsid w:val="004D040D"/>
    <w:rsid w:val="004D0B04"/>
    <w:rsid w:val="004D1B4B"/>
    <w:rsid w:val="004D1F17"/>
    <w:rsid w:val="004D20E7"/>
    <w:rsid w:val="004D255F"/>
    <w:rsid w:val="004D2855"/>
    <w:rsid w:val="004D294C"/>
    <w:rsid w:val="004D2EB6"/>
    <w:rsid w:val="004D5A3E"/>
    <w:rsid w:val="004D5F52"/>
    <w:rsid w:val="004D6428"/>
    <w:rsid w:val="004D6EE3"/>
    <w:rsid w:val="004D71D4"/>
    <w:rsid w:val="004D73B5"/>
    <w:rsid w:val="004D784A"/>
    <w:rsid w:val="004E01DF"/>
    <w:rsid w:val="004E088A"/>
    <w:rsid w:val="004E0A58"/>
    <w:rsid w:val="004E0BF6"/>
    <w:rsid w:val="004E0DFA"/>
    <w:rsid w:val="004E0EEF"/>
    <w:rsid w:val="004E1170"/>
    <w:rsid w:val="004E19DF"/>
    <w:rsid w:val="004E2897"/>
    <w:rsid w:val="004E33F6"/>
    <w:rsid w:val="004E3C16"/>
    <w:rsid w:val="004E4324"/>
    <w:rsid w:val="004E4580"/>
    <w:rsid w:val="004E4936"/>
    <w:rsid w:val="004E49CE"/>
    <w:rsid w:val="004E4E9C"/>
    <w:rsid w:val="004E52D4"/>
    <w:rsid w:val="004E61BC"/>
    <w:rsid w:val="004E68A3"/>
    <w:rsid w:val="004E7367"/>
    <w:rsid w:val="004E76F5"/>
    <w:rsid w:val="004E7C07"/>
    <w:rsid w:val="004F139D"/>
    <w:rsid w:val="004F1404"/>
    <w:rsid w:val="004F244A"/>
    <w:rsid w:val="004F2B2B"/>
    <w:rsid w:val="004F3B1F"/>
    <w:rsid w:val="004F3B39"/>
    <w:rsid w:val="004F3D71"/>
    <w:rsid w:val="004F44EF"/>
    <w:rsid w:val="004F45D9"/>
    <w:rsid w:val="004F5858"/>
    <w:rsid w:val="004F6527"/>
    <w:rsid w:val="004F6693"/>
    <w:rsid w:val="004F7092"/>
    <w:rsid w:val="004F7269"/>
    <w:rsid w:val="004F72D0"/>
    <w:rsid w:val="00500461"/>
    <w:rsid w:val="00500A9B"/>
    <w:rsid w:val="00501280"/>
    <w:rsid w:val="00501B6E"/>
    <w:rsid w:val="00502C21"/>
    <w:rsid w:val="00502F53"/>
    <w:rsid w:val="00503812"/>
    <w:rsid w:val="005049E5"/>
    <w:rsid w:val="00504F9C"/>
    <w:rsid w:val="00505109"/>
    <w:rsid w:val="00505F31"/>
    <w:rsid w:val="00505FAF"/>
    <w:rsid w:val="00506198"/>
    <w:rsid w:val="00506A71"/>
    <w:rsid w:val="00506B31"/>
    <w:rsid w:val="005071AD"/>
    <w:rsid w:val="005072D7"/>
    <w:rsid w:val="00507A0B"/>
    <w:rsid w:val="005100A4"/>
    <w:rsid w:val="00510224"/>
    <w:rsid w:val="00510CC7"/>
    <w:rsid w:val="00510F01"/>
    <w:rsid w:val="005112E4"/>
    <w:rsid w:val="0051226C"/>
    <w:rsid w:val="0051271F"/>
    <w:rsid w:val="0051282C"/>
    <w:rsid w:val="00512FE5"/>
    <w:rsid w:val="00513F41"/>
    <w:rsid w:val="0051400B"/>
    <w:rsid w:val="00514AD7"/>
    <w:rsid w:val="00514D36"/>
    <w:rsid w:val="00514DCE"/>
    <w:rsid w:val="00516102"/>
    <w:rsid w:val="005161E5"/>
    <w:rsid w:val="00516545"/>
    <w:rsid w:val="00516C15"/>
    <w:rsid w:val="00516E66"/>
    <w:rsid w:val="005207E5"/>
    <w:rsid w:val="0052088A"/>
    <w:rsid w:val="005210FC"/>
    <w:rsid w:val="00521A48"/>
    <w:rsid w:val="00521ABB"/>
    <w:rsid w:val="0052211F"/>
    <w:rsid w:val="0052231D"/>
    <w:rsid w:val="00522D0A"/>
    <w:rsid w:val="00522F37"/>
    <w:rsid w:val="0052334F"/>
    <w:rsid w:val="00523744"/>
    <w:rsid w:val="00523B23"/>
    <w:rsid w:val="00524753"/>
    <w:rsid w:val="00524E40"/>
    <w:rsid w:val="005255FD"/>
    <w:rsid w:val="00525D12"/>
    <w:rsid w:val="00526CFD"/>
    <w:rsid w:val="005307B2"/>
    <w:rsid w:val="00530BDC"/>
    <w:rsid w:val="00531222"/>
    <w:rsid w:val="00531227"/>
    <w:rsid w:val="00531EDF"/>
    <w:rsid w:val="00532D6B"/>
    <w:rsid w:val="00532D80"/>
    <w:rsid w:val="00532E7A"/>
    <w:rsid w:val="00534766"/>
    <w:rsid w:val="00534B91"/>
    <w:rsid w:val="00535207"/>
    <w:rsid w:val="005354D1"/>
    <w:rsid w:val="00535C5F"/>
    <w:rsid w:val="00535CA0"/>
    <w:rsid w:val="00536A54"/>
    <w:rsid w:val="00536A9C"/>
    <w:rsid w:val="0053732F"/>
    <w:rsid w:val="0054004B"/>
    <w:rsid w:val="0054009D"/>
    <w:rsid w:val="0054024E"/>
    <w:rsid w:val="005406A9"/>
    <w:rsid w:val="005407F7"/>
    <w:rsid w:val="00540EF3"/>
    <w:rsid w:val="00541509"/>
    <w:rsid w:val="00541776"/>
    <w:rsid w:val="00541F67"/>
    <w:rsid w:val="00542255"/>
    <w:rsid w:val="005426B8"/>
    <w:rsid w:val="00542BB8"/>
    <w:rsid w:val="0054319D"/>
    <w:rsid w:val="005432B6"/>
    <w:rsid w:val="0054365E"/>
    <w:rsid w:val="005436EB"/>
    <w:rsid w:val="00543E00"/>
    <w:rsid w:val="00543F71"/>
    <w:rsid w:val="005442C9"/>
    <w:rsid w:val="005458AA"/>
    <w:rsid w:val="005464E6"/>
    <w:rsid w:val="005465C1"/>
    <w:rsid w:val="00546735"/>
    <w:rsid w:val="00547082"/>
    <w:rsid w:val="0054769B"/>
    <w:rsid w:val="005478FD"/>
    <w:rsid w:val="00547EF3"/>
    <w:rsid w:val="00550A53"/>
    <w:rsid w:val="00550E9C"/>
    <w:rsid w:val="00552085"/>
    <w:rsid w:val="00553BED"/>
    <w:rsid w:val="005541FA"/>
    <w:rsid w:val="00554374"/>
    <w:rsid w:val="00554A2A"/>
    <w:rsid w:val="00555CE0"/>
    <w:rsid w:val="00555D88"/>
    <w:rsid w:val="00555EED"/>
    <w:rsid w:val="005568DA"/>
    <w:rsid w:val="00556BCA"/>
    <w:rsid w:val="00556DDF"/>
    <w:rsid w:val="005576C1"/>
    <w:rsid w:val="00557B2D"/>
    <w:rsid w:val="00557F4A"/>
    <w:rsid w:val="005601C6"/>
    <w:rsid w:val="00560730"/>
    <w:rsid w:val="00560EE0"/>
    <w:rsid w:val="00561732"/>
    <w:rsid w:val="005617F4"/>
    <w:rsid w:val="005621ED"/>
    <w:rsid w:val="005623B6"/>
    <w:rsid w:val="005630E6"/>
    <w:rsid w:val="00563195"/>
    <w:rsid w:val="0056411D"/>
    <w:rsid w:val="0056433A"/>
    <w:rsid w:val="0056471E"/>
    <w:rsid w:val="00565EA2"/>
    <w:rsid w:val="005663BE"/>
    <w:rsid w:val="0056679E"/>
    <w:rsid w:val="00567138"/>
    <w:rsid w:val="005675B5"/>
    <w:rsid w:val="00567EBF"/>
    <w:rsid w:val="005704C6"/>
    <w:rsid w:val="0057074B"/>
    <w:rsid w:val="0057150F"/>
    <w:rsid w:val="00571B30"/>
    <w:rsid w:val="005727E1"/>
    <w:rsid w:val="00573666"/>
    <w:rsid w:val="0057385A"/>
    <w:rsid w:val="00573CC4"/>
    <w:rsid w:val="00573F42"/>
    <w:rsid w:val="0057432E"/>
    <w:rsid w:val="00574559"/>
    <w:rsid w:val="005754BE"/>
    <w:rsid w:val="00575A8A"/>
    <w:rsid w:val="00575BA0"/>
    <w:rsid w:val="005764A6"/>
    <w:rsid w:val="00576EE3"/>
    <w:rsid w:val="00577885"/>
    <w:rsid w:val="00577B4E"/>
    <w:rsid w:val="00577FC9"/>
    <w:rsid w:val="00580266"/>
    <w:rsid w:val="00580C31"/>
    <w:rsid w:val="00580DEC"/>
    <w:rsid w:val="00581324"/>
    <w:rsid w:val="00581833"/>
    <w:rsid w:val="00581C1C"/>
    <w:rsid w:val="00581F7C"/>
    <w:rsid w:val="005823CE"/>
    <w:rsid w:val="00582822"/>
    <w:rsid w:val="00582EC3"/>
    <w:rsid w:val="005839D1"/>
    <w:rsid w:val="00583F8F"/>
    <w:rsid w:val="005842F4"/>
    <w:rsid w:val="0058556A"/>
    <w:rsid w:val="005867FF"/>
    <w:rsid w:val="005874CE"/>
    <w:rsid w:val="00587AA4"/>
    <w:rsid w:val="00587FAE"/>
    <w:rsid w:val="0059044F"/>
    <w:rsid w:val="0059112D"/>
    <w:rsid w:val="00591238"/>
    <w:rsid w:val="00591334"/>
    <w:rsid w:val="0059144D"/>
    <w:rsid w:val="0059199C"/>
    <w:rsid w:val="00592E59"/>
    <w:rsid w:val="00593511"/>
    <w:rsid w:val="00593831"/>
    <w:rsid w:val="0059394A"/>
    <w:rsid w:val="00593FA7"/>
    <w:rsid w:val="005948CB"/>
    <w:rsid w:val="00594A25"/>
    <w:rsid w:val="0059559F"/>
    <w:rsid w:val="005961A0"/>
    <w:rsid w:val="0059637D"/>
    <w:rsid w:val="00596A34"/>
    <w:rsid w:val="00596BD2"/>
    <w:rsid w:val="005975CC"/>
    <w:rsid w:val="005976A0"/>
    <w:rsid w:val="00597CF9"/>
    <w:rsid w:val="00597F56"/>
    <w:rsid w:val="005A1D84"/>
    <w:rsid w:val="005A2653"/>
    <w:rsid w:val="005A2755"/>
    <w:rsid w:val="005A2962"/>
    <w:rsid w:val="005A30BA"/>
    <w:rsid w:val="005A320E"/>
    <w:rsid w:val="005A33DB"/>
    <w:rsid w:val="005A36E9"/>
    <w:rsid w:val="005A3C20"/>
    <w:rsid w:val="005A3C67"/>
    <w:rsid w:val="005A3C86"/>
    <w:rsid w:val="005A43FB"/>
    <w:rsid w:val="005A451C"/>
    <w:rsid w:val="005A4984"/>
    <w:rsid w:val="005A4CB0"/>
    <w:rsid w:val="005A5278"/>
    <w:rsid w:val="005A55D6"/>
    <w:rsid w:val="005A60B4"/>
    <w:rsid w:val="005A6213"/>
    <w:rsid w:val="005A633D"/>
    <w:rsid w:val="005A6FB0"/>
    <w:rsid w:val="005A6FBD"/>
    <w:rsid w:val="005A7346"/>
    <w:rsid w:val="005A75C8"/>
    <w:rsid w:val="005A771C"/>
    <w:rsid w:val="005A7A41"/>
    <w:rsid w:val="005A7B91"/>
    <w:rsid w:val="005B03F7"/>
    <w:rsid w:val="005B0437"/>
    <w:rsid w:val="005B12EF"/>
    <w:rsid w:val="005B147F"/>
    <w:rsid w:val="005B1C34"/>
    <w:rsid w:val="005B1D4B"/>
    <w:rsid w:val="005B27A4"/>
    <w:rsid w:val="005B2DC7"/>
    <w:rsid w:val="005B2E63"/>
    <w:rsid w:val="005B2FF2"/>
    <w:rsid w:val="005B3BB0"/>
    <w:rsid w:val="005B3C08"/>
    <w:rsid w:val="005B3E6E"/>
    <w:rsid w:val="005B46DE"/>
    <w:rsid w:val="005B4F33"/>
    <w:rsid w:val="005B52CF"/>
    <w:rsid w:val="005B6E2E"/>
    <w:rsid w:val="005B6F04"/>
    <w:rsid w:val="005B72D2"/>
    <w:rsid w:val="005B7B20"/>
    <w:rsid w:val="005C0A26"/>
    <w:rsid w:val="005C1011"/>
    <w:rsid w:val="005C12CA"/>
    <w:rsid w:val="005C155B"/>
    <w:rsid w:val="005C1AD1"/>
    <w:rsid w:val="005C21BA"/>
    <w:rsid w:val="005C249D"/>
    <w:rsid w:val="005C2BC1"/>
    <w:rsid w:val="005C2FF6"/>
    <w:rsid w:val="005C3B69"/>
    <w:rsid w:val="005C474D"/>
    <w:rsid w:val="005C4A5D"/>
    <w:rsid w:val="005C4D95"/>
    <w:rsid w:val="005C67CB"/>
    <w:rsid w:val="005C69D6"/>
    <w:rsid w:val="005C6ABF"/>
    <w:rsid w:val="005C6C63"/>
    <w:rsid w:val="005C7A89"/>
    <w:rsid w:val="005D088F"/>
    <w:rsid w:val="005D1540"/>
    <w:rsid w:val="005D178D"/>
    <w:rsid w:val="005D1C1E"/>
    <w:rsid w:val="005D1F41"/>
    <w:rsid w:val="005D243E"/>
    <w:rsid w:val="005D31B2"/>
    <w:rsid w:val="005D39B8"/>
    <w:rsid w:val="005D3B7D"/>
    <w:rsid w:val="005D40B4"/>
    <w:rsid w:val="005D480B"/>
    <w:rsid w:val="005D4B81"/>
    <w:rsid w:val="005D5094"/>
    <w:rsid w:val="005D50CE"/>
    <w:rsid w:val="005D5759"/>
    <w:rsid w:val="005D5C20"/>
    <w:rsid w:val="005D6BC0"/>
    <w:rsid w:val="005D6C41"/>
    <w:rsid w:val="005D6D9C"/>
    <w:rsid w:val="005D7160"/>
    <w:rsid w:val="005D7B9D"/>
    <w:rsid w:val="005D7F26"/>
    <w:rsid w:val="005E0B1B"/>
    <w:rsid w:val="005E10AF"/>
    <w:rsid w:val="005E1BC1"/>
    <w:rsid w:val="005E2A5C"/>
    <w:rsid w:val="005E2C3E"/>
    <w:rsid w:val="005E3B2C"/>
    <w:rsid w:val="005E4339"/>
    <w:rsid w:val="005E45AF"/>
    <w:rsid w:val="005E5F21"/>
    <w:rsid w:val="005E5FEE"/>
    <w:rsid w:val="005E67A4"/>
    <w:rsid w:val="005E6836"/>
    <w:rsid w:val="005E7A4C"/>
    <w:rsid w:val="005F02F5"/>
    <w:rsid w:val="005F11F5"/>
    <w:rsid w:val="005F2859"/>
    <w:rsid w:val="005F2986"/>
    <w:rsid w:val="005F2D7B"/>
    <w:rsid w:val="005F3598"/>
    <w:rsid w:val="005F36C0"/>
    <w:rsid w:val="005F5111"/>
    <w:rsid w:val="005F643E"/>
    <w:rsid w:val="005F676E"/>
    <w:rsid w:val="005F6CC9"/>
    <w:rsid w:val="005F6E6D"/>
    <w:rsid w:val="005F7A7E"/>
    <w:rsid w:val="005F7C23"/>
    <w:rsid w:val="005F7CDF"/>
    <w:rsid w:val="00600264"/>
    <w:rsid w:val="0060031E"/>
    <w:rsid w:val="00600920"/>
    <w:rsid w:val="00600BB3"/>
    <w:rsid w:val="00600CB7"/>
    <w:rsid w:val="00600FE9"/>
    <w:rsid w:val="00601710"/>
    <w:rsid w:val="00601824"/>
    <w:rsid w:val="0060184F"/>
    <w:rsid w:val="006033F1"/>
    <w:rsid w:val="006039F9"/>
    <w:rsid w:val="00603B3D"/>
    <w:rsid w:val="00604628"/>
    <w:rsid w:val="00605592"/>
    <w:rsid w:val="006062F2"/>
    <w:rsid w:val="00606507"/>
    <w:rsid w:val="00606C2F"/>
    <w:rsid w:val="00607101"/>
    <w:rsid w:val="006074AF"/>
    <w:rsid w:val="00610379"/>
    <w:rsid w:val="006106FC"/>
    <w:rsid w:val="00610A8C"/>
    <w:rsid w:val="00610C1C"/>
    <w:rsid w:val="00610E5C"/>
    <w:rsid w:val="00611A0C"/>
    <w:rsid w:val="00611A99"/>
    <w:rsid w:val="00612ADC"/>
    <w:rsid w:val="00613BCF"/>
    <w:rsid w:val="00613F75"/>
    <w:rsid w:val="006147C6"/>
    <w:rsid w:val="0061664C"/>
    <w:rsid w:val="006170A7"/>
    <w:rsid w:val="00617488"/>
    <w:rsid w:val="006175BA"/>
    <w:rsid w:val="00617ED3"/>
    <w:rsid w:val="00620AF4"/>
    <w:rsid w:val="00621716"/>
    <w:rsid w:val="00621B61"/>
    <w:rsid w:val="00621D4A"/>
    <w:rsid w:val="00621E9F"/>
    <w:rsid w:val="00622DDF"/>
    <w:rsid w:val="0062426F"/>
    <w:rsid w:val="00624789"/>
    <w:rsid w:val="00624910"/>
    <w:rsid w:val="006250F8"/>
    <w:rsid w:val="00625754"/>
    <w:rsid w:val="0062577D"/>
    <w:rsid w:val="00625ACF"/>
    <w:rsid w:val="006266DC"/>
    <w:rsid w:val="00626A87"/>
    <w:rsid w:val="006270AF"/>
    <w:rsid w:val="00627BC4"/>
    <w:rsid w:val="0063001E"/>
    <w:rsid w:val="00630121"/>
    <w:rsid w:val="00630F5D"/>
    <w:rsid w:val="006314B2"/>
    <w:rsid w:val="00631929"/>
    <w:rsid w:val="00631B7A"/>
    <w:rsid w:val="0063238E"/>
    <w:rsid w:val="006324E7"/>
    <w:rsid w:val="00633C1B"/>
    <w:rsid w:val="0063420A"/>
    <w:rsid w:val="006346C5"/>
    <w:rsid w:val="00634BB3"/>
    <w:rsid w:val="00635A0B"/>
    <w:rsid w:val="006369CB"/>
    <w:rsid w:val="006375F8"/>
    <w:rsid w:val="0063766F"/>
    <w:rsid w:val="0063798F"/>
    <w:rsid w:val="00640530"/>
    <w:rsid w:val="00640D4B"/>
    <w:rsid w:val="0064133A"/>
    <w:rsid w:val="0064189C"/>
    <w:rsid w:val="0064227C"/>
    <w:rsid w:val="0064375F"/>
    <w:rsid w:val="00643F81"/>
    <w:rsid w:val="00644D97"/>
    <w:rsid w:val="006452D4"/>
    <w:rsid w:val="006459DE"/>
    <w:rsid w:val="00645AFD"/>
    <w:rsid w:val="00645C87"/>
    <w:rsid w:val="0064620E"/>
    <w:rsid w:val="0064625F"/>
    <w:rsid w:val="00646802"/>
    <w:rsid w:val="00646F2F"/>
    <w:rsid w:val="00647D5D"/>
    <w:rsid w:val="00647EC3"/>
    <w:rsid w:val="00650376"/>
    <w:rsid w:val="006507FE"/>
    <w:rsid w:val="00650CD7"/>
    <w:rsid w:val="00650CDB"/>
    <w:rsid w:val="00650D6A"/>
    <w:rsid w:val="0065101F"/>
    <w:rsid w:val="006515AC"/>
    <w:rsid w:val="006516F7"/>
    <w:rsid w:val="00651756"/>
    <w:rsid w:val="00653150"/>
    <w:rsid w:val="00653433"/>
    <w:rsid w:val="006534B9"/>
    <w:rsid w:val="00653CD1"/>
    <w:rsid w:val="006541DA"/>
    <w:rsid w:val="0065521D"/>
    <w:rsid w:val="00655437"/>
    <w:rsid w:val="006558ED"/>
    <w:rsid w:val="006559B4"/>
    <w:rsid w:val="00655A00"/>
    <w:rsid w:val="00655F19"/>
    <w:rsid w:val="006560B0"/>
    <w:rsid w:val="0065673A"/>
    <w:rsid w:val="006569B0"/>
    <w:rsid w:val="006569B2"/>
    <w:rsid w:val="00656A78"/>
    <w:rsid w:val="00660508"/>
    <w:rsid w:val="006610F2"/>
    <w:rsid w:val="0066128B"/>
    <w:rsid w:val="00661607"/>
    <w:rsid w:val="00661A6E"/>
    <w:rsid w:val="00661BE9"/>
    <w:rsid w:val="00661D03"/>
    <w:rsid w:val="00662627"/>
    <w:rsid w:val="006626AA"/>
    <w:rsid w:val="006629E2"/>
    <w:rsid w:val="00663781"/>
    <w:rsid w:val="00663881"/>
    <w:rsid w:val="0066388E"/>
    <w:rsid w:val="00663908"/>
    <w:rsid w:val="006641BB"/>
    <w:rsid w:val="00664421"/>
    <w:rsid w:val="00665876"/>
    <w:rsid w:val="00665E6F"/>
    <w:rsid w:val="00666A88"/>
    <w:rsid w:val="00666F6B"/>
    <w:rsid w:val="006673E2"/>
    <w:rsid w:val="0067029B"/>
    <w:rsid w:val="00670B6D"/>
    <w:rsid w:val="0067143A"/>
    <w:rsid w:val="006714B8"/>
    <w:rsid w:val="0067152A"/>
    <w:rsid w:val="006715E4"/>
    <w:rsid w:val="00671A51"/>
    <w:rsid w:val="00671F29"/>
    <w:rsid w:val="00672026"/>
    <w:rsid w:val="006722D3"/>
    <w:rsid w:val="00672D72"/>
    <w:rsid w:val="00673351"/>
    <w:rsid w:val="00673787"/>
    <w:rsid w:val="00673CB6"/>
    <w:rsid w:val="0067410A"/>
    <w:rsid w:val="00674330"/>
    <w:rsid w:val="006749DF"/>
    <w:rsid w:val="00674EF0"/>
    <w:rsid w:val="00675BE8"/>
    <w:rsid w:val="00675BFF"/>
    <w:rsid w:val="00675CF4"/>
    <w:rsid w:val="00677054"/>
    <w:rsid w:val="006772AC"/>
    <w:rsid w:val="0067793F"/>
    <w:rsid w:val="00677A90"/>
    <w:rsid w:val="00677D33"/>
    <w:rsid w:val="00680247"/>
    <w:rsid w:val="0068138A"/>
    <w:rsid w:val="00681A3F"/>
    <w:rsid w:val="006821CE"/>
    <w:rsid w:val="0068256F"/>
    <w:rsid w:val="006828B7"/>
    <w:rsid w:val="00682E99"/>
    <w:rsid w:val="006830EC"/>
    <w:rsid w:val="00683320"/>
    <w:rsid w:val="00683A28"/>
    <w:rsid w:val="0068437C"/>
    <w:rsid w:val="00684AEC"/>
    <w:rsid w:val="00684C28"/>
    <w:rsid w:val="00684E2B"/>
    <w:rsid w:val="00685327"/>
    <w:rsid w:val="00685441"/>
    <w:rsid w:val="006857E4"/>
    <w:rsid w:val="00686057"/>
    <w:rsid w:val="0068618B"/>
    <w:rsid w:val="00686DF9"/>
    <w:rsid w:val="006906BF"/>
    <w:rsid w:val="00690AB7"/>
    <w:rsid w:val="00690F2D"/>
    <w:rsid w:val="00691528"/>
    <w:rsid w:val="00691930"/>
    <w:rsid w:val="00691E05"/>
    <w:rsid w:val="006922A2"/>
    <w:rsid w:val="006924EA"/>
    <w:rsid w:val="00692590"/>
    <w:rsid w:val="00692BFE"/>
    <w:rsid w:val="00693014"/>
    <w:rsid w:val="00693185"/>
    <w:rsid w:val="00693314"/>
    <w:rsid w:val="00694529"/>
    <w:rsid w:val="006948DE"/>
    <w:rsid w:val="006955F4"/>
    <w:rsid w:val="00695821"/>
    <w:rsid w:val="006961D8"/>
    <w:rsid w:val="0069621C"/>
    <w:rsid w:val="0069622F"/>
    <w:rsid w:val="0069644C"/>
    <w:rsid w:val="006967BD"/>
    <w:rsid w:val="006969BB"/>
    <w:rsid w:val="00697234"/>
    <w:rsid w:val="00697FE4"/>
    <w:rsid w:val="00697FF3"/>
    <w:rsid w:val="006A0A46"/>
    <w:rsid w:val="006A0AD2"/>
    <w:rsid w:val="006A0D04"/>
    <w:rsid w:val="006A1626"/>
    <w:rsid w:val="006A1BAC"/>
    <w:rsid w:val="006A1EE4"/>
    <w:rsid w:val="006A2190"/>
    <w:rsid w:val="006A2430"/>
    <w:rsid w:val="006A294D"/>
    <w:rsid w:val="006A2A06"/>
    <w:rsid w:val="006A2B6C"/>
    <w:rsid w:val="006A30DF"/>
    <w:rsid w:val="006A3297"/>
    <w:rsid w:val="006A5FB2"/>
    <w:rsid w:val="006A636E"/>
    <w:rsid w:val="006A644C"/>
    <w:rsid w:val="006A648C"/>
    <w:rsid w:val="006A6938"/>
    <w:rsid w:val="006A6EA4"/>
    <w:rsid w:val="006A6F88"/>
    <w:rsid w:val="006A73EB"/>
    <w:rsid w:val="006A7BA8"/>
    <w:rsid w:val="006A7FE2"/>
    <w:rsid w:val="006B0307"/>
    <w:rsid w:val="006B0ADF"/>
    <w:rsid w:val="006B12E9"/>
    <w:rsid w:val="006B13F0"/>
    <w:rsid w:val="006B23C1"/>
    <w:rsid w:val="006B2438"/>
    <w:rsid w:val="006B361D"/>
    <w:rsid w:val="006B37F0"/>
    <w:rsid w:val="006B3B1F"/>
    <w:rsid w:val="006B4B66"/>
    <w:rsid w:val="006B52F1"/>
    <w:rsid w:val="006B5D1A"/>
    <w:rsid w:val="006B615D"/>
    <w:rsid w:val="006B702D"/>
    <w:rsid w:val="006B7211"/>
    <w:rsid w:val="006B7450"/>
    <w:rsid w:val="006B7A17"/>
    <w:rsid w:val="006B7A99"/>
    <w:rsid w:val="006C1A53"/>
    <w:rsid w:val="006C26E6"/>
    <w:rsid w:val="006C27C0"/>
    <w:rsid w:val="006C2B81"/>
    <w:rsid w:val="006C2EF3"/>
    <w:rsid w:val="006C34A1"/>
    <w:rsid w:val="006C41AE"/>
    <w:rsid w:val="006C47F9"/>
    <w:rsid w:val="006C654E"/>
    <w:rsid w:val="006C659D"/>
    <w:rsid w:val="006C6A1D"/>
    <w:rsid w:val="006C773E"/>
    <w:rsid w:val="006D083B"/>
    <w:rsid w:val="006D1246"/>
    <w:rsid w:val="006D1311"/>
    <w:rsid w:val="006D1D2B"/>
    <w:rsid w:val="006D2AD9"/>
    <w:rsid w:val="006D2F3E"/>
    <w:rsid w:val="006D2FF9"/>
    <w:rsid w:val="006D30DC"/>
    <w:rsid w:val="006D3291"/>
    <w:rsid w:val="006D37B7"/>
    <w:rsid w:val="006D3C71"/>
    <w:rsid w:val="006D3D62"/>
    <w:rsid w:val="006D3D92"/>
    <w:rsid w:val="006D3DC2"/>
    <w:rsid w:val="006D3F82"/>
    <w:rsid w:val="006D416A"/>
    <w:rsid w:val="006D4602"/>
    <w:rsid w:val="006D4E40"/>
    <w:rsid w:val="006D56D4"/>
    <w:rsid w:val="006D59B5"/>
    <w:rsid w:val="006D5C75"/>
    <w:rsid w:val="006D5D0D"/>
    <w:rsid w:val="006D5F75"/>
    <w:rsid w:val="006D6190"/>
    <w:rsid w:val="006D6BA4"/>
    <w:rsid w:val="006D6CE2"/>
    <w:rsid w:val="006D7478"/>
    <w:rsid w:val="006E0675"/>
    <w:rsid w:val="006E0F4F"/>
    <w:rsid w:val="006E1148"/>
    <w:rsid w:val="006E1715"/>
    <w:rsid w:val="006E280D"/>
    <w:rsid w:val="006E29D1"/>
    <w:rsid w:val="006E3C38"/>
    <w:rsid w:val="006E4906"/>
    <w:rsid w:val="006E5162"/>
    <w:rsid w:val="006E5452"/>
    <w:rsid w:val="006E5626"/>
    <w:rsid w:val="006E5F96"/>
    <w:rsid w:val="006E6194"/>
    <w:rsid w:val="006E6E39"/>
    <w:rsid w:val="006E74AD"/>
    <w:rsid w:val="006F013D"/>
    <w:rsid w:val="006F0208"/>
    <w:rsid w:val="006F0A1F"/>
    <w:rsid w:val="006F0E84"/>
    <w:rsid w:val="006F125C"/>
    <w:rsid w:val="006F254C"/>
    <w:rsid w:val="006F2B72"/>
    <w:rsid w:val="006F2D90"/>
    <w:rsid w:val="006F3083"/>
    <w:rsid w:val="006F324D"/>
    <w:rsid w:val="006F3CE9"/>
    <w:rsid w:val="006F4209"/>
    <w:rsid w:val="006F42E6"/>
    <w:rsid w:val="006F557F"/>
    <w:rsid w:val="006F5829"/>
    <w:rsid w:val="006F59A1"/>
    <w:rsid w:val="006F615C"/>
    <w:rsid w:val="006F626F"/>
    <w:rsid w:val="006F659E"/>
    <w:rsid w:val="006F6755"/>
    <w:rsid w:val="006F70ED"/>
    <w:rsid w:val="006F729E"/>
    <w:rsid w:val="006F7FB9"/>
    <w:rsid w:val="007007EC"/>
    <w:rsid w:val="00701526"/>
    <w:rsid w:val="00701587"/>
    <w:rsid w:val="0070178E"/>
    <w:rsid w:val="00701B36"/>
    <w:rsid w:val="00701C11"/>
    <w:rsid w:val="007021C6"/>
    <w:rsid w:val="00702A5E"/>
    <w:rsid w:val="00702C0B"/>
    <w:rsid w:val="007030D7"/>
    <w:rsid w:val="00703BD3"/>
    <w:rsid w:val="00704631"/>
    <w:rsid w:val="007048C0"/>
    <w:rsid w:val="00705223"/>
    <w:rsid w:val="007053AB"/>
    <w:rsid w:val="007055A0"/>
    <w:rsid w:val="00705B26"/>
    <w:rsid w:val="00705F55"/>
    <w:rsid w:val="007060B9"/>
    <w:rsid w:val="00706130"/>
    <w:rsid w:val="007076DE"/>
    <w:rsid w:val="00707A88"/>
    <w:rsid w:val="0071015D"/>
    <w:rsid w:val="00710A0E"/>
    <w:rsid w:val="00711846"/>
    <w:rsid w:val="00711A04"/>
    <w:rsid w:val="007121F0"/>
    <w:rsid w:val="00712912"/>
    <w:rsid w:val="00712F90"/>
    <w:rsid w:val="007133A0"/>
    <w:rsid w:val="007134F8"/>
    <w:rsid w:val="0071376E"/>
    <w:rsid w:val="007137C3"/>
    <w:rsid w:val="00713C30"/>
    <w:rsid w:val="00713EB1"/>
    <w:rsid w:val="00713F16"/>
    <w:rsid w:val="0071405C"/>
    <w:rsid w:val="007147AD"/>
    <w:rsid w:val="007149FD"/>
    <w:rsid w:val="00714A0C"/>
    <w:rsid w:val="00714D64"/>
    <w:rsid w:val="00715A46"/>
    <w:rsid w:val="00715B96"/>
    <w:rsid w:val="00715EFD"/>
    <w:rsid w:val="007163BF"/>
    <w:rsid w:val="0071674E"/>
    <w:rsid w:val="007204FD"/>
    <w:rsid w:val="007218DB"/>
    <w:rsid w:val="007219D7"/>
    <w:rsid w:val="00722852"/>
    <w:rsid w:val="00722C2A"/>
    <w:rsid w:val="00724154"/>
    <w:rsid w:val="00724607"/>
    <w:rsid w:val="00724789"/>
    <w:rsid w:val="0072505D"/>
    <w:rsid w:val="007276DE"/>
    <w:rsid w:val="0073047E"/>
    <w:rsid w:val="00731397"/>
    <w:rsid w:val="007317BA"/>
    <w:rsid w:val="00732317"/>
    <w:rsid w:val="0073250E"/>
    <w:rsid w:val="00732C9D"/>
    <w:rsid w:val="007330F9"/>
    <w:rsid w:val="00733C38"/>
    <w:rsid w:val="007344D8"/>
    <w:rsid w:val="007347C2"/>
    <w:rsid w:val="00735622"/>
    <w:rsid w:val="00736BD1"/>
    <w:rsid w:val="00736FA2"/>
    <w:rsid w:val="00737340"/>
    <w:rsid w:val="0073776F"/>
    <w:rsid w:val="00737C66"/>
    <w:rsid w:val="00740112"/>
    <w:rsid w:val="007401E3"/>
    <w:rsid w:val="0074157E"/>
    <w:rsid w:val="00742A84"/>
    <w:rsid w:val="00743568"/>
    <w:rsid w:val="00743CA5"/>
    <w:rsid w:val="00743F8C"/>
    <w:rsid w:val="007445C9"/>
    <w:rsid w:val="00744A6C"/>
    <w:rsid w:val="0074592C"/>
    <w:rsid w:val="00745943"/>
    <w:rsid w:val="007473AF"/>
    <w:rsid w:val="007505C8"/>
    <w:rsid w:val="00750E61"/>
    <w:rsid w:val="007513B8"/>
    <w:rsid w:val="0075184D"/>
    <w:rsid w:val="007533D7"/>
    <w:rsid w:val="00753ECB"/>
    <w:rsid w:val="00754496"/>
    <w:rsid w:val="007547F0"/>
    <w:rsid w:val="00754DF0"/>
    <w:rsid w:val="00755420"/>
    <w:rsid w:val="00755B4E"/>
    <w:rsid w:val="007560EB"/>
    <w:rsid w:val="007568B0"/>
    <w:rsid w:val="00756D9F"/>
    <w:rsid w:val="0076037D"/>
    <w:rsid w:val="00761480"/>
    <w:rsid w:val="007618D2"/>
    <w:rsid w:val="00761C44"/>
    <w:rsid w:val="007621B7"/>
    <w:rsid w:val="00762807"/>
    <w:rsid w:val="00762CEC"/>
    <w:rsid w:val="00762F53"/>
    <w:rsid w:val="007631A6"/>
    <w:rsid w:val="00763F33"/>
    <w:rsid w:val="007647F7"/>
    <w:rsid w:val="00764D26"/>
    <w:rsid w:val="00764D50"/>
    <w:rsid w:val="00764E33"/>
    <w:rsid w:val="00765848"/>
    <w:rsid w:val="00765859"/>
    <w:rsid w:val="0076586E"/>
    <w:rsid w:val="00765B03"/>
    <w:rsid w:val="00765B9F"/>
    <w:rsid w:val="00766317"/>
    <w:rsid w:val="00766C25"/>
    <w:rsid w:val="0076776A"/>
    <w:rsid w:val="00767E4D"/>
    <w:rsid w:val="00767E82"/>
    <w:rsid w:val="00770019"/>
    <w:rsid w:val="00770373"/>
    <w:rsid w:val="00770C4D"/>
    <w:rsid w:val="0077184F"/>
    <w:rsid w:val="00773340"/>
    <w:rsid w:val="0077369E"/>
    <w:rsid w:val="007737ED"/>
    <w:rsid w:val="00773C10"/>
    <w:rsid w:val="0077526F"/>
    <w:rsid w:val="007753D4"/>
    <w:rsid w:val="00776439"/>
    <w:rsid w:val="00776541"/>
    <w:rsid w:val="00781185"/>
    <w:rsid w:val="00781213"/>
    <w:rsid w:val="007823E1"/>
    <w:rsid w:val="007838DC"/>
    <w:rsid w:val="00783EBF"/>
    <w:rsid w:val="0078449F"/>
    <w:rsid w:val="007845D0"/>
    <w:rsid w:val="00784B08"/>
    <w:rsid w:val="0078577D"/>
    <w:rsid w:val="00786376"/>
    <w:rsid w:val="00786AE0"/>
    <w:rsid w:val="00786DF0"/>
    <w:rsid w:val="0078769B"/>
    <w:rsid w:val="00790383"/>
    <w:rsid w:val="00790499"/>
    <w:rsid w:val="00790999"/>
    <w:rsid w:val="0079100E"/>
    <w:rsid w:val="00791187"/>
    <w:rsid w:val="00791267"/>
    <w:rsid w:val="007913F3"/>
    <w:rsid w:val="0079145B"/>
    <w:rsid w:val="00791683"/>
    <w:rsid w:val="00791991"/>
    <w:rsid w:val="00791EED"/>
    <w:rsid w:val="00792036"/>
    <w:rsid w:val="007922D8"/>
    <w:rsid w:val="007934B7"/>
    <w:rsid w:val="00793553"/>
    <w:rsid w:val="00793A2F"/>
    <w:rsid w:val="00793FB4"/>
    <w:rsid w:val="00794A7E"/>
    <w:rsid w:val="00794AD4"/>
    <w:rsid w:val="00794D35"/>
    <w:rsid w:val="007950B6"/>
    <w:rsid w:val="00795E8C"/>
    <w:rsid w:val="007968C4"/>
    <w:rsid w:val="007969E8"/>
    <w:rsid w:val="00797D3F"/>
    <w:rsid w:val="007A0F8A"/>
    <w:rsid w:val="007A0FA8"/>
    <w:rsid w:val="007A130F"/>
    <w:rsid w:val="007A19D7"/>
    <w:rsid w:val="007A1D88"/>
    <w:rsid w:val="007A211B"/>
    <w:rsid w:val="007A2573"/>
    <w:rsid w:val="007A28BC"/>
    <w:rsid w:val="007A2BEA"/>
    <w:rsid w:val="007A2FB1"/>
    <w:rsid w:val="007A4126"/>
    <w:rsid w:val="007A45CD"/>
    <w:rsid w:val="007A4A30"/>
    <w:rsid w:val="007A530B"/>
    <w:rsid w:val="007A5725"/>
    <w:rsid w:val="007A5AEB"/>
    <w:rsid w:val="007A5CD4"/>
    <w:rsid w:val="007A5CE4"/>
    <w:rsid w:val="007A6E80"/>
    <w:rsid w:val="007A70FE"/>
    <w:rsid w:val="007A73FA"/>
    <w:rsid w:val="007A7F7C"/>
    <w:rsid w:val="007B0339"/>
    <w:rsid w:val="007B07EA"/>
    <w:rsid w:val="007B091F"/>
    <w:rsid w:val="007B170D"/>
    <w:rsid w:val="007B1827"/>
    <w:rsid w:val="007B19E0"/>
    <w:rsid w:val="007B1A23"/>
    <w:rsid w:val="007B1DB9"/>
    <w:rsid w:val="007B1E10"/>
    <w:rsid w:val="007B20A4"/>
    <w:rsid w:val="007B2A76"/>
    <w:rsid w:val="007B333D"/>
    <w:rsid w:val="007B4163"/>
    <w:rsid w:val="007B437D"/>
    <w:rsid w:val="007B5312"/>
    <w:rsid w:val="007B56EF"/>
    <w:rsid w:val="007B5EE0"/>
    <w:rsid w:val="007B6512"/>
    <w:rsid w:val="007B69E7"/>
    <w:rsid w:val="007B6C1C"/>
    <w:rsid w:val="007B74B2"/>
    <w:rsid w:val="007B7A44"/>
    <w:rsid w:val="007B7B75"/>
    <w:rsid w:val="007B7DB2"/>
    <w:rsid w:val="007B7FF5"/>
    <w:rsid w:val="007C0157"/>
    <w:rsid w:val="007C0E3E"/>
    <w:rsid w:val="007C1524"/>
    <w:rsid w:val="007C2633"/>
    <w:rsid w:val="007C2C89"/>
    <w:rsid w:val="007C305C"/>
    <w:rsid w:val="007C39FF"/>
    <w:rsid w:val="007C3D6A"/>
    <w:rsid w:val="007C4671"/>
    <w:rsid w:val="007C4E89"/>
    <w:rsid w:val="007C56F0"/>
    <w:rsid w:val="007C5F39"/>
    <w:rsid w:val="007C613C"/>
    <w:rsid w:val="007C62AD"/>
    <w:rsid w:val="007C6743"/>
    <w:rsid w:val="007C7A76"/>
    <w:rsid w:val="007C7B1C"/>
    <w:rsid w:val="007D0307"/>
    <w:rsid w:val="007D0894"/>
    <w:rsid w:val="007D0FCC"/>
    <w:rsid w:val="007D124B"/>
    <w:rsid w:val="007D156D"/>
    <w:rsid w:val="007D16EC"/>
    <w:rsid w:val="007D1B89"/>
    <w:rsid w:val="007D1E55"/>
    <w:rsid w:val="007D3E4C"/>
    <w:rsid w:val="007D3E60"/>
    <w:rsid w:val="007D423D"/>
    <w:rsid w:val="007D4919"/>
    <w:rsid w:val="007D4C58"/>
    <w:rsid w:val="007D549C"/>
    <w:rsid w:val="007D5750"/>
    <w:rsid w:val="007D5A4D"/>
    <w:rsid w:val="007D6083"/>
    <w:rsid w:val="007D6191"/>
    <w:rsid w:val="007D651E"/>
    <w:rsid w:val="007D6612"/>
    <w:rsid w:val="007D7072"/>
    <w:rsid w:val="007D7287"/>
    <w:rsid w:val="007D7290"/>
    <w:rsid w:val="007D774D"/>
    <w:rsid w:val="007D7B0A"/>
    <w:rsid w:val="007D7E8C"/>
    <w:rsid w:val="007E0683"/>
    <w:rsid w:val="007E1870"/>
    <w:rsid w:val="007E19F5"/>
    <w:rsid w:val="007E2EB4"/>
    <w:rsid w:val="007E3099"/>
    <w:rsid w:val="007E386E"/>
    <w:rsid w:val="007E38E9"/>
    <w:rsid w:val="007E438E"/>
    <w:rsid w:val="007E4577"/>
    <w:rsid w:val="007E5A4D"/>
    <w:rsid w:val="007E5FB8"/>
    <w:rsid w:val="007E605A"/>
    <w:rsid w:val="007E664C"/>
    <w:rsid w:val="007E6AB9"/>
    <w:rsid w:val="007E6BA4"/>
    <w:rsid w:val="007E6F5A"/>
    <w:rsid w:val="007E7232"/>
    <w:rsid w:val="007E7528"/>
    <w:rsid w:val="007E7626"/>
    <w:rsid w:val="007E793F"/>
    <w:rsid w:val="007E7A16"/>
    <w:rsid w:val="007E7B23"/>
    <w:rsid w:val="007E7FF7"/>
    <w:rsid w:val="007F05A9"/>
    <w:rsid w:val="007F0C31"/>
    <w:rsid w:val="007F1CC0"/>
    <w:rsid w:val="007F208F"/>
    <w:rsid w:val="007F343D"/>
    <w:rsid w:val="007F3545"/>
    <w:rsid w:val="007F3723"/>
    <w:rsid w:val="007F3D37"/>
    <w:rsid w:val="007F3DB3"/>
    <w:rsid w:val="007F46A0"/>
    <w:rsid w:val="007F4A6D"/>
    <w:rsid w:val="007F4A79"/>
    <w:rsid w:val="007F5B8D"/>
    <w:rsid w:val="007F5C9E"/>
    <w:rsid w:val="007F654F"/>
    <w:rsid w:val="007F65D4"/>
    <w:rsid w:val="007F6A12"/>
    <w:rsid w:val="007F6FC8"/>
    <w:rsid w:val="007F76AC"/>
    <w:rsid w:val="007F7AA4"/>
    <w:rsid w:val="0080098B"/>
    <w:rsid w:val="00800FCD"/>
    <w:rsid w:val="0080122D"/>
    <w:rsid w:val="008027B5"/>
    <w:rsid w:val="00802BE8"/>
    <w:rsid w:val="00802FF6"/>
    <w:rsid w:val="0080343D"/>
    <w:rsid w:val="00803581"/>
    <w:rsid w:val="0080449C"/>
    <w:rsid w:val="00804907"/>
    <w:rsid w:val="00804A91"/>
    <w:rsid w:val="00804D69"/>
    <w:rsid w:val="00804FA9"/>
    <w:rsid w:val="0080606A"/>
    <w:rsid w:val="008061A7"/>
    <w:rsid w:val="008063B1"/>
    <w:rsid w:val="008064BD"/>
    <w:rsid w:val="00806CF9"/>
    <w:rsid w:val="00806EDA"/>
    <w:rsid w:val="00807655"/>
    <w:rsid w:val="00807976"/>
    <w:rsid w:val="00807A74"/>
    <w:rsid w:val="008107FB"/>
    <w:rsid w:val="008119D2"/>
    <w:rsid w:val="0081289D"/>
    <w:rsid w:val="00812DCF"/>
    <w:rsid w:val="008141D5"/>
    <w:rsid w:val="00814BBD"/>
    <w:rsid w:val="00814D60"/>
    <w:rsid w:val="00814EA1"/>
    <w:rsid w:val="00817F94"/>
    <w:rsid w:val="00820526"/>
    <w:rsid w:val="0082065F"/>
    <w:rsid w:val="00821BED"/>
    <w:rsid w:val="0082296B"/>
    <w:rsid w:val="00822B93"/>
    <w:rsid w:val="00822CDA"/>
    <w:rsid w:val="00824004"/>
    <w:rsid w:val="0082434F"/>
    <w:rsid w:val="00824FF3"/>
    <w:rsid w:val="00825D06"/>
    <w:rsid w:val="008261FF"/>
    <w:rsid w:val="00826387"/>
    <w:rsid w:val="008266F0"/>
    <w:rsid w:val="008271CD"/>
    <w:rsid w:val="008277E2"/>
    <w:rsid w:val="00827890"/>
    <w:rsid w:val="00827B4C"/>
    <w:rsid w:val="00827F5A"/>
    <w:rsid w:val="008300C9"/>
    <w:rsid w:val="00830827"/>
    <w:rsid w:val="00830B3B"/>
    <w:rsid w:val="0083150F"/>
    <w:rsid w:val="00832587"/>
    <w:rsid w:val="00832596"/>
    <w:rsid w:val="00832E64"/>
    <w:rsid w:val="0083312B"/>
    <w:rsid w:val="00833785"/>
    <w:rsid w:val="0083389B"/>
    <w:rsid w:val="00833A3D"/>
    <w:rsid w:val="00833C45"/>
    <w:rsid w:val="00833CB6"/>
    <w:rsid w:val="00834575"/>
    <w:rsid w:val="00835307"/>
    <w:rsid w:val="00835BD7"/>
    <w:rsid w:val="00835CAC"/>
    <w:rsid w:val="00836416"/>
    <w:rsid w:val="0083643D"/>
    <w:rsid w:val="00836C17"/>
    <w:rsid w:val="00837D66"/>
    <w:rsid w:val="0084036B"/>
    <w:rsid w:val="0084056B"/>
    <w:rsid w:val="00841D07"/>
    <w:rsid w:val="00843A28"/>
    <w:rsid w:val="00843B35"/>
    <w:rsid w:val="008446C9"/>
    <w:rsid w:val="008451AF"/>
    <w:rsid w:val="0084521A"/>
    <w:rsid w:val="00845A43"/>
    <w:rsid w:val="00845DFF"/>
    <w:rsid w:val="008464C1"/>
    <w:rsid w:val="008469C2"/>
    <w:rsid w:val="008472BD"/>
    <w:rsid w:val="00847599"/>
    <w:rsid w:val="00847A4B"/>
    <w:rsid w:val="00851BB2"/>
    <w:rsid w:val="00851C23"/>
    <w:rsid w:val="00852389"/>
    <w:rsid w:val="00852C56"/>
    <w:rsid w:val="00853163"/>
    <w:rsid w:val="00853344"/>
    <w:rsid w:val="00853C0E"/>
    <w:rsid w:val="00853C84"/>
    <w:rsid w:val="00853CDE"/>
    <w:rsid w:val="008546A2"/>
    <w:rsid w:val="00854810"/>
    <w:rsid w:val="00855641"/>
    <w:rsid w:val="008558FF"/>
    <w:rsid w:val="00855D14"/>
    <w:rsid w:val="008560B4"/>
    <w:rsid w:val="0085650E"/>
    <w:rsid w:val="00856B76"/>
    <w:rsid w:val="00856C48"/>
    <w:rsid w:val="0086062D"/>
    <w:rsid w:val="00860BD7"/>
    <w:rsid w:val="008619A7"/>
    <w:rsid w:val="00861B43"/>
    <w:rsid w:val="00864089"/>
    <w:rsid w:val="00864BAB"/>
    <w:rsid w:val="00865338"/>
    <w:rsid w:val="0086551F"/>
    <w:rsid w:val="008655C3"/>
    <w:rsid w:val="008658CF"/>
    <w:rsid w:val="00865D4B"/>
    <w:rsid w:val="00865D53"/>
    <w:rsid w:val="00865F22"/>
    <w:rsid w:val="008666F1"/>
    <w:rsid w:val="008669C7"/>
    <w:rsid w:val="00867696"/>
    <w:rsid w:val="00867801"/>
    <w:rsid w:val="00867C2D"/>
    <w:rsid w:val="00870181"/>
    <w:rsid w:val="008709A4"/>
    <w:rsid w:val="00871347"/>
    <w:rsid w:val="00871B13"/>
    <w:rsid w:val="00871D9D"/>
    <w:rsid w:val="00871F51"/>
    <w:rsid w:val="00872947"/>
    <w:rsid w:val="00872A83"/>
    <w:rsid w:val="00872C8A"/>
    <w:rsid w:val="00873666"/>
    <w:rsid w:val="00874083"/>
    <w:rsid w:val="00874767"/>
    <w:rsid w:val="008747D3"/>
    <w:rsid w:val="008748B4"/>
    <w:rsid w:val="00874EBE"/>
    <w:rsid w:val="0087589F"/>
    <w:rsid w:val="00875A93"/>
    <w:rsid w:val="00876ACB"/>
    <w:rsid w:val="008773A1"/>
    <w:rsid w:val="00880D36"/>
    <w:rsid w:val="00880DBF"/>
    <w:rsid w:val="0088256B"/>
    <w:rsid w:val="00882C41"/>
    <w:rsid w:val="00882EA8"/>
    <w:rsid w:val="00883212"/>
    <w:rsid w:val="00883668"/>
    <w:rsid w:val="00883E32"/>
    <w:rsid w:val="00883EE4"/>
    <w:rsid w:val="0088517E"/>
    <w:rsid w:val="00885D1F"/>
    <w:rsid w:val="00885FF6"/>
    <w:rsid w:val="008865C0"/>
    <w:rsid w:val="00886880"/>
    <w:rsid w:val="00887363"/>
    <w:rsid w:val="008904E7"/>
    <w:rsid w:val="00890A41"/>
    <w:rsid w:val="00890AE7"/>
    <w:rsid w:val="00890EE9"/>
    <w:rsid w:val="00891292"/>
    <w:rsid w:val="00891F84"/>
    <w:rsid w:val="00893644"/>
    <w:rsid w:val="00893DD1"/>
    <w:rsid w:val="00893F94"/>
    <w:rsid w:val="0089453A"/>
    <w:rsid w:val="00894F5D"/>
    <w:rsid w:val="00895D00"/>
    <w:rsid w:val="00896215"/>
    <w:rsid w:val="0089640B"/>
    <w:rsid w:val="00897158"/>
    <w:rsid w:val="00897B69"/>
    <w:rsid w:val="008A00F7"/>
    <w:rsid w:val="008A03DA"/>
    <w:rsid w:val="008A1849"/>
    <w:rsid w:val="008A1929"/>
    <w:rsid w:val="008A1AB5"/>
    <w:rsid w:val="008A230C"/>
    <w:rsid w:val="008A2317"/>
    <w:rsid w:val="008A23C8"/>
    <w:rsid w:val="008A27AA"/>
    <w:rsid w:val="008A2804"/>
    <w:rsid w:val="008A2D96"/>
    <w:rsid w:val="008A38AE"/>
    <w:rsid w:val="008A3B5F"/>
    <w:rsid w:val="008A4CCC"/>
    <w:rsid w:val="008A5200"/>
    <w:rsid w:val="008A53D4"/>
    <w:rsid w:val="008A54FC"/>
    <w:rsid w:val="008A5980"/>
    <w:rsid w:val="008A5BA6"/>
    <w:rsid w:val="008A623E"/>
    <w:rsid w:val="008A62C1"/>
    <w:rsid w:val="008A6D85"/>
    <w:rsid w:val="008A755D"/>
    <w:rsid w:val="008B06CF"/>
    <w:rsid w:val="008B078E"/>
    <w:rsid w:val="008B1606"/>
    <w:rsid w:val="008B17D4"/>
    <w:rsid w:val="008B1A50"/>
    <w:rsid w:val="008B1B21"/>
    <w:rsid w:val="008B269A"/>
    <w:rsid w:val="008B2F16"/>
    <w:rsid w:val="008B335E"/>
    <w:rsid w:val="008B46A3"/>
    <w:rsid w:val="008B4C31"/>
    <w:rsid w:val="008B52C6"/>
    <w:rsid w:val="008B5737"/>
    <w:rsid w:val="008B642F"/>
    <w:rsid w:val="008B6536"/>
    <w:rsid w:val="008B68F3"/>
    <w:rsid w:val="008B776B"/>
    <w:rsid w:val="008C01D9"/>
    <w:rsid w:val="008C022D"/>
    <w:rsid w:val="008C0A00"/>
    <w:rsid w:val="008C12F0"/>
    <w:rsid w:val="008C2074"/>
    <w:rsid w:val="008C297D"/>
    <w:rsid w:val="008C299E"/>
    <w:rsid w:val="008C2B64"/>
    <w:rsid w:val="008C364F"/>
    <w:rsid w:val="008C4454"/>
    <w:rsid w:val="008C4A46"/>
    <w:rsid w:val="008C4F5E"/>
    <w:rsid w:val="008C5006"/>
    <w:rsid w:val="008C5857"/>
    <w:rsid w:val="008C585A"/>
    <w:rsid w:val="008C6AFF"/>
    <w:rsid w:val="008C6E73"/>
    <w:rsid w:val="008C710A"/>
    <w:rsid w:val="008C7532"/>
    <w:rsid w:val="008C79A6"/>
    <w:rsid w:val="008D00C3"/>
    <w:rsid w:val="008D05BD"/>
    <w:rsid w:val="008D07BF"/>
    <w:rsid w:val="008D095D"/>
    <w:rsid w:val="008D0F17"/>
    <w:rsid w:val="008D1745"/>
    <w:rsid w:val="008D2511"/>
    <w:rsid w:val="008D3460"/>
    <w:rsid w:val="008D3653"/>
    <w:rsid w:val="008D40E4"/>
    <w:rsid w:val="008D4F2F"/>
    <w:rsid w:val="008D5244"/>
    <w:rsid w:val="008D6716"/>
    <w:rsid w:val="008D68C7"/>
    <w:rsid w:val="008D75B2"/>
    <w:rsid w:val="008E1731"/>
    <w:rsid w:val="008E1884"/>
    <w:rsid w:val="008E2212"/>
    <w:rsid w:val="008E2691"/>
    <w:rsid w:val="008E35C3"/>
    <w:rsid w:val="008E3F9A"/>
    <w:rsid w:val="008E3FC4"/>
    <w:rsid w:val="008E4241"/>
    <w:rsid w:val="008E446F"/>
    <w:rsid w:val="008E588E"/>
    <w:rsid w:val="008E6453"/>
    <w:rsid w:val="008E7494"/>
    <w:rsid w:val="008F0494"/>
    <w:rsid w:val="008F1E2B"/>
    <w:rsid w:val="008F2EB9"/>
    <w:rsid w:val="008F3183"/>
    <w:rsid w:val="008F31A7"/>
    <w:rsid w:val="008F3239"/>
    <w:rsid w:val="008F3C78"/>
    <w:rsid w:val="008F4D99"/>
    <w:rsid w:val="008F4DB9"/>
    <w:rsid w:val="008F5042"/>
    <w:rsid w:val="008F5702"/>
    <w:rsid w:val="008F5803"/>
    <w:rsid w:val="008F5978"/>
    <w:rsid w:val="008F5A38"/>
    <w:rsid w:val="008F61E1"/>
    <w:rsid w:val="008F6A9A"/>
    <w:rsid w:val="008F730E"/>
    <w:rsid w:val="008F77CA"/>
    <w:rsid w:val="008F78B3"/>
    <w:rsid w:val="008F7B87"/>
    <w:rsid w:val="008F7E1B"/>
    <w:rsid w:val="0090062B"/>
    <w:rsid w:val="00900689"/>
    <w:rsid w:val="00900748"/>
    <w:rsid w:val="009008BF"/>
    <w:rsid w:val="0090162C"/>
    <w:rsid w:val="00901BD1"/>
    <w:rsid w:val="00905F7E"/>
    <w:rsid w:val="009062CF"/>
    <w:rsid w:val="00906D73"/>
    <w:rsid w:val="009078CD"/>
    <w:rsid w:val="00907D33"/>
    <w:rsid w:val="009104F3"/>
    <w:rsid w:val="00910A71"/>
    <w:rsid w:val="0091137F"/>
    <w:rsid w:val="009117FB"/>
    <w:rsid w:val="00911B61"/>
    <w:rsid w:val="00911F44"/>
    <w:rsid w:val="009124B2"/>
    <w:rsid w:val="009129A7"/>
    <w:rsid w:val="00912A56"/>
    <w:rsid w:val="00913698"/>
    <w:rsid w:val="00913AF1"/>
    <w:rsid w:val="00914193"/>
    <w:rsid w:val="00915977"/>
    <w:rsid w:val="00915C7A"/>
    <w:rsid w:val="00916713"/>
    <w:rsid w:val="00916CB6"/>
    <w:rsid w:val="009171B1"/>
    <w:rsid w:val="00917DE1"/>
    <w:rsid w:val="00920418"/>
    <w:rsid w:val="00921236"/>
    <w:rsid w:val="009214CA"/>
    <w:rsid w:val="00921533"/>
    <w:rsid w:val="00921A3C"/>
    <w:rsid w:val="00921C8F"/>
    <w:rsid w:val="00922067"/>
    <w:rsid w:val="009220FB"/>
    <w:rsid w:val="009224DF"/>
    <w:rsid w:val="0092272E"/>
    <w:rsid w:val="009230B8"/>
    <w:rsid w:val="0092327D"/>
    <w:rsid w:val="00923AA4"/>
    <w:rsid w:val="00923FC8"/>
    <w:rsid w:val="00924918"/>
    <w:rsid w:val="00926259"/>
    <w:rsid w:val="00926342"/>
    <w:rsid w:val="009268A1"/>
    <w:rsid w:val="00926E15"/>
    <w:rsid w:val="00926FEF"/>
    <w:rsid w:val="00927503"/>
    <w:rsid w:val="009278F4"/>
    <w:rsid w:val="00927962"/>
    <w:rsid w:val="009300A5"/>
    <w:rsid w:val="00930A77"/>
    <w:rsid w:val="00931542"/>
    <w:rsid w:val="009318FB"/>
    <w:rsid w:val="009319BF"/>
    <w:rsid w:val="00931AF4"/>
    <w:rsid w:val="00931D45"/>
    <w:rsid w:val="00931FCF"/>
    <w:rsid w:val="009323B3"/>
    <w:rsid w:val="00932C89"/>
    <w:rsid w:val="009338E6"/>
    <w:rsid w:val="00933A7F"/>
    <w:rsid w:val="00933DAD"/>
    <w:rsid w:val="009345CC"/>
    <w:rsid w:val="0093465A"/>
    <w:rsid w:val="00935537"/>
    <w:rsid w:val="0093619F"/>
    <w:rsid w:val="009368F6"/>
    <w:rsid w:val="00936F1C"/>
    <w:rsid w:val="0094219F"/>
    <w:rsid w:val="009424C8"/>
    <w:rsid w:val="00942AF2"/>
    <w:rsid w:val="00942B81"/>
    <w:rsid w:val="00942D71"/>
    <w:rsid w:val="009435EF"/>
    <w:rsid w:val="00943879"/>
    <w:rsid w:val="00943883"/>
    <w:rsid w:val="00943F03"/>
    <w:rsid w:val="00943FA6"/>
    <w:rsid w:val="00944A9D"/>
    <w:rsid w:val="00944BD8"/>
    <w:rsid w:val="00945101"/>
    <w:rsid w:val="00945195"/>
    <w:rsid w:val="0094523E"/>
    <w:rsid w:val="0094649B"/>
    <w:rsid w:val="009464A4"/>
    <w:rsid w:val="009467F9"/>
    <w:rsid w:val="00946858"/>
    <w:rsid w:val="00946E6C"/>
    <w:rsid w:val="00947FBD"/>
    <w:rsid w:val="009509F6"/>
    <w:rsid w:val="00951834"/>
    <w:rsid w:val="00951D56"/>
    <w:rsid w:val="009522DF"/>
    <w:rsid w:val="00952313"/>
    <w:rsid w:val="009523EB"/>
    <w:rsid w:val="0095275A"/>
    <w:rsid w:val="00952806"/>
    <w:rsid w:val="00953603"/>
    <w:rsid w:val="009545BD"/>
    <w:rsid w:val="00954894"/>
    <w:rsid w:val="00954BED"/>
    <w:rsid w:val="009551BA"/>
    <w:rsid w:val="00955295"/>
    <w:rsid w:val="00955454"/>
    <w:rsid w:val="009557F8"/>
    <w:rsid w:val="00956F4C"/>
    <w:rsid w:val="0096004B"/>
    <w:rsid w:val="009602FC"/>
    <w:rsid w:val="00960495"/>
    <w:rsid w:val="009606D3"/>
    <w:rsid w:val="009606FD"/>
    <w:rsid w:val="00961911"/>
    <w:rsid w:val="00961B7B"/>
    <w:rsid w:val="00962905"/>
    <w:rsid w:val="00962E87"/>
    <w:rsid w:val="00962FF3"/>
    <w:rsid w:val="009633C7"/>
    <w:rsid w:val="00964162"/>
    <w:rsid w:val="00964530"/>
    <w:rsid w:val="0096490A"/>
    <w:rsid w:val="00965634"/>
    <w:rsid w:val="00965E05"/>
    <w:rsid w:val="00966652"/>
    <w:rsid w:val="0096683A"/>
    <w:rsid w:val="00966C64"/>
    <w:rsid w:val="00967687"/>
    <w:rsid w:val="00967A71"/>
    <w:rsid w:val="0097003F"/>
    <w:rsid w:val="0097043F"/>
    <w:rsid w:val="00970BFF"/>
    <w:rsid w:val="009710EB"/>
    <w:rsid w:val="0097149E"/>
    <w:rsid w:val="009717EB"/>
    <w:rsid w:val="0097309D"/>
    <w:rsid w:val="009730C2"/>
    <w:rsid w:val="00973692"/>
    <w:rsid w:val="00973E4D"/>
    <w:rsid w:val="009751AA"/>
    <w:rsid w:val="00975E36"/>
    <w:rsid w:val="00976014"/>
    <w:rsid w:val="00976BF3"/>
    <w:rsid w:val="0097754B"/>
    <w:rsid w:val="00977651"/>
    <w:rsid w:val="00980B04"/>
    <w:rsid w:val="00980DD3"/>
    <w:rsid w:val="00981298"/>
    <w:rsid w:val="009813F8"/>
    <w:rsid w:val="00981A9B"/>
    <w:rsid w:val="00981E50"/>
    <w:rsid w:val="00981E66"/>
    <w:rsid w:val="009826C0"/>
    <w:rsid w:val="00982AAB"/>
    <w:rsid w:val="00982BDC"/>
    <w:rsid w:val="00984189"/>
    <w:rsid w:val="009850D3"/>
    <w:rsid w:val="00985757"/>
    <w:rsid w:val="009859B2"/>
    <w:rsid w:val="00985A83"/>
    <w:rsid w:val="00986098"/>
    <w:rsid w:val="0098638E"/>
    <w:rsid w:val="009864FD"/>
    <w:rsid w:val="00986E69"/>
    <w:rsid w:val="00987001"/>
    <w:rsid w:val="00987CCB"/>
    <w:rsid w:val="0099045F"/>
    <w:rsid w:val="00991A27"/>
    <w:rsid w:val="00991BA2"/>
    <w:rsid w:val="00991D84"/>
    <w:rsid w:val="00991F19"/>
    <w:rsid w:val="009946B7"/>
    <w:rsid w:val="00995304"/>
    <w:rsid w:val="0099593F"/>
    <w:rsid w:val="00995EDE"/>
    <w:rsid w:val="00996046"/>
    <w:rsid w:val="00996569"/>
    <w:rsid w:val="00996834"/>
    <w:rsid w:val="00996CAA"/>
    <w:rsid w:val="00996DC6"/>
    <w:rsid w:val="00996F6E"/>
    <w:rsid w:val="0099731F"/>
    <w:rsid w:val="0099751D"/>
    <w:rsid w:val="00997900"/>
    <w:rsid w:val="00997D98"/>
    <w:rsid w:val="009A05A9"/>
    <w:rsid w:val="009A13A4"/>
    <w:rsid w:val="009A13F5"/>
    <w:rsid w:val="009A1F39"/>
    <w:rsid w:val="009A2635"/>
    <w:rsid w:val="009A2860"/>
    <w:rsid w:val="009A29F0"/>
    <w:rsid w:val="009A2B20"/>
    <w:rsid w:val="009A2D32"/>
    <w:rsid w:val="009A2F9E"/>
    <w:rsid w:val="009A3160"/>
    <w:rsid w:val="009A3D84"/>
    <w:rsid w:val="009A4004"/>
    <w:rsid w:val="009A4760"/>
    <w:rsid w:val="009A51B6"/>
    <w:rsid w:val="009A5E1B"/>
    <w:rsid w:val="009B077E"/>
    <w:rsid w:val="009B08A1"/>
    <w:rsid w:val="009B0BC8"/>
    <w:rsid w:val="009B2CDA"/>
    <w:rsid w:val="009B2D4C"/>
    <w:rsid w:val="009B3C80"/>
    <w:rsid w:val="009B42A3"/>
    <w:rsid w:val="009B42D5"/>
    <w:rsid w:val="009B42F9"/>
    <w:rsid w:val="009B43B8"/>
    <w:rsid w:val="009B462B"/>
    <w:rsid w:val="009B4DF8"/>
    <w:rsid w:val="009B4ECA"/>
    <w:rsid w:val="009B5989"/>
    <w:rsid w:val="009B5C29"/>
    <w:rsid w:val="009B5F91"/>
    <w:rsid w:val="009C008F"/>
    <w:rsid w:val="009C05E8"/>
    <w:rsid w:val="009C0C2D"/>
    <w:rsid w:val="009C13EA"/>
    <w:rsid w:val="009C1F3C"/>
    <w:rsid w:val="009C2ABA"/>
    <w:rsid w:val="009C2BE2"/>
    <w:rsid w:val="009C2BF4"/>
    <w:rsid w:val="009C2C01"/>
    <w:rsid w:val="009C2F9C"/>
    <w:rsid w:val="009C3387"/>
    <w:rsid w:val="009C3703"/>
    <w:rsid w:val="009C3A45"/>
    <w:rsid w:val="009C4438"/>
    <w:rsid w:val="009C5703"/>
    <w:rsid w:val="009C5B30"/>
    <w:rsid w:val="009C621D"/>
    <w:rsid w:val="009C6291"/>
    <w:rsid w:val="009C659C"/>
    <w:rsid w:val="009C65D7"/>
    <w:rsid w:val="009C7031"/>
    <w:rsid w:val="009C7AD4"/>
    <w:rsid w:val="009C7ADC"/>
    <w:rsid w:val="009C7B49"/>
    <w:rsid w:val="009D007F"/>
    <w:rsid w:val="009D00AF"/>
    <w:rsid w:val="009D08A5"/>
    <w:rsid w:val="009D0C9B"/>
    <w:rsid w:val="009D1762"/>
    <w:rsid w:val="009D17C4"/>
    <w:rsid w:val="009D1990"/>
    <w:rsid w:val="009D1C88"/>
    <w:rsid w:val="009D24EC"/>
    <w:rsid w:val="009D277F"/>
    <w:rsid w:val="009D44BC"/>
    <w:rsid w:val="009D49DC"/>
    <w:rsid w:val="009D4BE5"/>
    <w:rsid w:val="009D4D42"/>
    <w:rsid w:val="009D4E79"/>
    <w:rsid w:val="009D596D"/>
    <w:rsid w:val="009D65E4"/>
    <w:rsid w:val="009D69A6"/>
    <w:rsid w:val="009D77ED"/>
    <w:rsid w:val="009D7DF2"/>
    <w:rsid w:val="009E0B10"/>
    <w:rsid w:val="009E0CA7"/>
    <w:rsid w:val="009E189E"/>
    <w:rsid w:val="009E1CBE"/>
    <w:rsid w:val="009E1E72"/>
    <w:rsid w:val="009E48A6"/>
    <w:rsid w:val="009E4AB7"/>
    <w:rsid w:val="009E4C13"/>
    <w:rsid w:val="009E67D1"/>
    <w:rsid w:val="009E6BEC"/>
    <w:rsid w:val="009E71F3"/>
    <w:rsid w:val="009E7252"/>
    <w:rsid w:val="009E7510"/>
    <w:rsid w:val="009E79F1"/>
    <w:rsid w:val="009F02EF"/>
    <w:rsid w:val="009F0D0E"/>
    <w:rsid w:val="009F1753"/>
    <w:rsid w:val="009F17BC"/>
    <w:rsid w:val="009F1C3A"/>
    <w:rsid w:val="009F20B1"/>
    <w:rsid w:val="009F260F"/>
    <w:rsid w:val="009F266E"/>
    <w:rsid w:val="009F36D0"/>
    <w:rsid w:val="009F3A7B"/>
    <w:rsid w:val="009F43EC"/>
    <w:rsid w:val="009F55A5"/>
    <w:rsid w:val="009F5959"/>
    <w:rsid w:val="009F5A67"/>
    <w:rsid w:val="009F6536"/>
    <w:rsid w:val="009F6EF0"/>
    <w:rsid w:val="009F7885"/>
    <w:rsid w:val="009F7DF9"/>
    <w:rsid w:val="009F7ED6"/>
    <w:rsid w:val="00A003E0"/>
    <w:rsid w:val="00A01D0A"/>
    <w:rsid w:val="00A02763"/>
    <w:rsid w:val="00A02EED"/>
    <w:rsid w:val="00A03A29"/>
    <w:rsid w:val="00A03BFB"/>
    <w:rsid w:val="00A04269"/>
    <w:rsid w:val="00A044BC"/>
    <w:rsid w:val="00A045F1"/>
    <w:rsid w:val="00A051E8"/>
    <w:rsid w:val="00A0529E"/>
    <w:rsid w:val="00A0573E"/>
    <w:rsid w:val="00A060FA"/>
    <w:rsid w:val="00A06D62"/>
    <w:rsid w:val="00A109AD"/>
    <w:rsid w:val="00A11265"/>
    <w:rsid w:val="00A1150F"/>
    <w:rsid w:val="00A116EE"/>
    <w:rsid w:val="00A11B27"/>
    <w:rsid w:val="00A12276"/>
    <w:rsid w:val="00A128FA"/>
    <w:rsid w:val="00A135C1"/>
    <w:rsid w:val="00A1374F"/>
    <w:rsid w:val="00A138AB"/>
    <w:rsid w:val="00A13CB4"/>
    <w:rsid w:val="00A1472F"/>
    <w:rsid w:val="00A15278"/>
    <w:rsid w:val="00A1571B"/>
    <w:rsid w:val="00A16403"/>
    <w:rsid w:val="00A16C0D"/>
    <w:rsid w:val="00A16CB2"/>
    <w:rsid w:val="00A17595"/>
    <w:rsid w:val="00A20426"/>
    <w:rsid w:val="00A2054F"/>
    <w:rsid w:val="00A206AE"/>
    <w:rsid w:val="00A20B5D"/>
    <w:rsid w:val="00A2142F"/>
    <w:rsid w:val="00A21467"/>
    <w:rsid w:val="00A2249E"/>
    <w:rsid w:val="00A22BA2"/>
    <w:rsid w:val="00A22C7B"/>
    <w:rsid w:val="00A22E61"/>
    <w:rsid w:val="00A23353"/>
    <w:rsid w:val="00A23355"/>
    <w:rsid w:val="00A23358"/>
    <w:rsid w:val="00A249B0"/>
    <w:rsid w:val="00A24FCD"/>
    <w:rsid w:val="00A25533"/>
    <w:rsid w:val="00A255C0"/>
    <w:rsid w:val="00A26B45"/>
    <w:rsid w:val="00A270FD"/>
    <w:rsid w:val="00A27EBC"/>
    <w:rsid w:val="00A30417"/>
    <w:rsid w:val="00A305E6"/>
    <w:rsid w:val="00A307E1"/>
    <w:rsid w:val="00A30DB7"/>
    <w:rsid w:val="00A30E6E"/>
    <w:rsid w:val="00A318FD"/>
    <w:rsid w:val="00A32660"/>
    <w:rsid w:val="00A326E3"/>
    <w:rsid w:val="00A32969"/>
    <w:rsid w:val="00A33007"/>
    <w:rsid w:val="00A340C5"/>
    <w:rsid w:val="00A34221"/>
    <w:rsid w:val="00A3450E"/>
    <w:rsid w:val="00A34612"/>
    <w:rsid w:val="00A349D5"/>
    <w:rsid w:val="00A35009"/>
    <w:rsid w:val="00A3552F"/>
    <w:rsid w:val="00A36063"/>
    <w:rsid w:val="00A366F4"/>
    <w:rsid w:val="00A367D4"/>
    <w:rsid w:val="00A3695E"/>
    <w:rsid w:val="00A379CB"/>
    <w:rsid w:val="00A40312"/>
    <w:rsid w:val="00A42BAC"/>
    <w:rsid w:val="00A4368E"/>
    <w:rsid w:val="00A439DD"/>
    <w:rsid w:val="00A461B9"/>
    <w:rsid w:val="00A4634C"/>
    <w:rsid w:val="00A46615"/>
    <w:rsid w:val="00A46716"/>
    <w:rsid w:val="00A46BC4"/>
    <w:rsid w:val="00A46CE8"/>
    <w:rsid w:val="00A46D2A"/>
    <w:rsid w:val="00A4720C"/>
    <w:rsid w:val="00A478B6"/>
    <w:rsid w:val="00A47A01"/>
    <w:rsid w:val="00A50EBF"/>
    <w:rsid w:val="00A51043"/>
    <w:rsid w:val="00A5120C"/>
    <w:rsid w:val="00A512C4"/>
    <w:rsid w:val="00A512E8"/>
    <w:rsid w:val="00A52160"/>
    <w:rsid w:val="00A52C95"/>
    <w:rsid w:val="00A53A1E"/>
    <w:rsid w:val="00A53D69"/>
    <w:rsid w:val="00A55536"/>
    <w:rsid w:val="00A5554F"/>
    <w:rsid w:val="00A55F36"/>
    <w:rsid w:val="00A56476"/>
    <w:rsid w:val="00A56A70"/>
    <w:rsid w:val="00A57360"/>
    <w:rsid w:val="00A6021C"/>
    <w:rsid w:val="00A602B0"/>
    <w:rsid w:val="00A6033A"/>
    <w:rsid w:val="00A607DF"/>
    <w:rsid w:val="00A60C5F"/>
    <w:rsid w:val="00A60D19"/>
    <w:rsid w:val="00A61159"/>
    <w:rsid w:val="00A61211"/>
    <w:rsid w:val="00A6129B"/>
    <w:rsid w:val="00A61A3E"/>
    <w:rsid w:val="00A61D48"/>
    <w:rsid w:val="00A62D2D"/>
    <w:rsid w:val="00A62EF3"/>
    <w:rsid w:val="00A6331C"/>
    <w:rsid w:val="00A638C8"/>
    <w:rsid w:val="00A638D6"/>
    <w:rsid w:val="00A63D36"/>
    <w:rsid w:val="00A64649"/>
    <w:rsid w:val="00A655C0"/>
    <w:rsid w:val="00A65EE1"/>
    <w:rsid w:val="00A662AA"/>
    <w:rsid w:val="00A66B6D"/>
    <w:rsid w:val="00A67449"/>
    <w:rsid w:val="00A70730"/>
    <w:rsid w:val="00A711C7"/>
    <w:rsid w:val="00A71A72"/>
    <w:rsid w:val="00A7267A"/>
    <w:rsid w:val="00A732E2"/>
    <w:rsid w:val="00A73321"/>
    <w:rsid w:val="00A73579"/>
    <w:rsid w:val="00A74305"/>
    <w:rsid w:val="00A7458F"/>
    <w:rsid w:val="00A748D5"/>
    <w:rsid w:val="00A74DB0"/>
    <w:rsid w:val="00A75209"/>
    <w:rsid w:val="00A75EDD"/>
    <w:rsid w:val="00A75F41"/>
    <w:rsid w:val="00A778F5"/>
    <w:rsid w:val="00A826B5"/>
    <w:rsid w:val="00A83326"/>
    <w:rsid w:val="00A835B5"/>
    <w:rsid w:val="00A83967"/>
    <w:rsid w:val="00A83A75"/>
    <w:rsid w:val="00A84B2F"/>
    <w:rsid w:val="00A84BB9"/>
    <w:rsid w:val="00A84EAB"/>
    <w:rsid w:val="00A85A0A"/>
    <w:rsid w:val="00A85A12"/>
    <w:rsid w:val="00A85B9C"/>
    <w:rsid w:val="00A85D91"/>
    <w:rsid w:val="00A86191"/>
    <w:rsid w:val="00A86441"/>
    <w:rsid w:val="00A86ABD"/>
    <w:rsid w:val="00A86BEA"/>
    <w:rsid w:val="00A875B8"/>
    <w:rsid w:val="00A87DD1"/>
    <w:rsid w:val="00A903BD"/>
    <w:rsid w:val="00A904AB"/>
    <w:rsid w:val="00A9067F"/>
    <w:rsid w:val="00A91C8B"/>
    <w:rsid w:val="00A921F2"/>
    <w:rsid w:val="00A925C7"/>
    <w:rsid w:val="00A92B9E"/>
    <w:rsid w:val="00A92BB7"/>
    <w:rsid w:val="00A93055"/>
    <w:rsid w:val="00A932AA"/>
    <w:rsid w:val="00A93727"/>
    <w:rsid w:val="00A93854"/>
    <w:rsid w:val="00A93B73"/>
    <w:rsid w:val="00A9459B"/>
    <w:rsid w:val="00A94B9D"/>
    <w:rsid w:val="00A94EBA"/>
    <w:rsid w:val="00A94F32"/>
    <w:rsid w:val="00A9540B"/>
    <w:rsid w:val="00A9556E"/>
    <w:rsid w:val="00A95A67"/>
    <w:rsid w:val="00A95E3C"/>
    <w:rsid w:val="00A95F95"/>
    <w:rsid w:val="00A96293"/>
    <w:rsid w:val="00A96C97"/>
    <w:rsid w:val="00A97FCB"/>
    <w:rsid w:val="00AA0096"/>
    <w:rsid w:val="00AA095B"/>
    <w:rsid w:val="00AA0CC8"/>
    <w:rsid w:val="00AA1487"/>
    <w:rsid w:val="00AA18A1"/>
    <w:rsid w:val="00AA1A14"/>
    <w:rsid w:val="00AA1AF4"/>
    <w:rsid w:val="00AA1C9D"/>
    <w:rsid w:val="00AA1E34"/>
    <w:rsid w:val="00AA24C1"/>
    <w:rsid w:val="00AA2C95"/>
    <w:rsid w:val="00AA33FC"/>
    <w:rsid w:val="00AA3C64"/>
    <w:rsid w:val="00AA407A"/>
    <w:rsid w:val="00AA4DB4"/>
    <w:rsid w:val="00AA4E78"/>
    <w:rsid w:val="00AA55CC"/>
    <w:rsid w:val="00AA60BC"/>
    <w:rsid w:val="00AA61E5"/>
    <w:rsid w:val="00AA6260"/>
    <w:rsid w:val="00AA6E9E"/>
    <w:rsid w:val="00AA6FC5"/>
    <w:rsid w:val="00AB06D7"/>
    <w:rsid w:val="00AB07AC"/>
    <w:rsid w:val="00AB149D"/>
    <w:rsid w:val="00AB1930"/>
    <w:rsid w:val="00AB1CAE"/>
    <w:rsid w:val="00AB328D"/>
    <w:rsid w:val="00AB33E4"/>
    <w:rsid w:val="00AB3EC3"/>
    <w:rsid w:val="00AB435D"/>
    <w:rsid w:val="00AB4D79"/>
    <w:rsid w:val="00AB53EA"/>
    <w:rsid w:val="00AB56D2"/>
    <w:rsid w:val="00AB61B5"/>
    <w:rsid w:val="00AB6964"/>
    <w:rsid w:val="00AB736F"/>
    <w:rsid w:val="00AB73AE"/>
    <w:rsid w:val="00AB796F"/>
    <w:rsid w:val="00AB7B71"/>
    <w:rsid w:val="00AB7B8A"/>
    <w:rsid w:val="00AC103C"/>
    <w:rsid w:val="00AC12C7"/>
    <w:rsid w:val="00AC22DC"/>
    <w:rsid w:val="00AC2D40"/>
    <w:rsid w:val="00AC3146"/>
    <w:rsid w:val="00AC4B10"/>
    <w:rsid w:val="00AC4C5D"/>
    <w:rsid w:val="00AC552E"/>
    <w:rsid w:val="00AC5A92"/>
    <w:rsid w:val="00AC60D6"/>
    <w:rsid w:val="00AC7945"/>
    <w:rsid w:val="00AC79AF"/>
    <w:rsid w:val="00AD07D3"/>
    <w:rsid w:val="00AD122C"/>
    <w:rsid w:val="00AD124A"/>
    <w:rsid w:val="00AD1DC8"/>
    <w:rsid w:val="00AD22C7"/>
    <w:rsid w:val="00AD23F4"/>
    <w:rsid w:val="00AD29D6"/>
    <w:rsid w:val="00AD2DBC"/>
    <w:rsid w:val="00AD3D86"/>
    <w:rsid w:val="00AD4871"/>
    <w:rsid w:val="00AD501F"/>
    <w:rsid w:val="00AD5153"/>
    <w:rsid w:val="00AD56E6"/>
    <w:rsid w:val="00AD56EF"/>
    <w:rsid w:val="00AD750D"/>
    <w:rsid w:val="00AD788C"/>
    <w:rsid w:val="00AD7AF7"/>
    <w:rsid w:val="00AE030A"/>
    <w:rsid w:val="00AE0BFA"/>
    <w:rsid w:val="00AE0D4F"/>
    <w:rsid w:val="00AE0E99"/>
    <w:rsid w:val="00AE1CCF"/>
    <w:rsid w:val="00AE1D01"/>
    <w:rsid w:val="00AE1D82"/>
    <w:rsid w:val="00AE23BB"/>
    <w:rsid w:val="00AE2862"/>
    <w:rsid w:val="00AE29C4"/>
    <w:rsid w:val="00AE351F"/>
    <w:rsid w:val="00AE358C"/>
    <w:rsid w:val="00AE38F1"/>
    <w:rsid w:val="00AE3C93"/>
    <w:rsid w:val="00AE3FA9"/>
    <w:rsid w:val="00AE51A9"/>
    <w:rsid w:val="00AE52AB"/>
    <w:rsid w:val="00AE5A0D"/>
    <w:rsid w:val="00AE607D"/>
    <w:rsid w:val="00AE6343"/>
    <w:rsid w:val="00AE63B7"/>
    <w:rsid w:val="00AE72AE"/>
    <w:rsid w:val="00AE7582"/>
    <w:rsid w:val="00AE7B36"/>
    <w:rsid w:val="00AF08B5"/>
    <w:rsid w:val="00AF0E08"/>
    <w:rsid w:val="00AF2BB8"/>
    <w:rsid w:val="00AF2C52"/>
    <w:rsid w:val="00AF3AC8"/>
    <w:rsid w:val="00AF3B5A"/>
    <w:rsid w:val="00AF4117"/>
    <w:rsid w:val="00AF4E0D"/>
    <w:rsid w:val="00AF4F20"/>
    <w:rsid w:val="00AF5476"/>
    <w:rsid w:val="00AF5E22"/>
    <w:rsid w:val="00AF68C3"/>
    <w:rsid w:val="00AF6EE2"/>
    <w:rsid w:val="00AF7F8A"/>
    <w:rsid w:val="00B00FAF"/>
    <w:rsid w:val="00B017F0"/>
    <w:rsid w:val="00B018F6"/>
    <w:rsid w:val="00B01A6F"/>
    <w:rsid w:val="00B01E49"/>
    <w:rsid w:val="00B024A1"/>
    <w:rsid w:val="00B028DF"/>
    <w:rsid w:val="00B031EA"/>
    <w:rsid w:val="00B03572"/>
    <w:rsid w:val="00B04700"/>
    <w:rsid w:val="00B056D5"/>
    <w:rsid w:val="00B05A70"/>
    <w:rsid w:val="00B05EF1"/>
    <w:rsid w:val="00B06D06"/>
    <w:rsid w:val="00B06F59"/>
    <w:rsid w:val="00B100EC"/>
    <w:rsid w:val="00B117A1"/>
    <w:rsid w:val="00B118C8"/>
    <w:rsid w:val="00B125BF"/>
    <w:rsid w:val="00B13B99"/>
    <w:rsid w:val="00B144C1"/>
    <w:rsid w:val="00B14CE3"/>
    <w:rsid w:val="00B14EDC"/>
    <w:rsid w:val="00B14F40"/>
    <w:rsid w:val="00B15CFD"/>
    <w:rsid w:val="00B15E64"/>
    <w:rsid w:val="00B15FF6"/>
    <w:rsid w:val="00B16242"/>
    <w:rsid w:val="00B16BB9"/>
    <w:rsid w:val="00B173D3"/>
    <w:rsid w:val="00B17951"/>
    <w:rsid w:val="00B2140F"/>
    <w:rsid w:val="00B21456"/>
    <w:rsid w:val="00B222D8"/>
    <w:rsid w:val="00B2299E"/>
    <w:rsid w:val="00B229FC"/>
    <w:rsid w:val="00B22A49"/>
    <w:rsid w:val="00B2323B"/>
    <w:rsid w:val="00B23EDA"/>
    <w:rsid w:val="00B24267"/>
    <w:rsid w:val="00B24825"/>
    <w:rsid w:val="00B2584E"/>
    <w:rsid w:val="00B25AC3"/>
    <w:rsid w:val="00B25BA6"/>
    <w:rsid w:val="00B26229"/>
    <w:rsid w:val="00B26EA6"/>
    <w:rsid w:val="00B2712D"/>
    <w:rsid w:val="00B27BCA"/>
    <w:rsid w:val="00B27F17"/>
    <w:rsid w:val="00B27FA5"/>
    <w:rsid w:val="00B32307"/>
    <w:rsid w:val="00B32606"/>
    <w:rsid w:val="00B326AC"/>
    <w:rsid w:val="00B32A29"/>
    <w:rsid w:val="00B32D06"/>
    <w:rsid w:val="00B3363F"/>
    <w:rsid w:val="00B33E6B"/>
    <w:rsid w:val="00B3457F"/>
    <w:rsid w:val="00B34E2E"/>
    <w:rsid w:val="00B34EED"/>
    <w:rsid w:val="00B3517A"/>
    <w:rsid w:val="00B352E4"/>
    <w:rsid w:val="00B3551A"/>
    <w:rsid w:val="00B35591"/>
    <w:rsid w:val="00B35D78"/>
    <w:rsid w:val="00B367C3"/>
    <w:rsid w:val="00B36818"/>
    <w:rsid w:val="00B36CC4"/>
    <w:rsid w:val="00B37F8E"/>
    <w:rsid w:val="00B4050E"/>
    <w:rsid w:val="00B40C42"/>
    <w:rsid w:val="00B40D63"/>
    <w:rsid w:val="00B40E71"/>
    <w:rsid w:val="00B410C7"/>
    <w:rsid w:val="00B41A75"/>
    <w:rsid w:val="00B41AB7"/>
    <w:rsid w:val="00B41DA5"/>
    <w:rsid w:val="00B41DB7"/>
    <w:rsid w:val="00B42905"/>
    <w:rsid w:val="00B42CA9"/>
    <w:rsid w:val="00B4313D"/>
    <w:rsid w:val="00B434E5"/>
    <w:rsid w:val="00B4360E"/>
    <w:rsid w:val="00B443E4"/>
    <w:rsid w:val="00B44E27"/>
    <w:rsid w:val="00B44E4D"/>
    <w:rsid w:val="00B4534A"/>
    <w:rsid w:val="00B4552E"/>
    <w:rsid w:val="00B468D0"/>
    <w:rsid w:val="00B47060"/>
    <w:rsid w:val="00B5004B"/>
    <w:rsid w:val="00B50FAC"/>
    <w:rsid w:val="00B51756"/>
    <w:rsid w:val="00B525B1"/>
    <w:rsid w:val="00B5264F"/>
    <w:rsid w:val="00B532AB"/>
    <w:rsid w:val="00B5344B"/>
    <w:rsid w:val="00B53A05"/>
    <w:rsid w:val="00B53D95"/>
    <w:rsid w:val="00B540CE"/>
    <w:rsid w:val="00B54280"/>
    <w:rsid w:val="00B546AE"/>
    <w:rsid w:val="00B5513F"/>
    <w:rsid w:val="00B55713"/>
    <w:rsid w:val="00B557E8"/>
    <w:rsid w:val="00B55D90"/>
    <w:rsid w:val="00B56068"/>
    <w:rsid w:val="00B56597"/>
    <w:rsid w:val="00B572C8"/>
    <w:rsid w:val="00B60063"/>
    <w:rsid w:val="00B60121"/>
    <w:rsid w:val="00B607C6"/>
    <w:rsid w:val="00B60EB7"/>
    <w:rsid w:val="00B610B9"/>
    <w:rsid w:val="00B610E6"/>
    <w:rsid w:val="00B61359"/>
    <w:rsid w:val="00B613BD"/>
    <w:rsid w:val="00B6169A"/>
    <w:rsid w:val="00B61F5C"/>
    <w:rsid w:val="00B6232E"/>
    <w:rsid w:val="00B62768"/>
    <w:rsid w:val="00B6282E"/>
    <w:rsid w:val="00B62922"/>
    <w:rsid w:val="00B62F8D"/>
    <w:rsid w:val="00B6307B"/>
    <w:rsid w:val="00B6318F"/>
    <w:rsid w:val="00B63D3D"/>
    <w:rsid w:val="00B64240"/>
    <w:rsid w:val="00B65590"/>
    <w:rsid w:val="00B65BEF"/>
    <w:rsid w:val="00B67239"/>
    <w:rsid w:val="00B675BE"/>
    <w:rsid w:val="00B67805"/>
    <w:rsid w:val="00B67E04"/>
    <w:rsid w:val="00B701DC"/>
    <w:rsid w:val="00B7030C"/>
    <w:rsid w:val="00B70AD0"/>
    <w:rsid w:val="00B71387"/>
    <w:rsid w:val="00B718F1"/>
    <w:rsid w:val="00B71DA2"/>
    <w:rsid w:val="00B722B6"/>
    <w:rsid w:val="00B723B4"/>
    <w:rsid w:val="00B72BAA"/>
    <w:rsid w:val="00B72C70"/>
    <w:rsid w:val="00B72C8A"/>
    <w:rsid w:val="00B72DB9"/>
    <w:rsid w:val="00B7330B"/>
    <w:rsid w:val="00B73AB3"/>
    <w:rsid w:val="00B73B93"/>
    <w:rsid w:val="00B73EA6"/>
    <w:rsid w:val="00B7411B"/>
    <w:rsid w:val="00B750B1"/>
    <w:rsid w:val="00B752B8"/>
    <w:rsid w:val="00B7547A"/>
    <w:rsid w:val="00B75EF0"/>
    <w:rsid w:val="00B802CA"/>
    <w:rsid w:val="00B8030B"/>
    <w:rsid w:val="00B809E2"/>
    <w:rsid w:val="00B80FEF"/>
    <w:rsid w:val="00B818ED"/>
    <w:rsid w:val="00B81C0F"/>
    <w:rsid w:val="00B824E5"/>
    <w:rsid w:val="00B825BD"/>
    <w:rsid w:val="00B8489D"/>
    <w:rsid w:val="00B848A9"/>
    <w:rsid w:val="00B8583A"/>
    <w:rsid w:val="00B85AE0"/>
    <w:rsid w:val="00B8600D"/>
    <w:rsid w:val="00B872F7"/>
    <w:rsid w:val="00B877FD"/>
    <w:rsid w:val="00B9129B"/>
    <w:rsid w:val="00B913D2"/>
    <w:rsid w:val="00B91C18"/>
    <w:rsid w:val="00B91FA2"/>
    <w:rsid w:val="00B92302"/>
    <w:rsid w:val="00B9242E"/>
    <w:rsid w:val="00B92B39"/>
    <w:rsid w:val="00B92D7E"/>
    <w:rsid w:val="00B93654"/>
    <w:rsid w:val="00B936DE"/>
    <w:rsid w:val="00B93800"/>
    <w:rsid w:val="00B93A61"/>
    <w:rsid w:val="00B93AA3"/>
    <w:rsid w:val="00B94990"/>
    <w:rsid w:val="00B94E39"/>
    <w:rsid w:val="00B94F8F"/>
    <w:rsid w:val="00B9520C"/>
    <w:rsid w:val="00B959DB"/>
    <w:rsid w:val="00B96BE7"/>
    <w:rsid w:val="00B96FA2"/>
    <w:rsid w:val="00B9769A"/>
    <w:rsid w:val="00B97CA1"/>
    <w:rsid w:val="00B97E31"/>
    <w:rsid w:val="00BA1018"/>
    <w:rsid w:val="00BA13FF"/>
    <w:rsid w:val="00BA196E"/>
    <w:rsid w:val="00BA1A4C"/>
    <w:rsid w:val="00BA1E1A"/>
    <w:rsid w:val="00BA2264"/>
    <w:rsid w:val="00BA3904"/>
    <w:rsid w:val="00BA3990"/>
    <w:rsid w:val="00BA3F69"/>
    <w:rsid w:val="00BA55DD"/>
    <w:rsid w:val="00BA5924"/>
    <w:rsid w:val="00BA5965"/>
    <w:rsid w:val="00BA6432"/>
    <w:rsid w:val="00BA6990"/>
    <w:rsid w:val="00BA6A3B"/>
    <w:rsid w:val="00BB0932"/>
    <w:rsid w:val="00BB0D2B"/>
    <w:rsid w:val="00BB21B1"/>
    <w:rsid w:val="00BB2251"/>
    <w:rsid w:val="00BB22E7"/>
    <w:rsid w:val="00BB2B2A"/>
    <w:rsid w:val="00BB2BC6"/>
    <w:rsid w:val="00BB38D1"/>
    <w:rsid w:val="00BB3AFB"/>
    <w:rsid w:val="00BB3B2F"/>
    <w:rsid w:val="00BB3C70"/>
    <w:rsid w:val="00BB48BE"/>
    <w:rsid w:val="00BB4EA2"/>
    <w:rsid w:val="00BB4F86"/>
    <w:rsid w:val="00BB511A"/>
    <w:rsid w:val="00BB6BD0"/>
    <w:rsid w:val="00BC0637"/>
    <w:rsid w:val="00BC0891"/>
    <w:rsid w:val="00BC0B2F"/>
    <w:rsid w:val="00BC0D1E"/>
    <w:rsid w:val="00BC0E8F"/>
    <w:rsid w:val="00BC0F5B"/>
    <w:rsid w:val="00BC19BD"/>
    <w:rsid w:val="00BC23FD"/>
    <w:rsid w:val="00BC2E65"/>
    <w:rsid w:val="00BC2F75"/>
    <w:rsid w:val="00BC319E"/>
    <w:rsid w:val="00BC3458"/>
    <w:rsid w:val="00BC3587"/>
    <w:rsid w:val="00BC3B32"/>
    <w:rsid w:val="00BC3FBA"/>
    <w:rsid w:val="00BC44AD"/>
    <w:rsid w:val="00BC493B"/>
    <w:rsid w:val="00BC4D0A"/>
    <w:rsid w:val="00BC50D2"/>
    <w:rsid w:val="00BC5D19"/>
    <w:rsid w:val="00BC7804"/>
    <w:rsid w:val="00BC7EEB"/>
    <w:rsid w:val="00BD033B"/>
    <w:rsid w:val="00BD099E"/>
    <w:rsid w:val="00BD0F02"/>
    <w:rsid w:val="00BD0F75"/>
    <w:rsid w:val="00BD1114"/>
    <w:rsid w:val="00BD191F"/>
    <w:rsid w:val="00BD1D34"/>
    <w:rsid w:val="00BD20B1"/>
    <w:rsid w:val="00BD2AD6"/>
    <w:rsid w:val="00BD314A"/>
    <w:rsid w:val="00BD4234"/>
    <w:rsid w:val="00BD493D"/>
    <w:rsid w:val="00BD4BAE"/>
    <w:rsid w:val="00BD5C5D"/>
    <w:rsid w:val="00BD655F"/>
    <w:rsid w:val="00BD6E68"/>
    <w:rsid w:val="00BD75C7"/>
    <w:rsid w:val="00BD772A"/>
    <w:rsid w:val="00BE0007"/>
    <w:rsid w:val="00BE01EC"/>
    <w:rsid w:val="00BE02BC"/>
    <w:rsid w:val="00BE0903"/>
    <w:rsid w:val="00BE0961"/>
    <w:rsid w:val="00BE0BDE"/>
    <w:rsid w:val="00BE144F"/>
    <w:rsid w:val="00BE24BC"/>
    <w:rsid w:val="00BE29C9"/>
    <w:rsid w:val="00BE316B"/>
    <w:rsid w:val="00BE4696"/>
    <w:rsid w:val="00BE4705"/>
    <w:rsid w:val="00BE4946"/>
    <w:rsid w:val="00BE4B60"/>
    <w:rsid w:val="00BE4EF4"/>
    <w:rsid w:val="00BE533C"/>
    <w:rsid w:val="00BE5D8B"/>
    <w:rsid w:val="00BE5F89"/>
    <w:rsid w:val="00BE66CF"/>
    <w:rsid w:val="00BE6867"/>
    <w:rsid w:val="00BE6DA0"/>
    <w:rsid w:val="00BE6EB1"/>
    <w:rsid w:val="00BE787C"/>
    <w:rsid w:val="00BE7B89"/>
    <w:rsid w:val="00BF025A"/>
    <w:rsid w:val="00BF0985"/>
    <w:rsid w:val="00BF1370"/>
    <w:rsid w:val="00BF1B9A"/>
    <w:rsid w:val="00BF2A1A"/>
    <w:rsid w:val="00BF39B2"/>
    <w:rsid w:val="00BF39F3"/>
    <w:rsid w:val="00BF3EB0"/>
    <w:rsid w:val="00BF42E1"/>
    <w:rsid w:val="00BF4861"/>
    <w:rsid w:val="00BF4DD7"/>
    <w:rsid w:val="00BF537E"/>
    <w:rsid w:val="00BF5B4E"/>
    <w:rsid w:val="00BF5E8C"/>
    <w:rsid w:val="00BF6154"/>
    <w:rsid w:val="00BF63B9"/>
    <w:rsid w:val="00BF6B30"/>
    <w:rsid w:val="00BF7EA4"/>
    <w:rsid w:val="00BF7EF3"/>
    <w:rsid w:val="00C000ED"/>
    <w:rsid w:val="00C00701"/>
    <w:rsid w:val="00C00908"/>
    <w:rsid w:val="00C01105"/>
    <w:rsid w:val="00C01602"/>
    <w:rsid w:val="00C01915"/>
    <w:rsid w:val="00C01D60"/>
    <w:rsid w:val="00C01E87"/>
    <w:rsid w:val="00C040EE"/>
    <w:rsid w:val="00C04456"/>
    <w:rsid w:val="00C046D9"/>
    <w:rsid w:val="00C04775"/>
    <w:rsid w:val="00C0491F"/>
    <w:rsid w:val="00C05089"/>
    <w:rsid w:val="00C0592E"/>
    <w:rsid w:val="00C05E22"/>
    <w:rsid w:val="00C0751E"/>
    <w:rsid w:val="00C07E04"/>
    <w:rsid w:val="00C103C5"/>
    <w:rsid w:val="00C104DB"/>
    <w:rsid w:val="00C1082B"/>
    <w:rsid w:val="00C10C74"/>
    <w:rsid w:val="00C10C9F"/>
    <w:rsid w:val="00C10FCF"/>
    <w:rsid w:val="00C11255"/>
    <w:rsid w:val="00C1130C"/>
    <w:rsid w:val="00C1182E"/>
    <w:rsid w:val="00C12AE8"/>
    <w:rsid w:val="00C13955"/>
    <w:rsid w:val="00C13A10"/>
    <w:rsid w:val="00C140EB"/>
    <w:rsid w:val="00C14B9E"/>
    <w:rsid w:val="00C15001"/>
    <w:rsid w:val="00C15CDD"/>
    <w:rsid w:val="00C15F91"/>
    <w:rsid w:val="00C169F8"/>
    <w:rsid w:val="00C16E40"/>
    <w:rsid w:val="00C1738B"/>
    <w:rsid w:val="00C20AAB"/>
    <w:rsid w:val="00C20DA9"/>
    <w:rsid w:val="00C2122C"/>
    <w:rsid w:val="00C21565"/>
    <w:rsid w:val="00C22624"/>
    <w:rsid w:val="00C2397C"/>
    <w:rsid w:val="00C23AA4"/>
    <w:rsid w:val="00C24EA3"/>
    <w:rsid w:val="00C259B6"/>
    <w:rsid w:val="00C259FF"/>
    <w:rsid w:val="00C263B1"/>
    <w:rsid w:val="00C2656D"/>
    <w:rsid w:val="00C265A8"/>
    <w:rsid w:val="00C26A72"/>
    <w:rsid w:val="00C26BE1"/>
    <w:rsid w:val="00C26FE9"/>
    <w:rsid w:val="00C273B1"/>
    <w:rsid w:val="00C273D1"/>
    <w:rsid w:val="00C274D1"/>
    <w:rsid w:val="00C27737"/>
    <w:rsid w:val="00C27DF4"/>
    <w:rsid w:val="00C31016"/>
    <w:rsid w:val="00C31BC1"/>
    <w:rsid w:val="00C33526"/>
    <w:rsid w:val="00C33D58"/>
    <w:rsid w:val="00C340AA"/>
    <w:rsid w:val="00C34968"/>
    <w:rsid w:val="00C351E0"/>
    <w:rsid w:val="00C364CE"/>
    <w:rsid w:val="00C36DEA"/>
    <w:rsid w:val="00C37D4D"/>
    <w:rsid w:val="00C40819"/>
    <w:rsid w:val="00C4084C"/>
    <w:rsid w:val="00C418DA"/>
    <w:rsid w:val="00C4198B"/>
    <w:rsid w:val="00C41A37"/>
    <w:rsid w:val="00C43738"/>
    <w:rsid w:val="00C438AF"/>
    <w:rsid w:val="00C44775"/>
    <w:rsid w:val="00C44943"/>
    <w:rsid w:val="00C4578D"/>
    <w:rsid w:val="00C4586C"/>
    <w:rsid w:val="00C4592D"/>
    <w:rsid w:val="00C45B07"/>
    <w:rsid w:val="00C46026"/>
    <w:rsid w:val="00C461D3"/>
    <w:rsid w:val="00C4635F"/>
    <w:rsid w:val="00C471C4"/>
    <w:rsid w:val="00C4762A"/>
    <w:rsid w:val="00C4780F"/>
    <w:rsid w:val="00C47BA9"/>
    <w:rsid w:val="00C47CA9"/>
    <w:rsid w:val="00C50A4E"/>
    <w:rsid w:val="00C51515"/>
    <w:rsid w:val="00C51A6B"/>
    <w:rsid w:val="00C525EB"/>
    <w:rsid w:val="00C52DDE"/>
    <w:rsid w:val="00C53099"/>
    <w:rsid w:val="00C535B3"/>
    <w:rsid w:val="00C53B4A"/>
    <w:rsid w:val="00C54C11"/>
    <w:rsid w:val="00C54DD5"/>
    <w:rsid w:val="00C55679"/>
    <w:rsid w:val="00C55724"/>
    <w:rsid w:val="00C55BD6"/>
    <w:rsid w:val="00C55D86"/>
    <w:rsid w:val="00C55FB7"/>
    <w:rsid w:val="00C56904"/>
    <w:rsid w:val="00C574AA"/>
    <w:rsid w:val="00C57661"/>
    <w:rsid w:val="00C60C0F"/>
    <w:rsid w:val="00C60D28"/>
    <w:rsid w:val="00C60D67"/>
    <w:rsid w:val="00C62036"/>
    <w:rsid w:val="00C624B5"/>
    <w:rsid w:val="00C625FE"/>
    <w:rsid w:val="00C627CA"/>
    <w:rsid w:val="00C63DEA"/>
    <w:rsid w:val="00C63EC8"/>
    <w:rsid w:val="00C640AB"/>
    <w:rsid w:val="00C648EA"/>
    <w:rsid w:val="00C64BA7"/>
    <w:rsid w:val="00C64C84"/>
    <w:rsid w:val="00C64F0C"/>
    <w:rsid w:val="00C65C5F"/>
    <w:rsid w:val="00C66216"/>
    <w:rsid w:val="00C66749"/>
    <w:rsid w:val="00C66843"/>
    <w:rsid w:val="00C66918"/>
    <w:rsid w:val="00C67FD1"/>
    <w:rsid w:val="00C70A1B"/>
    <w:rsid w:val="00C70D09"/>
    <w:rsid w:val="00C71056"/>
    <w:rsid w:val="00C7119E"/>
    <w:rsid w:val="00C71682"/>
    <w:rsid w:val="00C71F4F"/>
    <w:rsid w:val="00C722A4"/>
    <w:rsid w:val="00C72386"/>
    <w:rsid w:val="00C72751"/>
    <w:rsid w:val="00C73239"/>
    <w:rsid w:val="00C73B2D"/>
    <w:rsid w:val="00C740D8"/>
    <w:rsid w:val="00C74AD9"/>
    <w:rsid w:val="00C75086"/>
    <w:rsid w:val="00C7549E"/>
    <w:rsid w:val="00C758C0"/>
    <w:rsid w:val="00C75A64"/>
    <w:rsid w:val="00C75D6F"/>
    <w:rsid w:val="00C76387"/>
    <w:rsid w:val="00C76462"/>
    <w:rsid w:val="00C76903"/>
    <w:rsid w:val="00C76919"/>
    <w:rsid w:val="00C76DCC"/>
    <w:rsid w:val="00C76DD3"/>
    <w:rsid w:val="00C76FAE"/>
    <w:rsid w:val="00C77049"/>
    <w:rsid w:val="00C77373"/>
    <w:rsid w:val="00C77810"/>
    <w:rsid w:val="00C80234"/>
    <w:rsid w:val="00C81579"/>
    <w:rsid w:val="00C816D9"/>
    <w:rsid w:val="00C81FAB"/>
    <w:rsid w:val="00C827C6"/>
    <w:rsid w:val="00C828E9"/>
    <w:rsid w:val="00C829A3"/>
    <w:rsid w:val="00C82B85"/>
    <w:rsid w:val="00C82E2E"/>
    <w:rsid w:val="00C82E8F"/>
    <w:rsid w:val="00C82F33"/>
    <w:rsid w:val="00C8493C"/>
    <w:rsid w:val="00C84F5B"/>
    <w:rsid w:val="00C859D9"/>
    <w:rsid w:val="00C85BEF"/>
    <w:rsid w:val="00C8604C"/>
    <w:rsid w:val="00C86709"/>
    <w:rsid w:val="00C86FDF"/>
    <w:rsid w:val="00C87106"/>
    <w:rsid w:val="00C8722C"/>
    <w:rsid w:val="00C87376"/>
    <w:rsid w:val="00C87524"/>
    <w:rsid w:val="00C87569"/>
    <w:rsid w:val="00C87AC9"/>
    <w:rsid w:val="00C87DAE"/>
    <w:rsid w:val="00C901F5"/>
    <w:rsid w:val="00C9021C"/>
    <w:rsid w:val="00C908C9"/>
    <w:rsid w:val="00C90ABD"/>
    <w:rsid w:val="00C92120"/>
    <w:rsid w:val="00C92170"/>
    <w:rsid w:val="00C92555"/>
    <w:rsid w:val="00C92CFC"/>
    <w:rsid w:val="00C931F2"/>
    <w:rsid w:val="00C93360"/>
    <w:rsid w:val="00C94104"/>
    <w:rsid w:val="00C9421F"/>
    <w:rsid w:val="00C94464"/>
    <w:rsid w:val="00C947F9"/>
    <w:rsid w:val="00C94B8F"/>
    <w:rsid w:val="00C952DC"/>
    <w:rsid w:val="00C95CD3"/>
    <w:rsid w:val="00C95D89"/>
    <w:rsid w:val="00C95E8F"/>
    <w:rsid w:val="00C9612C"/>
    <w:rsid w:val="00C9625D"/>
    <w:rsid w:val="00C96B57"/>
    <w:rsid w:val="00C97512"/>
    <w:rsid w:val="00C97A2B"/>
    <w:rsid w:val="00C97B76"/>
    <w:rsid w:val="00C97FB2"/>
    <w:rsid w:val="00CA0857"/>
    <w:rsid w:val="00CA0DCD"/>
    <w:rsid w:val="00CA1571"/>
    <w:rsid w:val="00CA1C39"/>
    <w:rsid w:val="00CA1D4F"/>
    <w:rsid w:val="00CA2EA1"/>
    <w:rsid w:val="00CA2F0F"/>
    <w:rsid w:val="00CA303E"/>
    <w:rsid w:val="00CA30E9"/>
    <w:rsid w:val="00CA3B31"/>
    <w:rsid w:val="00CA3C1A"/>
    <w:rsid w:val="00CA3EDF"/>
    <w:rsid w:val="00CA4C9D"/>
    <w:rsid w:val="00CA56EB"/>
    <w:rsid w:val="00CA6339"/>
    <w:rsid w:val="00CA6DD7"/>
    <w:rsid w:val="00CA74BC"/>
    <w:rsid w:val="00CA7ECA"/>
    <w:rsid w:val="00CB0373"/>
    <w:rsid w:val="00CB0F01"/>
    <w:rsid w:val="00CB176B"/>
    <w:rsid w:val="00CB2B19"/>
    <w:rsid w:val="00CB2D3C"/>
    <w:rsid w:val="00CB2E4F"/>
    <w:rsid w:val="00CB2ECC"/>
    <w:rsid w:val="00CB33B8"/>
    <w:rsid w:val="00CB365B"/>
    <w:rsid w:val="00CB3D3D"/>
    <w:rsid w:val="00CB4531"/>
    <w:rsid w:val="00CB45E2"/>
    <w:rsid w:val="00CB4A0A"/>
    <w:rsid w:val="00CB4A52"/>
    <w:rsid w:val="00CB4CB4"/>
    <w:rsid w:val="00CB6222"/>
    <w:rsid w:val="00CB6BF1"/>
    <w:rsid w:val="00CB6CB0"/>
    <w:rsid w:val="00CC0106"/>
    <w:rsid w:val="00CC0991"/>
    <w:rsid w:val="00CC09C4"/>
    <w:rsid w:val="00CC14CD"/>
    <w:rsid w:val="00CC1B14"/>
    <w:rsid w:val="00CC1D9A"/>
    <w:rsid w:val="00CC2323"/>
    <w:rsid w:val="00CC256A"/>
    <w:rsid w:val="00CC315D"/>
    <w:rsid w:val="00CC3413"/>
    <w:rsid w:val="00CC3CE2"/>
    <w:rsid w:val="00CC406B"/>
    <w:rsid w:val="00CC4C13"/>
    <w:rsid w:val="00CC56EA"/>
    <w:rsid w:val="00CC579F"/>
    <w:rsid w:val="00CC57CA"/>
    <w:rsid w:val="00CC75E9"/>
    <w:rsid w:val="00CD08B5"/>
    <w:rsid w:val="00CD0D16"/>
    <w:rsid w:val="00CD1197"/>
    <w:rsid w:val="00CD11C1"/>
    <w:rsid w:val="00CD11D0"/>
    <w:rsid w:val="00CD13EC"/>
    <w:rsid w:val="00CD1B80"/>
    <w:rsid w:val="00CD21D2"/>
    <w:rsid w:val="00CD368A"/>
    <w:rsid w:val="00CD3A43"/>
    <w:rsid w:val="00CD403B"/>
    <w:rsid w:val="00CD5C90"/>
    <w:rsid w:val="00CD5E69"/>
    <w:rsid w:val="00CD5F2F"/>
    <w:rsid w:val="00CD766F"/>
    <w:rsid w:val="00CE00C4"/>
    <w:rsid w:val="00CE063C"/>
    <w:rsid w:val="00CE09C4"/>
    <w:rsid w:val="00CE0A57"/>
    <w:rsid w:val="00CE0F62"/>
    <w:rsid w:val="00CE16FE"/>
    <w:rsid w:val="00CE185A"/>
    <w:rsid w:val="00CE1C48"/>
    <w:rsid w:val="00CE1DA7"/>
    <w:rsid w:val="00CE393A"/>
    <w:rsid w:val="00CE434D"/>
    <w:rsid w:val="00CE46A5"/>
    <w:rsid w:val="00CE51DA"/>
    <w:rsid w:val="00CE5514"/>
    <w:rsid w:val="00CE5555"/>
    <w:rsid w:val="00CE5824"/>
    <w:rsid w:val="00CE5C97"/>
    <w:rsid w:val="00CE647C"/>
    <w:rsid w:val="00CE6D8C"/>
    <w:rsid w:val="00CE71BF"/>
    <w:rsid w:val="00CE71FA"/>
    <w:rsid w:val="00CE770F"/>
    <w:rsid w:val="00CE7762"/>
    <w:rsid w:val="00CE7984"/>
    <w:rsid w:val="00CF02CE"/>
    <w:rsid w:val="00CF04BB"/>
    <w:rsid w:val="00CF051A"/>
    <w:rsid w:val="00CF0B29"/>
    <w:rsid w:val="00CF1401"/>
    <w:rsid w:val="00CF1C36"/>
    <w:rsid w:val="00CF1D59"/>
    <w:rsid w:val="00CF2205"/>
    <w:rsid w:val="00CF28B8"/>
    <w:rsid w:val="00CF323D"/>
    <w:rsid w:val="00CF3A67"/>
    <w:rsid w:val="00CF412D"/>
    <w:rsid w:val="00CF4A56"/>
    <w:rsid w:val="00CF505B"/>
    <w:rsid w:val="00CF5AB1"/>
    <w:rsid w:val="00CF5BF8"/>
    <w:rsid w:val="00D00179"/>
    <w:rsid w:val="00D007AD"/>
    <w:rsid w:val="00D00D24"/>
    <w:rsid w:val="00D015C4"/>
    <w:rsid w:val="00D01752"/>
    <w:rsid w:val="00D02523"/>
    <w:rsid w:val="00D0352D"/>
    <w:rsid w:val="00D040F6"/>
    <w:rsid w:val="00D043BD"/>
    <w:rsid w:val="00D04441"/>
    <w:rsid w:val="00D046E0"/>
    <w:rsid w:val="00D049D5"/>
    <w:rsid w:val="00D04EA6"/>
    <w:rsid w:val="00D04EE8"/>
    <w:rsid w:val="00D05436"/>
    <w:rsid w:val="00D06C2A"/>
    <w:rsid w:val="00D07143"/>
    <w:rsid w:val="00D07776"/>
    <w:rsid w:val="00D07E29"/>
    <w:rsid w:val="00D102D6"/>
    <w:rsid w:val="00D106CB"/>
    <w:rsid w:val="00D1236E"/>
    <w:rsid w:val="00D123E0"/>
    <w:rsid w:val="00D125D0"/>
    <w:rsid w:val="00D12A9B"/>
    <w:rsid w:val="00D12FEA"/>
    <w:rsid w:val="00D13803"/>
    <w:rsid w:val="00D139F6"/>
    <w:rsid w:val="00D1544A"/>
    <w:rsid w:val="00D154AF"/>
    <w:rsid w:val="00D156FA"/>
    <w:rsid w:val="00D15B1F"/>
    <w:rsid w:val="00D15CD8"/>
    <w:rsid w:val="00D15DFF"/>
    <w:rsid w:val="00D162FB"/>
    <w:rsid w:val="00D1640D"/>
    <w:rsid w:val="00D16769"/>
    <w:rsid w:val="00D16A62"/>
    <w:rsid w:val="00D17215"/>
    <w:rsid w:val="00D17AB1"/>
    <w:rsid w:val="00D17D75"/>
    <w:rsid w:val="00D20D4F"/>
    <w:rsid w:val="00D21526"/>
    <w:rsid w:val="00D21ADE"/>
    <w:rsid w:val="00D21DB9"/>
    <w:rsid w:val="00D21F8E"/>
    <w:rsid w:val="00D22179"/>
    <w:rsid w:val="00D22A1A"/>
    <w:rsid w:val="00D234A9"/>
    <w:rsid w:val="00D23BFC"/>
    <w:rsid w:val="00D23D41"/>
    <w:rsid w:val="00D24226"/>
    <w:rsid w:val="00D248C9"/>
    <w:rsid w:val="00D25371"/>
    <w:rsid w:val="00D2580A"/>
    <w:rsid w:val="00D2583E"/>
    <w:rsid w:val="00D26208"/>
    <w:rsid w:val="00D26BE4"/>
    <w:rsid w:val="00D26E0E"/>
    <w:rsid w:val="00D27008"/>
    <w:rsid w:val="00D271CC"/>
    <w:rsid w:val="00D27E2B"/>
    <w:rsid w:val="00D27EC7"/>
    <w:rsid w:val="00D30222"/>
    <w:rsid w:val="00D3056E"/>
    <w:rsid w:val="00D30602"/>
    <w:rsid w:val="00D30BBD"/>
    <w:rsid w:val="00D30D3E"/>
    <w:rsid w:val="00D310B5"/>
    <w:rsid w:val="00D31631"/>
    <w:rsid w:val="00D31D43"/>
    <w:rsid w:val="00D31E5E"/>
    <w:rsid w:val="00D32145"/>
    <w:rsid w:val="00D33024"/>
    <w:rsid w:val="00D3309F"/>
    <w:rsid w:val="00D33A20"/>
    <w:rsid w:val="00D33EAA"/>
    <w:rsid w:val="00D34D21"/>
    <w:rsid w:val="00D34DD2"/>
    <w:rsid w:val="00D3558E"/>
    <w:rsid w:val="00D36F45"/>
    <w:rsid w:val="00D371AE"/>
    <w:rsid w:val="00D37D34"/>
    <w:rsid w:val="00D37D7E"/>
    <w:rsid w:val="00D408C1"/>
    <w:rsid w:val="00D40C0F"/>
    <w:rsid w:val="00D41494"/>
    <w:rsid w:val="00D41D0F"/>
    <w:rsid w:val="00D41D2D"/>
    <w:rsid w:val="00D42523"/>
    <w:rsid w:val="00D425CB"/>
    <w:rsid w:val="00D42CDD"/>
    <w:rsid w:val="00D435E3"/>
    <w:rsid w:val="00D43CD8"/>
    <w:rsid w:val="00D440BB"/>
    <w:rsid w:val="00D455C7"/>
    <w:rsid w:val="00D45B6B"/>
    <w:rsid w:val="00D45CD5"/>
    <w:rsid w:val="00D45E94"/>
    <w:rsid w:val="00D46A0A"/>
    <w:rsid w:val="00D475F3"/>
    <w:rsid w:val="00D47C6D"/>
    <w:rsid w:val="00D47EA0"/>
    <w:rsid w:val="00D513A1"/>
    <w:rsid w:val="00D5152E"/>
    <w:rsid w:val="00D517B0"/>
    <w:rsid w:val="00D517CC"/>
    <w:rsid w:val="00D517F6"/>
    <w:rsid w:val="00D51C04"/>
    <w:rsid w:val="00D52181"/>
    <w:rsid w:val="00D524B9"/>
    <w:rsid w:val="00D52A14"/>
    <w:rsid w:val="00D551CD"/>
    <w:rsid w:val="00D56424"/>
    <w:rsid w:val="00D5688A"/>
    <w:rsid w:val="00D5750E"/>
    <w:rsid w:val="00D5778A"/>
    <w:rsid w:val="00D577E7"/>
    <w:rsid w:val="00D57C73"/>
    <w:rsid w:val="00D600E4"/>
    <w:rsid w:val="00D601F0"/>
    <w:rsid w:val="00D60A37"/>
    <w:rsid w:val="00D60B5D"/>
    <w:rsid w:val="00D60F5C"/>
    <w:rsid w:val="00D6233F"/>
    <w:rsid w:val="00D62633"/>
    <w:rsid w:val="00D6274B"/>
    <w:rsid w:val="00D628DC"/>
    <w:rsid w:val="00D628EA"/>
    <w:rsid w:val="00D62A37"/>
    <w:rsid w:val="00D62FE1"/>
    <w:rsid w:val="00D6329A"/>
    <w:rsid w:val="00D634C5"/>
    <w:rsid w:val="00D64507"/>
    <w:rsid w:val="00D656B9"/>
    <w:rsid w:val="00D657E0"/>
    <w:rsid w:val="00D6743D"/>
    <w:rsid w:val="00D67CE6"/>
    <w:rsid w:val="00D70175"/>
    <w:rsid w:val="00D7048F"/>
    <w:rsid w:val="00D7071C"/>
    <w:rsid w:val="00D71546"/>
    <w:rsid w:val="00D71997"/>
    <w:rsid w:val="00D7263D"/>
    <w:rsid w:val="00D72B4B"/>
    <w:rsid w:val="00D72C6E"/>
    <w:rsid w:val="00D72D9A"/>
    <w:rsid w:val="00D7344F"/>
    <w:rsid w:val="00D73B8D"/>
    <w:rsid w:val="00D744E5"/>
    <w:rsid w:val="00D74DCF"/>
    <w:rsid w:val="00D7512D"/>
    <w:rsid w:val="00D753B8"/>
    <w:rsid w:val="00D75CA5"/>
    <w:rsid w:val="00D76A55"/>
    <w:rsid w:val="00D76E28"/>
    <w:rsid w:val="00D7735B"/>
    <w:rsid w:val="00D7757E"/>
    <w:rsid w:val="00D80823"/>
    <w:rsid w:val="00D80BEF"/>
    <w:rsid w:val="00D812FC"/>
    <w:rsid w:val="00D8139B"/>
    <w:rsid w:val="00D81D4F"/>
    <w:rsid w:val="00D82042"/>
    <w:rsid w:val="00D82A8C"/>
    <w:rsid w:val="00D832AD"/>
    <w:rsid w:val="00D838D6"/>
    <w:rsid w:val="00D83B43"/>
    <w:rsid w:val="00D83D4E"/>
    <w:rsid w:val="00D84D9A"/>
    <w:rsid w:val="00D853CF"/>
    <w:rsid w:val="00D85D40"/>
    <w:rsid w:val="00D8642C"/>
    <w:rsid w:val="00D871DA"/>
    <w:rsid w:val="00D87291"/>
    <w:rsid w:val="00D876A9"/>
    <w:rsid w:val="00D90821"/>
    <w:rsid w:val="00D914A6"/>
    <w:rsid w:val="00D91727"/>
    <w:rsid w:val="00D9192B"/>
    <w:rsid w:val="00D919A5"/>
    <w:rsid w:val="00D925B6"/>
    <w:rsid w:val="00D93805"/>
    <w:rsid w:val="00D94B84"/>
    <w:rsid w:val="00D94BC7"/>
    <w:rsid w:val="00D9614D"/>
    <w:rsid w:val="00D97E7F"/>
    <w:rsid w:val="00DA251A"/>
    <w:rsid w:val="00DA259A"/>
    <w:rsid w:val="00DA2B69"/>
    <w:rsid w:val="00DA2E52"/>
    <w:rsid w:val="00DA3912"/>
    <w:rsid w:val="00DA3990"/>
    <w:rsid w:val="00DA43B5"/>
    <w:rsid w:val="00DA52A6"/>
    <w:rsid w:val="00DA65C9"/>
    <w:rsid w:val="00DA6B27"/>
    <w:rsid w:val="00DA76BB"/>
    <w:rsid w:val="00DB0286"/>
    <w:rsid w:val="00DB0BD0"/>
    <w:rsid w:val="00DB1075"/>
    <w:rsid w:val="00DB1218"/>
    <w:rsid w:val="00DB197F"/>
    <w:rsid w:val="00DB1BF3"/>
    <w:rsid w:val="00DB1C07"/>
    <w:rsid w:val="00DB2C15"/>
    <w:rsid w:val="00DB3334"/>
    <w:rsid w:val="00DB380A"/>
    <w:rsid w:val="00DB386D"/>
    <w:rsid w:val="00DB3A15"/>
    <w:rsid w:val="00DB3BD6"/>
    <w:rsid w:val="00DB3D2C"/>
    <w:rsid w:val="00DB48D2"/>
    <w:rsid w:val="00DB519C"/>
    <w:rsid w:val="00DB5867"/>
    <w:rsid w:val="00DB6A4C"/>
    <w:rsid w:val="00DB74D2"/>
    <w:rsid w:val="00DB7595"/>
    <w:rsid w:val="00DB783A"/>
    <w:rsid w:val="00DB786F"/>
    <w:rsid w:val="00DC0253"/>
    <w:rsid w:val="00DC04E1"/>
    <w:rsid w:val="00DC09D3"/>
    <w:rsid w:val="00DC1A26"/>
    <w:rsid w:val="00DC1DF2"/>
    <w:rsid w:val="00DC21F9"/>
    <w:rsid w:val="00DC2276"/>
    <w:rsid w:val="00DC23E5"/>
    <w:rsid w:val="00DC255C"/>
    <w:rsid w:val="00DC2769"/>
    <w:rsid w:val="00DC2947"/>
    <w:rsid w:val="00DC3246"/>
    <w:rsid w:val="00DC3390"/>
    <w:rsid w:val="00DC3CAC"/>
    <w:rsid w:val="00DC4017"/>
    <w:rsid w:val="00DC4478"/>
    <w:rsid w:val="00DC455C"/>
    <w:rsid w:val="00DC474E"/>
    <w:rsid w:val="00DC48BC"/>
    <w:rsid w:val="00DC4D70"/>
    <w:rsid w:val="00DC4E32"/>
    <w:rsid w:val="00DC5B1A"/>
    <w:rsid w:val="00DC5CC5"/>
    <w:rsid w:val="00DC5DE8"/>
    <w:rsid w:val="00DC68B6"/>
    <w:rsid w:val="00DC68F5"/>
    <w:rsid w:val="00DC71A9"/>
    <w:rsid w:val="00DC74E3"/>
    <w:rsid w:val="00DC7553"/>
    <w:rsid w:val="00DC7B19"/>
    <w:rsid w:val="00DD0141"/>
    <w:rsid w:val="00DD086D"/>
    <w:rsid w:val="00DD136B"/>
    <w:rsid w:val="00DD1808"/>
    <w:rsid w:val="00DD1E32"/>
    <w:rsid w:val="00DD23B6"/>
    <w:rsid w:val="00DD3206"/>
    <w:rsid w:val="00DD32A9"/>
    <w:rsid w:val="00DD3D0B"/>
    <w:rsid w:val="00DD4889"/>
    <w:rsid w:val="00DD4B8D"/>
    <w:rsid w:val="00DD4F4D"/>
    <w:rsid w:val="00DD56FA"/>
    <w:rsid w:val="00DD585E"/>
    <w:rsid w:val="00DD5D59"/>
    <w:rsid w:val="00DD5E7A"/>
    <w:rsid w:val="00DD6A39"/>
    <w:rsid w:val="00DD6C9C"/>
    <w:rsid w:val="00DD7010"/>
    <w:rsid w:val="00DD72D2"/>
    <w:rsid w:val="00DD74FD"/>
    <w:rsid w:val="00DD7CA0"/>
    <w:rsid w:val="00DE0394"/>
    <w:rsid w:val="00DE0A19"/>
    <w:rsid w:val="00DE0C48"/>
    <w:rsid w:val="00DE1EE7"/>
    <w:rsid w:val="00DE300C"/>
    <w:rsid w:val="00DE301A"/>
    <w:rsid w:val="00DE329F"/>
    <w:rsid w:val="00DE3575"/>
    <w:rsid w:val="00DE396C"/>
    <w:rsid w:val="00DE4876"/>
    <w:rsid w:val="00DE4E4F"/>
    <w:rsid w:val="00DE4E8C"/>
    <w:rsid w:val="00DE5027"/>
    <w:rsid w:val="00DE6CF6"/>
    <w:rsid w:val="00DE6EDF"/>
    <w:rsid w:val="00DE7C6C"/>
    <w:rsid w:val="00DF0141"/>
    <w:rsid w:val="00DF05E8"/>
    <w:rsid w:val="00DF060A"/>
    <w:rsid w:val="00DF0977"/>
    <w:rsid w:val="00DF0BAD"/>
    <w:rsid w:val="00DF12AD"/>
    <w:rsid w:val="00DF1E38"/>
    <w:rsid w:val="00DF2211"/>
    <w:rsid w:val="00DF2259"/>
    <w:rsid w:val="00DF307E"/>
    <w:rsid w:val="00DF37CD"/>
    <w:rsid w:val="00DF39EF"/>
    <w:rsid w:val="00DF3CAB"/>
    <w:rsid w:val="00DF3E91"/>
    <w:rsid w:val="00DF410A"/>
    <w:rsid w:val="00DF4A66"/>
    <w:rsid w:val="00DF4CF3"/>
    <w:rsid w:val="00DF4EBC"/>
    <w:rsid w:val="00DF525E"/>
    <w:rsid w:val="00DF5905"/>
    <w:rsid w:val="00DF633F"/>
    <w:rsid w:val="00DF6452"/>
    <w:rsid w:val="00E00317"/>
    <w:rsid w:val="00E00CAB"/>
    <w:rsid w:val="00E0165E"/>
    <w:rsid w:val="00E017CF"/>
    <w:rsid w:val="00E035D9"/>
    <w:rsid w:val="00E03A76"/>
    <w:rsid w:val="00E03B53"/>
    <w:rsid w:val="00E048D7"/>
    <w:rsid w:val="00E06217"/>
    <w:rsid w:val="00E0630A"/>
    <w:rsid w:val="00E06DDD"/>
    <w:rsid w:val="00E079B1"/>
    <w:rsid w:val="00E07C65"/>
    <w:rsid w:val="00E10D55"/>
    <w:rsid w:val="00E10F64"/>
    <w:rsid w:val="00E11395"/>
    <w:rsid w:val="00E11E07"/>
    <w:rsid w:val="00E126E0"/>
    <w:rsid w:val="00E12763"/>
    <w:rsid w:val="00E12A5F"/>
    <w:rsid w:val="00E12C00"/>
    <w:rsid w:val="00E12E23"/>
    <w:rsid w:val="00E144DE"/>
    <w:rsid w:val="00E1490C"/>
    <w:rsid w:val="00E14ABF"/>
    <w:rsid w:val="00E15A5A"/>
    <w:rsid w:val="00E15AAC"/>
    <w:rsid w:val="00E15D11"/>
    <w:rsid w:val="00E15FFD"/>
    <w:rsid w:val="00E16068"/>
    <w:rsid w:val="00E167FF"/>
    <w:rsid w:val="00E16CAB"/>
    <w:rsid w:val="00E17991"/>
    <w:rsid w:val="00E21BDC"/>
    <w:rsid w:val="00E2232B"/>
    <w:rsid w:val="00E226A5"/>
    <w:rsid w:val="00E23A14"/>
    <w:rsid w:val="00E240CB"/>
    <w:rsid w:val="00E24232"/>
    <w:rsid w:val="00E24BA5"/>
    <w:rsid w:val="00E24EB1"/>
    <w:rsid w:val="00E24FA4"/>
    <w:rsid w:val="00E2599E"/>
    <w:rsid w:val="00E259A1"/>
    <w:rsid w:val="00E2617C"/>
    <w:rsid w:val="00E26625"/>
    <w:rsid w:val="00E27373"/>
    <w:rsid w:val="00E27DD0"/>
    <w:rsid w:val="00E30356"/>
    <w:rsid w:val="00E308BB"/>
    <w:rsid w:val="00E30C55"/>
    <w:rsid w:val="00E31123"/>
    <w:rsid w:val="00E31152"/>
    <w:rsid w:val="00E318B1"/>
    <w:rsid w:val="00E32016"/>
    <w:rsid w:val="00E3285C"/>
    <w:rsid w:val="00E347E3"/>
    <w:rsid w:val="00E3486B"/>
    <w:rsid w:val="00E349A4"/>
    <w:rsid w:val="00E34E0E"/>
    <w:rsid w:val="00E3594D"/>
    <w:rsid w:val="00E3694C"/>
    <w:rsid w:val="00E36A67"/>
    <w:rsid w:val="00E40F5C"/>
    <w:rsid w:val="00E41544"/>
    <w:rsid w:val="00E41616"/>
    <w:rsid w:val="00E426FA"/>
    <w:rsid w:val="00E4282E"/>
    <w:rsid w:val="00E428A1"/>
    <w:rsid w:val="00E42949"/>
    <w:rsid w:val="00E42CBB"/>
    <w:rsid w:val="00E42EF7"/>
    <w:rsid w:val="00E4376E"/>
    <w:rsid w:val="00E4406A"/>
    <w:rsid w:val="00E44C82"/>
    <w:rsid w:val="00E44EB2"/>
    <w:rsid w:val="00E45447"/>
    <w:rsid w:val="00E45483"/>
    <w:rsid w:val="00E45A95"/>
    <w:rsid w:val="00E4600A"/>
    <w:rsid w:val="00E46B01"/>
    <w:rsid w:val="00E46DF9"/>
    <w:rsid w:val="00E46EFD"/>
    <w:rsid w:val="00E47534"/>
    <w:rsid w:val="00E50133"/>
    <w:rsid w:val="00E50221"/>
    <w:rsid w:val="00E503BC"/>
    <w:rsid w:val="00E51C16"/>
    <w:rsid w:val="00E51DDA"/>
    <w:rsid w:val="00E5262F"/>
    <w:rsid w:val="00E52A9C"/>
    <w:rsid w:val="00E5357E"/>
    <w:rsid w:val="00E53FF5"/>
    <w:rsid w:val="00E5418C"/>
    <w:rsid w:val="00E54507"/>
    <w:rsid w:val="00E56043"/>
    <w:rsid w:val="00E56158"/>
    <w:rsid w:val="00E56A6B"/>
    <w:rsid w:val="00E573ED"/>
    <w:rsid w:val="00E57A03"/>
    <w:rsid w:val="00E60E8E"/>
    <w:rsid w:val="00E6117A"/>
    <w:rsid w:val="00E61357"/>
    <w:rsid w:val="00E62DF3"/>
    <w:rsid w:val="00E62FF7"/>
    <w:rsid w:val="00E643C0"/>
    <w:rsid w:val="00E64B7C"/>
    <w:rsid w:val="00E65315"/>
    <w:rsid w:val="00E65461"/>
    <w:rsid w:val="00E65682"/>
    <w:rsid w:val="00E66590"/>
    <w:rsid w:val="00E66620"/>
    <w:rsid w:val="00E6671E"/>
    <w:rsid w:val="00E6707B"/>
    <w:rsid w:val="00E67284"/>
    <w:rsid w:val="00E67456"/>
    <w:rsid w:val="00E67BE1"/>
    <w:rsid w:val="00E67D96"/>
    <w:rsid w:val="00E70269"/>
    <w:rsid w:val="00E704F3"/>
    <w:rsid w:val="00E70A9D"/>
    <w:rsid w:val="00E711E7"/>
    <w:rsid w:val="00E7130C"/>
    <w:rsid w:val="00E713AA"/>
    <w:rsid w:val="00E7156B"/>
    <w:rsid w:val="00E7281B"/>
    <w:rsid w:val="00E72A28"/>
    <w:rsid w:val="00E72AD0"/>
    <w:rsid w:val="00E72EC6"/>
    <w:rsid w:val="00E72FB9"/>
    <w:rsid w:val="00E732BA"/>
    <w:rsid w:val="00E736B2"/>
    <w:rsid w:val="00E739BB"/>
    <w:rsid w:val="00E73E69"/>
    <w:rsid w:val="00E7449E"/>
    <w:rsid w:val="00E74A8D"/>
    <w:rsid w:val="00E74DAF"/>
    <w:rsid w:val="00E74E31"/>
    <w:rsid w:val="00E75C94"/>
    <w:rsid w:val="00E75F90"/>
    <w:rsid w:val="00E76063"/>
    <w:rsid w:val="00E76441"/>
    <w:rsid w:val="00E766EA"/>
    <w:rsid w:val="00E77300"/>
    <w:rsid w:val="00E77811"/>
    <w:rsid w:val="00E7784F"/>
    <w:rsid w:val="00E77B16"/>
    <w:rsid w:val="00E8051B"/>
    <w:rsid w:val="00E80C1E"/>
    <w:rsid w:val="00E81BB9"/>
    <w:rsid w:val="00E81D9A"/>
    <w:rsid w:val="00E82976"/>
    <w:rsid w:val="00E83203"/>
    <w:rsid w:val="00E83567"/>
    <w:rsid w:val="00E83DA5"/>
    <w:rsid w:val="00E844FC"/>
    <w:rsid w:val="00E86934"/>
    <w:rsid w:val="00E86EC8"/>
    <w:rsid w:val="00E87321"/>
    <w:rsid w:val="00E87B51"/>
    <w:rsid w:val="00E87E99"/>
    <w:rsid w:val="00E87FBB"/>
    <w:rsid w:val="00E908DA"/>
    <w:rsid w:val="00E90D9D"/>
    <w:rsid w:val="00E90DE1"/>
    <w:rsid w:val="00E90ECD"/>
    <w:rsid w:val="00E912C6"/>
    <w:rsid w:val="00E91B02"/>
    <w:rsid w:val="00E91BD5"/>
    <w:rsid w:val="00E91FD3"/>
    <w:rsid w:val="00E92B84"/>
    <w:rsid w:val="00E92DD9"/>
    <w:rsid w:val="00E931B1"/>
    <w:rsid w:val="00E937AD"/>
    <w:rsid w:val="00E9468F"/>
    <w:rsid w:val="00E9504A"/>
    <w:rsid w:val="00E95812"/>
    <w:rsid w:val="00E95A5C"/>
    <w:rsid w:val="00E95C51"/>
    <w:rsid w:val="00E960B9"/>
    <w:rsid w:val="00E9610C"/>
    <w:rsid w:val="00E96975"/>
    <w:rsid w:val="00E97554"/>
    <w:rsid w:val="00EA05F4"/>
    <w:rsid w:val="00EA0FD6"/>
    <w:rsid w:val="00EA1437"/>
    <w:rsid w:val="00EA17A5"/>
    <w:rsid w:val="00EA2196"/>
    <w:rsid w:val="00EA2B26"/>
    <w:rsid w:val="00EA2FE4"/>
    <w:rsid w:val="00EA3602"/>
    <w:rsid w:val="00EA370F"/>
    <w:rsid w:val="00EA3719"/>
    <w:rsid w:val="00EA5182"/>
    <w:rsid w:val="00EA5C1A"/>
    <w:rsid w:val="00EA5D81"/>
    <w:rsid w:val="00EA6812"/>
    <w:rsid w:val="00EA724E"/>
    <w:rsid w:val="00EA7B68"/>
    <w:rsid w:val="00EA7F3C"/>
    <w:rsid w:val="00EB0A45"/>
    <w:rsid w:val="00EB1548"/>
    <w:rsid w:val="00EB17BE"/>
    <w:rsid w:val="00EB248E"/>
    <w:rsid w:val="00EB30E7"/>
    <w:rsid w:val="00EB3F91"/>
    <w:rsid w:val="00EB4240"/>
    <w:rsid w:val="00EB42D1"/>
    <w:rsid w:val="00EB472E"/>
    <w:rsid w:val="00EB48EE"/>
    <w:rsid w:val="00EB4B0C"/>
    <w:rsid w:val="00EB4D30"/>
    <w:rsid w:val="00EB53CC"/>
    <w:rsid w:val="00EB5BF0"/>
    <w:rsid w:val="00EB6329"/>
    <w:rsid w:val="00EB6425"/>
    <w:rsid w:val="00EB6750"/>
    <w:rsid w:val="00EB6871"/>
    <w:rsid w:val="00EB6897"/>
    <w:rsid w:val="00EB7535"/>
    <w:rsid w:val="00EB7DC9"/>
    <w:rsid w:val="00EC0BA2"/>
    <w:rsid w:val="00EC0D48"/>
    <w:rsid w:val="00EC0EA8"/>
    <w:rsid w:val="00EC0EB4"/>
    <w:rsid w:val="00EC1EE2"/>
    <w:rsid w:val="00EC21F0"/>
    <w:rsid w:val="00EC2396"/>
    <w:rsid w:val="00EC3271"/>
    <w:rsid w:val="00EC32A0"/>
    <w:rsid w:val="00EC3625"/>
    <w:rsid w:val="00EC36E4"/>
    <w:rsid w:val="00EC3F94"/>
    <w:rsid w:val="00EC3FB0"/>
    <w:rsid w:val="00EC41EB"/>
    <w:rsid w:val="00EC43BA"/>
    <w:rsid w:val="00EC4869"/>
    <w:rsid w:val="00EC4914"/>
    <w:rsid w:val="00EC4A36"/>
    <w:rsid w:val="00EC53C5"/>
    <w:rsid w:val="00EC55B0"/>
    <w:rsid w:val="00EC5821"/>
    <w:rsid w:val="00EC58C6"/>
    <w:rsid w:val="00EC5B8D"/>
    <w:rsid w:val="00EC729F"/>
    <w:rsid w:val="00EC736E"/>
    <w:rsid w:val="00EC791B"/>
    <w:rsid w:val="00EC7A0C"/>
    <w:rsid w:val="00EC7CBD"/>
    <w:rsid w:val="00ED022A"/>
    <w:rsid w:val="00ED1037"/>
    <w:rsid w:val="00ED16D0"/>
    <w:rsid w:val="00ED202A"/>
    <w:rsid w:val="00ED2120"/>
    <w:rsid w:val="00ED23B7"/>
    <w:rsid w:val="00ED2567"/>
    <w:rsid w:val="00ED2CA7"/>
    <w:rsid w:val="00ED312C"/>
    <w:rsid w:val="00ED3791"/>
    <w:rsid w:val="00ED4A88"/>
    <w:rsid w:val="00ED4C5E"/>
    <w:rsid w:val="00ED591C"/>
    <w:rsid w:val="00ED5E35"/>
    <w:rsid w:val="00ED66D0"/>
    <w:rsid w:val="00ED6789"/>
    <w:rsid w:val="00ED68A0"/>
    <w:rsid w:val="00ED69B9"/>
    <w:rsid w:val="00ED7521"/>
    <w:rsid w:val="00ED7A9C"/>
    <w:rsid w:val="00ED7F9C"/>
    <w:rsid w:val="00EE012C"/>
    <w:rsid w:val="00EE0697"/>
    <w:rsid w:val="00EE0E7C"/>
    <w:rsid w:val="00EE11D0"/>
    <w:rsid w:val="00EE2065"/>
    <w:rsid w:val="00EE20A4"/>
    <w:rsid w:val="00EE2155"/>
    <w:rsid w:val="00EE21F5"/>
    <w:rsid w:val="00EE2272"/>
    <w:rsid w:val="00EE284E"/>
    <w:rsid w:val="00EE287F"/>
    <w:rsid w:val="00EE34F6"/>
    <w:rsid w:val="00EE387F"/>
    <w:rsid w:val="00EE41A7"/>
    <w:rsid w:val="00EE4602"/>
    <w:rsid w:val="00EE4A48"/>
    <w:rsid w:val="00EE4B94"/>
    <w:rsid w:val="00EE4D68"/>
    <w:rsid w:val="00EE5737"/>
    <w:rsid w:val="00EE58BE"/>
    <w:rsid w:val="00EE5DEF"/>
    <w:rsid w:val="00EE6553"/>
    <w:rsid w:val="00EE65E2"/>
    <w:rsid w:val="00EE6857"/>
    <w:rsid w:val="00EE73A8"/>
    <w:rsid w:val="00EE79F3"/>
    <w:rsid w:val="00EE7D06"/>
    <w:rsid w:val="00EF15A0"/>
    <w:rsid w:val="00EF1D40"/>
    <w:rsid w:val="00EF1F1A"/>
    <w:rsid w:val="00EF3169"/>
    <w:rsid w:val="00EF3269"/>
    <w:rsid w:val="00EF3EE3"/>
    <w:rsid w:val="00EF43E3"/>
    <w:rsid w:val="00EF4990"/>
    <w:rsid w:val="00EF4A08"/>
    <w:rsid w:val="00EF5669"/>
    <w:rsid w:val="00EF5988"/>
    <w:rsid w:val="00EF5C56"/>
    <w:rsid w:val="00EF609A"/>
    <w:rsid w:val="00EF64D7"/>
    <w:rsid w:val="00EF66B6"/>
    <w:rsid w:val="00EF710F"/>
    <w:rsid w:val="00EF72C8"/>
    <w:rsid w:val="00EF7B3C"/>
    <w:rsid w:val="00F00258"/>
    <w:rsid w:val="00F004E3"/>
    <w:rsid w:val="00F0067A"/>
    <w:rsid w:val="00F00AB5"/>
    <w:rsid w:val="00F01B4C"/>
    <w:rsid w:val="00F01D48"/>
    <w:rsid w:val="00F01F8A"/>
    <w:rsid w:val="00F020D1"/>
    <w:rsid w:val="00F02B75"/>
    <w:rsid w:val="00F03653"/>
    <w:rsid w:val="00F03A5D"/>
    <w:rsid w:val="00F03B7C"/>
    <w:rsid w:val="00F0404E"/>
    <w:rsid w:val="00F0413C"/>
    <w:rsid w:val="00F04860"/>
    <w:rsid w:val="00F04BA9"/>
    <w:rsid w:val="00F061CA"/>
    <w:rsid w:val="00F0712F"/>
    <w:rsid w:val="00F073D9"/>
    <w:rsid w:val="00F07D37"/>
    <w:rsid w:val="00F10265"/>
    <w:rsid w:val="00F1036A"/>
    <w:rsid w:val="00F105BB"/>
    <w:rsid w:val="00F10F47"/>
    <w:rsid w:val="00F11B82"/>
    <w:rsid w:val="00F11B8D"/>
    <w:rsid w:val="00F126B1"/>
    <w:rsid w:val="00F12E83"/>
    <w:rsid w:val="00F135DF"/>
    <w:rsid w:val="00F13BB9"/>
    <w:rsid w:val="00F14675"/>
    <w:rsid w:val="00F149E6"/>
    <w:rsid w:val="00F14ACB"/>
    <w:rsid w:val="00F15785"/>
    <w:rsid w:val="00F15B28"/>
    <w:rsid w:val="00F15CBD"/>
    <w:rsid w:val="00F15E85"/>
    <w:rsid w:val="00F162CE"/>
    <w:rsid w:val="00F1638A"/>
    <w:rsid w:val="00F16570"/>
    <w:rsid w:val="00F16AB1"/>
    <w:rsid w:val="00F16D35"/>
    <w:rsid w:val="00F174E3"/>
    <w:rsid w:val="00F175A7"/>
    <w:rsid w:val="00F178BF"/>
    <w:rsid w:val="00F21260"/>
    <w:rsid w:val="00F21467"/>
    <w:rsid w:val="00F2270A"/>
    <w:rsid w:val="00F227B0"/>
    <w:rsid w:val="00F22B97"/>
    <w:rsid w:val="00F232D3"/>
    <w:rsid w:val="00F243B8"/>
    <w:rsid w:val="00F258B5"/>
    <w:rsid w:val="00F2615B"/>
    <w:rsid w:val="00F261E1"/>
    <w:rsid w:val="00F2660A"/>
    <w:rsid w:val="00F26683"/>
    <w:rsid w:val="00F26C3B"/>
    <w:rsid w:val="00F26C87"/>
    <w:rsid w:val="00F30315"/>
    <w:rsid w:val="00F30521"/>
    <w:rsid w:val="00F30DCE"/>
    <w:rsid w:val="00F31A52"/>
    <w:rsid w:val="00F32CD6"/>
    <w:rsid w:val="00F32F24"/>
    <w:rsid w:val="00F333D8"/>
    <w:rsid w:val="00F3380C"/>
    <w:rsid w:val="00F33E1C"/>
    <w:rsid w:val="00F3445B"/>
    <w:rsid w:val="00F34A28"/>
    <w:rsid w:val="00F35954"/>
    <w:rsid w:val="00F35D28"/>
    <w:rsid w:val="00F35E6C"/>
    <w:rsid w:val="00F3689E"/>
    <w:rsid w:val="00F36CD7"/>
    <w:rsid w:val="00F37164"/>
    <w:rsid w:val="00F374C9"/>
    <w:rsid w:val="00F3754D"/>
    <w:rsid w:val="00F375A6"/>
    <w:rsid w:val="00F40E64"/>
    <w:rsid w:val="00F41903"/>
    <w:rsid w:val="00F42438"/>
    <w:rsid w:val="00F43157"/>
    <w:rsid w:val="00F43A4D"/>
    <w:rsid w:val="00F4519E"/>
    <w:rsid w:val="00F45224"/>
    <w:rsid w:val="00F470D1"/>
    <w:rsid w:val="00F47726"/>
    <w:rsid w:val="00F50335"/>
    <w:rsid w:val="00F509FE"/>
    <w:rsid w:val="00F50A6F"/>
    <w:rsid w:val="00F50C6A"/>
    <w:rsid w:val="00F50D6F"/>
    <w:rsid w:val="00F50DF3"/>
    <w:rsid w:val="00F51458"/>
    <w:rsid w:val="00F52BD5"/>
    <w:rsid w:val="00F531E0"/>
    <w:rsid w:val="00F53A1E"/>
    <w:rsid w:val="00F546E9"/>
    <w:rsid w:val="00F5756E"/>
    <w:rsid w:val="00F57B6D"/>
    <w:rsid w:val="00F57F57"/>
    <w:rsid w:val="00F60059"/>
    <w:rsid w:val="00F60623"/>
    <w:rsid w:val="00F60916"/>
    <w:rsid w:val="00F60DFF"/>
    <w:rsid w:val="00F60F61"/>
    <w:rsid w:val="00F6183C"/>
    <w:rsid w:val="00F61F04"/>
    <w:rsid w:val="00F61FBB"/>
    <w:rsid w:val="00F6203C"/>
    <w:rsid w:val="00F62F90"/>
    <w:rsid w:val="00F63D12"/>
    <w:rsid w:val="00F641B5"/>
    <w:rsid w:val="00F64508"/>
    <w:rsid w:val="00F64AFF"/>
    <w:rsid w:val="00F64F99"/>
    <w:rsid w:val="00F65988"/>
    <w:rsid w:val="00F65A1D"/>
    <w:rsid w:val="00F65E43"/>
    <w:rsid w:val="00F65EFC"/>
    <w:rsid w:val="00F65FE6"/>
    <w:rsid w:val="00F6687F"/>
    <w:rsid w:val="00F66959"/>
    <w:rsid w:val="00F67E14"/>
    <w:rsid w:val="00F7069D"/>
    <w:rsid w:val="00F71364"/>
    <w:rsid w:val="00F71A20"/>
    <w:rsid w:val="00F71F7D"/>
    <w:rsid w:val="00F71FA0"/>
    <w:rsid w:val="00F72428"/>
    <w:rsid w:val="00F72930"/>
    <w:rsid w:val="00F72E05"/>
    <w:rsid w:val="00F73357"/>
    <w:rsid w:val="00F734CB"/>
    <w:rsid w:val="00F738EC"/>
    <w:rsid w:val="00F73A2A"/>
    <w:rsid w:val="00F74128"/>
    <w:rsid w:val="00F7468C"/>
    <w:rsid w:val="00F75742"/>
    <w:rsid w:val="00F75C16"/>
    <w:rsid w:val="00F7615E"/>
    <w:rsid w:val="00F76755"/>
    <w:rsid w:val="00F769F6"/>
    <w:rsid w:val="00F77754"/>
    <w:rsid w:val="00F80023"/>
    <w:rsid w:val="00F80644"/>
    <w:rsid w:val="00F80914"/>
    <w:rsid w:val="00F80BE1"/>
    <w:rsid w:val="00F81E02"/>
    <w:rsid w:val="00F820F9"/>
    <w:rsid w:val="00F834C0"/>
    <w:rsid w:val="00F83F3D"/>
    <w:rsid w:val="00F83FF4"/>
    <w:rsid w:val="00F84005"/>
    <w:rsid w:val="00F84C34"/>
    <w:rsid w:val="00F8553B"/>
    <w:rsid w:val="00F858A5"/>
    <w:rsid w:val="00F85963"/>
    <w:rsid w:val="00F85FA2"/>
    <w:rsid w:val="00F86083"/>
    <w:rsid w:val="00F86DAB"/>
    <w:rsid w:val="00F86F8B"/>
    <w:rsid w:val="00F904A5"/>
    <w:rsid w:val="00F905BB"/>
    <w:rsid w:val="00F9103B"/>
    <w:rsid w:val="00F91BCA"/>
    <w:rsid w:val="00F91D8A"/>
    <w:rsid w:val="00F92358"/>
    <w:rsid w:val="00F933B0"/>
    <w:rsid w:val="00F93C1A"/>
    <w:rsid w:val="00F941EE"/>
    <w:rsid w:val="00F94CDA"/>
    <w:rsid w:val="00F94E24"/>
    <w:rsid w:val="00F95019"/>
    <w:rsid w:val="00F953C3"/>
    <w:rsid w:val="00F95D3C"/>
    <w:rsid w:val="00F96632"/>
    <w:rsid w:val="00F96FB2"/>
    <w:rsid w:val="00F971CF"/>
    <w:rsid w:val="00F9737E"/>
    <w:rsid w:val="00F97566"/>
    <w:rsid w:val="00F976C9"/>
    <w:rsid w:val="00F97F97"/>
    <w:rsid w:val="00FA02DB"/>
    <w:rsid w:val="00FA0719"/>
    <w:rsid w:val="00FA0898"/>
    <w:rsid w:val="00FA159D"/>
    <w:rsid w:val="00FA1667"/>
    <w:rsid w:val="00FA16AC"/>
    <w:rsid w:val="00FA1D7B"/>
    <w:rsid w:val="00FA2199"/>
    <w:rsid w:val="00FA2679"/>
    <w:rsid w:val="00FA26FB"/>
    <w:rsid w:val="00FA295C"/>
    <w:rsid w:val="00FA2B7E"/>
    <w:rsid w:val="00FA2E51"/>
    <w:rsid w:val="00FA433B"/>
    <w:rsid w:val="00FA4B60"/>
    <w:rsid w:val="00FA530A"/>
    <w:rsid w:val="00FA58EA"/>
    <w:rsid w:val="00FA596D"/>
    <w:rsid w:val="00FA5B55"/>
    <w:rsid w:val="00FA5B8B"/>
    <w:rsid w:val="00FA5CE2"/>
    <w:rsid w:val="00FA5E48"/>
    <w:rsid w:val="00FA7010"/>
    <w:rsid w:val="00FB01BE"/>
    <w:rsid w:val="00FB0636"/>
    <w:rsid w:val="00FB0751"/>
    <w:rsid w:val="00FB0871"/>
    <w:rsid w:val="00FB0AFE"/>
    <w:rsid w:val="00FB0D4B"/>
    <w:rsid w:val="00FB14A0"/>
    <w:rsid w:val="00FB1709"/>
    <w:rsid w:val="00FB2B13"/>
    <w:rsid w:val="00FB2B93"/>
    <w:rsid w:val="00FB2F16"/>
    <w:rsid w:val="00FB2F4B"/>
    <w:rsid w:val="00FB3C35"/>
    <w:rsid w:val="00FB3C6C"/>
    <w:rsid w:val="00FB4724"/>
    <w:rsid w:val="00FB52DE"/>
    <w:rsid w:val="00FB5407"/>
    <w:rsid w:val="00FB5B80"/>
    <w:rsid w:val="00FB5BA0"/>
    <w:rsid w:val="00FB6F54"/>
    <w:rsid w:val="00FB7535"/>
    <w:rsid w:val="00FB7AD1"/>
    <w:rsid w:val="00FC0C11"/>
    <w:rsid w:val="00FC1880"/>
    <w:rsid w:val="00FC189F"/>
    <w:rsid w:val="00FC3114"/>
    <w:rsid w:val="00FC38A7"/>
    <w:rsid w:val="00FC458F"/>
    <w:rsid w:val="00FC5444"/>
    <w:rsid w:val="00FC5C42"/>
    <w:rsid w:val="00FC60AB"/>
    <w:rsid w:val="00FC64AC"/>
    <w:rsid w:val="00FC6994"/>
    <w:rsid w:val="00FC707E"/>
    <w:rsid w:val="00FC70C3"/>
    <w:rsid w:val="00FC7675"/>
    <w:rsid w:val="00FC79DF"/>
    <w:rsid w:val="00FC7C9A"/>
    <w:rsid w:val="00FD06F8"/>
    <w:rsid w:val="00FD09F7"/>
    <w:rsid w:val="00FD0AB4"/>
    <w:rsid w:val="00FD1486"/>
    <w:rsid w:val="00FD28ED"/>
    <w:rsid w:val="00FD2A59"/>
    <w:rsid w:val="00FD2D65"/>
    <w:rsid w:val="00FD2F69"/>
    <w:rsid w:val="00FD32AB"/>
    <w:rsid w:val="00FD3630"/>
    <w:rsid w:val="00FD3B4D"/>
    <w:rsid w:val="00FD45DC"/>
    <w:rsid w:val="00FD46CB"/>
    <w:rsid w:val="00FD4818"/>
    <w:rsid w:val="00FD4B3C"/>
    <w:rsid w:val="00FD4BB8"/>
    <w:rsid w:val="00FD51E5"/>
    <w:rsid w:val="00FD52C1"/>
    <w:rsid w:val="00FD533D"/>
    <w:rsid w:val="00FD6089"/>
    <w:rsid w:val="00FD627C"/>
    <w:rsid w:val="00FD6743"/>
    <w:rsid w:val="00FD724F"/>
    <w:rsid w:val="00FD734B"/>
    <w:rsid w:val="00FD7BC1"/>
    <w:rsid w:val="00FD7F94"/>
    <w:rsid w:val="00FE0898"/>
    <w:rsid w:val="00FE1660"/>
    <w:rsid w:val="00FE1733"/>
    <w:rsid w:val="00FE19B6"/>
    <w:rsid w:val="00FE1AEA"/>
    <w:rsid w:val="00FE1D86"/>
    <w:rsid w:val="00FE2702"/>
    <w:rsid w:val="00FE2F2C"/>
    <w:rsid w:val="00FE3693"/>
    <w:rsid w:val="00FE3BDB"/>
    <w:rsid w:val="00FE3D69"/>
    <w:rsid w:val="00FE40D7"/>
    <w:rsid w:val="00FE4CE2"/>
    <w:rsid w:val="00FE5C8A"/>
    <w:rsid w:val="00FE6367"/>
    <w:rsid w:val="00FE6FD5"/>
    <w:rsid w:val="00FE742A"/>
    <w:rsid w:val="00FE7A96"/>
    <w:rsid w:val="00FE7CB9"/>
    <w:rsid w:val="00FF00A4"/>
    <w:rsid w:val="00FF13E4"/>
    <w:rsid w:val="00FF1BF5"/>
    <w:rsid w:val="00FF1EDB"/>
    <w:rsid w:val="00FF1F20"/>
    <w:rsid w:val="00FF2317"/>
    <w:rsid w:val="00FF28A6"/>
    <w:rsid w:val="00FF2E18"/>
    <w:rsid w:val="00FF3D0A"/>
    <w:rsid w:val="00FF4240"/>
    <w:rsid w:val="00FF4285"/>
    <w:rsid w:val="00FF472B"/>
    <w:rsid w:val="00FF4B9E"/>
    <w:rsid w:val="00FF4BAE"/>
    <w:rsid w:val="00FF4FCD"/>
    <w:rsid w:val="00FF52E2"/>
    <w:rsid w:val="00FF5BF5"/>
    <w:rsid w:val="00FF6028"/>
    <w:rsid w:val="00FF687B"/>
    <w:rsid w:val="00FF6BEA"/>
    <w:rsid w:val="00FF7524"/>
    <w:rsid w:val="00FF756E"/>
    <w:rsid w:val="00FF7B5E"/>
    <w:rsid w:val="00FF7C5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CF5CBB"/>
  <w15:docId w15:val="{ECF85D69-E73F-4FD5-B807-5B44499D4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43D"/>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qFormat/>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D94B84"/>
    <w:pPr>
      <w:spacing w:before="120" w:after="120" w:line="360" w:lineRule="auto"/>
      <w:ind w:firstLine="720"/>
      <w:jc w:val="both"/>
    </w:pPr>
    <w:rPr>
      <w:sz w:val="26"/>
      <w:szCs w:val="26"/>
      <w:lang w:val="vi-VN"/>
    </w:rPr>
  </w:style>
  <w:style w:type="character" w:customStyle="1" w:styleId="NidungvnbnChar">
    <w:name w:val="Nội dung văn bản Char"/>
    <w:basedOn w:val="DefaultParagraphFont"/>
    <w:link w:val="Nidungvnbn"/>
    <w:rsid w:val="00D94B84"/>
    <w:rPr>
      <w:rFonts w:eastAsia="Times New Roman" w:cs="Times New Roman"/>
      <w:sz w:val="26"/>
      <w:szCs w:val="26"/>
      <w:lang w:val="vi-VN"/>
    </w:rPr>
  </w:style>
  <w:style w:type="paragraph" w:customStyle="1" w:styleId="Default">
    <w:name w:val="Default"/>
    <w:qForma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qFormat/>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F020D1"/>
    <w:pPr>
      <w:tabs>
        <w:tab w:val="center" w:pos="6379"/>
      </w:tabs>
      <w:spacing w:line="360" w:lineRule="auto"/>
      <w:jc w:val="center"/>
      <w:outlineLvl w:val="0"/>
    </w:pPr>
    <w:rPr>
      <w:b/>
      <w:sz w:val="32"/>
      <w:szCs w:val="32"/>
    </w:rPr>
  </w:style>
  <w:style w:type="character" w:customStyle="1" w:styleId="ChngChar">
    <w:name w:val="Chương Char"/>
    <w:basedOn w:val="DefaultParagraphFont"/>
    <w:link w:val="Chng"/>
    <w:rsid w:val="00F020D1"/>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qFormat/>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qFormat/>
    <w:rsid w:val="00C75086"/>
    <w:pPr>
      <w:spacing w:line="360" w:lineRule="auto"/>
      <w:ind w:left="720"/>
    </w:pPr>
    <w:rPr>
      <w:sz w:val="26"/>
    </w:rPr>
  </w:style>
  <w:style w:type="paragraph" w:styleId="TOC3">
    <w:name w:val="toc 3"/>
    <w:basedOn w:val="Normal"/>
    <w:next w:val="Normal"/>
    <w:autoRedefine/>
    <w:uiPriority w:val="39"/>
    <w:unhideWhenUsed/>
    <w:qFormat/>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Bngbiu-nidungChar"/>
    <w:uiPriority w:val="99"/>
    <w:unhideWhenUsed/>
    <w:qFormat/>
    <w:rsid w:val="00D60F5C"/>
    <w:rPr>
      <w:rFonts w:eastAsia="Times New Roman" w:cs="Times New Roman"/>
      <w:sz w:val="26"/>
      <w:szCs w:val="26"/>
      <w:lang w:val="vi-VN"/>
    </w:rPr>
  </w:style>
  <w:style w:type="character" w:customStyle="1" w:styleId="Bngbiu-nidungChar">
    <w:name w:val="Bảng biểu - nội dung Char"/>
    <w:basedOn w:val="NidungvnbnChar"/>
    <w:link w:val="Bngbiu-nidung"/>
    <w:rsid w:val="00207DC2"/>
    <w:rPr>
      <w:rFonts w:eastAsia="Times New Roman" w:cs="Times New Roman"/>
      <w:sz w:val="26"/>
      <w:szCs w:val="26"/>
      <w:lang w:val="vi-VN"/>
    </w:r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Caption">
    <w:name w:val="caption"/>
    <w:aliases w:val="Hình,bảng biểu"/>
    <w:basedOn w:val="Normal"/>
    <w:next w:val="Normal"/>
    <w:uiPriority w:val="35"/>
    <w:unhideWhenUsed/>
    <w:qFormat/>
    <w:rsid w:val="00867C2D"/>
    <w:pPr>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NormalIndent">
    <w:name w:val="Normal Indent"/>
    <w:basedOn w:val="Normal"/>
    <w:uiPriority w:val="99"/>
    <w:semiHidden/>
    <w:unhideWhenUsed/>
    <w:qFormat/>
    <w:rsid w:val="004A2284"/>
    <w:pPr>
      <w:ind w:left="720"/>
    </w:pPr>
  </w:style>
  <w:style w:type="paragraph" w:styleId="ListParagraph">
    <w:name w:val="List Paragraph"/>
    <w:basedOn w:val="Normal"/>
    <w:uiPriority w:val="34"/>
    <w:qFormat/>
    <w:rsid w:val="004A2284"/>
    <w:pPr>
      <w:spacing w:after="160" w:line="256" w:lineRule="auto"/>
      <w:ind w:left="720"/>
      <w:contextualSpacing/>
    </w:pPr>
    <w:rPr>
      <w:rFonts w:asciiTheme="minorHAnsi" w:eastAsiaTheme="minorHAnsi" w:hAnsiTheme="minorHAnsi" w:cstheme="minorBidi"/>
      <w:sz w:val="22"/>
      <w:szCs w:val="22"/>
    </w:rPr>
  </w:style>
  <w:style w:type="paragraph" w:customStyle="1" w:styleId="TableCaption">
    <w:name w:val="TableCaption"/>
    <w:basedOn w:val="NormalIndent"/>
    <w:autoRedefine/>
    <w:qFormat/>
    <w:rsid w:val="00F64508"/>
    <w:pPr>
      <w:widowControl w:val="0"/>
      <w:spacing w:before="120" w:line="360" w:lineRule="auto"/>
      <w:ind w:left="0"/>
      <w:jc w:val="center"/>
    </w:pPr>
    <w:rPr>
      <w:rFonts w:cs="Tahoma"/>
      <w:bCs/>
      <w:sz w:val="26"/>
      <w:lang w:eastAsia="ar-SA"/>
    </w:rPr>
  </w:style>
  <w:style w:type="character" w:customStyle="1" w:styleId="a-size-extra-large">
    <w:name w:val="a-size-extra-large"/>
    <w:basedOn w:val="DefaultParagraphFont"/>
    <w:qFormat/>
    <w:rsid w:val="004A2284"/>
  </w:style>
  <w:style w:type="character" w:customStyle="1" w:styleId="a-size-large">
    <w:name w:val="a-size-large"/>
    <w:basedOn w:val="DefaultParagraphFont"/>
    <w:qFormat/>
    <w:rsid w:val="004A2284"/>
  </w:style>
  <w:style w:type="paragraph" w:styleId="NoSpacing">
    <w:name w:val="No Spacing"/>
    <w:uiPriority w:val="1"/>
    <w:qFormat/>
    <w:rsid w:val="004A2284"/>
    <w:pPr>
      <w:spacing w:after="0" w:line="240" w:lineRule="auto"/>
    </w:pPr>
    <w:rPr>
      <w:rFonts w:eastAsia="Times New Roman" w:cs="Times New Roman"/>
      <w:szCs w:val="24"/>
    </w:rPr>
  </w:style>
  <w:style w:type="paragraph" w:styleId="TOCHeading">
    <w:name w:val="TOC Heading"/>
    <w:basedOn w:val="Heading1"/>
    <w:next w:val="Normal"/>
    <w:uiPriority w:val="39"/>
    <w:unhideWhenUsed/>
    <w:qFormat/>
    <w:rsid w:val="004A2284"/>
    <w:pPr>
      <w:spacing w:before="240" w:line="259" w:lineRule="auto"/>
      <w:outlineLvl w:val="9"/>
    </w:pPr>
    <w:rPr>
      <w:b w:val="0"/>
      <w:bCs w:val="0"/>
      <w:sz w:val="32"/>
      <w:szCs w:val="32"/>
    </w:rPr>
  </w:style>
  <w:style w:type="paragraph" w:styleId="TOC5">
    <w:name w:val="toc 5"/>
    <w:basedOn w:val="Normal"/>
    <w:next w:val="Normal"/>
    <w:autoRedefine/>
    <w:uiPriority w:val="39"/>
    <w:unhideWhenUsed/>
    <w:rsid w:val="004A2284"/>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A2284"/>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A2284"/>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A2284"/>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A2284"/>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7410A"/>
    <w:rPr>
      <w:color w:val="605E5C"/>
      <w:shd w:val="clear" w:color="auto" w:fill="E1DFDD"/>
    </w:rPr>
  </w:style>
  <w:style w:type="paragraph" w:customStyle="1" w:styleId="list-group-item">
    <w:name w:val="list-group-item"/>
    <w:basedOn w:val="Normal"/>
    <w:rsid w:val="006E6194"/>
    <w:pPr>
      <w:spacing w:before="100" w:beforeAutospacing="1" w:after="100" w:afterAutospacing="1"/>
    </w:pPr>
    <w:rPr>
      <w:lang w:val="vi-VN" w:eastAsia="vi-VN"/>
    </w:rPr>
  </w:style>
  <w:style w:type="character" w:styleId="HTMLCode">
    <w:name w:val="HTML Code"/>
    <w:basedOn w:val="DefaultParagraphFont"/>
    <w:uiPriority w:val="99"/>
    <w:semiHidden/>
    <w:unhideWhenUsed/>
    <w:rsid w:val="006E6194"/>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B5004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70669">
      <w:bodyDiv w:val="1"/>
      <w:marLeft w:val="0"/>
      <w:marRight w:val="0"/>
      <w:marTop w:val="0"/>
      <w:marBottom w:val="0"/>
      <w:divBdr>
        <w:top w:val="none" w:sz="0" w:space="0" w:color="auto"/>
        <w:left w:val="none" w:sz="0" w:space="0" w:color="auto"/>
        <w:bottom w:val="none" w:sz="0" w:space="0" w:color="auto"/>
        <w:right w:val="none" w:sz="0" w:space="0" w:color="auto"/>
      </w:divBdr>
    </w:div>
    <w:div w:id="20791486">
      <w:bodyDiv w:val="1"/>
      <w:marLeft w:val="0"/>
      <w:marRight w:val="0"/>
      <w:marTop w:val="0"/>
      <w:marBottom w:val="0"/>
      <w:divBdr>
        <w:top w:val="none" w:sz="0" w:space="0" w:color="auto"/>
        <w:left w:val="none" w:sz="0" w:space="0" w:color="auto"/>
        <w:bottom w:val="none" w:sz="0" w:space="0" w:color="auto"/>
        <w:right w:val="none" w:sz="0" w:space="0" w:color="auto"/>
      </w:divBdr>
      <w:divsChild>
        <w:div w:id="1670135002">
          <w:marLeft w:val="-680"/>
          <w:marRight w:val="0"/>
          <w:marTop w:val="0"/>
          <w:marBottom w:val="0"/>
          <w:divBdr>
            <w:top w:val="none" w:sz="0" w:space="0" w:color="auto"/>
            <w:left w:val="none" w:sz="0" w:space="0" w:color="auto"/>
            <w:bottom w:val="none" w:sz="0" w:space="0" w:color="auto"/>
            <w:right w:val="none" w:sz="0" w:space="0" w:color="auto"/>
          </w:divBdr>
        </w:div>
      </w:divsChild>
    </w:div>
    <w:div w:id="92602680">
      <w:bodyDiv w:val="1"/>
      <w:marLeft w:val="0"/>
      <w:marRight w:val="0"/>
      <w:marTop w:val="0"/>
      <w:marBottom w:val="0"/>
      <w:divBdr>
        <w:top w:val="none" w:sz="0" w:space="0" w:color="auto"/>
        <w:left w:val="none" w:sz="0" w:space="0" w:color="auto"/>
        <w:bottom w:val="none" w:sz="0" w:space="0" w:color="auto"/>
        <w:right w:val="none" w:sz="0" w:space="0" w:color="auto"/>
      </w:divBdr>
    </w:div>
    <w:div w:id="95565840">
      <w:bodyDiv w:val="1"/>
      <w:marLeft w:val="0"/>
      <w:marRight w:val="0"/>
      <w:marTop w:val="0"/>
      <w:marBottom w:val="0"/>
      <w:divBdr>
        <w:top w:val="none" w:sz="0" w:space="0" w:color="auto"/>
        <w:left w:val="none" w:sz="0" w:space="0" w:color="auto"/>
        <w:bottom w:val="none" w:sz="0" w:space="0" w:color="auto"/>
        <w:right w:val="none" w:sz="0" w:space="0" w:color="auto"/>
      </w:divBdr>
    </w:div>
    <w:div w:id="172650857">
      <w:bodyDiv w:val="1"/>
      <w:marLeft w:val="0"/>
      <w:marRight w:val="0"/>
      <w:marTop w:val="0"/>
      <w:marBottom w:val="0"/>
      <w:divBdr>
        <w:top w:val="none" w:sz="0" w:space="0" w:color="auto"/>
        <w:left w:val="none" w:sz="0" w:space="0" w:color="auto"/>
        <w:bottom w:val="none" w:sz="0" w:space="0" w:color="auto"/>
        <w:right w:val="none" w:sz="0" w:space="0" w:color="auto"/>
      </w:divBdr>
    </w:div>
    <w:div w:id="234827677">
      <w:bodyDiv w:val="1"/>
      <w:marLeft w:val="0"/>
      <w:marRight w:val="0"/>
      <w:marTop w:val="0"/>
      <w:marBottom w:val="0"/>
      <w:divBdr>
        <w:top w:val="none" w:sz="0" w:space="0" w:color="auto"/>
        <w:left w:val="none" w:sz="0" w:space="0" w:color="auto"/>
        <w:bottom w:val="none" w:sz="0" w:space="0" w:color="auto"/>
        <w:right w:val="none" w:sz="0" w:space="0" w:color="auto"/>
      </w:divBdr>
      <w:divsChild>
        <w:div w:id="1288123906">
          <w:marLeft w:val="-1080"/>
          <w:marRight w:val="0"/>
          <w:marTop w:val="0"/>
          <w:marBottom w:val="0"/>
          <w:divBdr>
            <w:top w:val="none" w:sz="0" w:space="0" w:color="auto"/>
            <w:left w:val="none" w:sz="0" w:space="0" w:color="auto"/>
            <w:bottom w:val="none" w:sz="0" w:space="0" w:color="auto"/>
            <w:right w:val="none" w:sz="0" w:space="0" w:color="auto"/>
          </w:divBdr>
        </w:div>
      </w:divsChild>
    </w:div>
    <w:div w:id="312804548">
      <w:bodyDiv w:val="1"/>
      <w:marLeft w:val="0"/>
      <w:marRight w:val="0"/>
      <w:marTop w:val="0"/>
      <w:marBottom w:val="0"/>
      <w:divBdr>
        <w:top w:val="none" w:sz="0" w:space="0" w:color="auto"/>
        <w:left w:val="none" w:sz="0" w:space="0" w:color="auto"/>
        <w:bottom w:val="none" w:sz="0" w:space="0" w:color="auto"/>
        <w:right w:val="none" w:sz="0" w:space="0" w:color="auto"/>
      </w:divBdr>
    </w:div>
    <w:div w:id="382676921">
      <w:bodyDiv w:val="1"/>
      <w:marLeft w:val="0"/>
      <w:marRight w:val="0"/>
      <w:marTop w:val="0"/>
      <w:marBottom w:val="0"/>
      <w:divBdr>
        <w:top w:val="none" w:sz="0" w:space="0" w:color="auto"/>
        <w:left w:val="none" w:sz="0" w:space="0" w:color="auto"/>
        <w:bottom w:val="none" w:sz="0" w:space="0" w:color="auto"/>
        <w:right w:val="none" w:sz="0" w:space="0" w:color="auto"/>
      </w:divBdr>
    </w:div>
    <w:div w:id="486409073">
      <w:bodyDiv w:val="1"/>
      <w:marLeft w:val="0"/>
      <w:marRight w:val="0"/>
      <w:marTop w:val="0"/>
      <w:marBottom w:val="0"/>
      <w:divBdr>
        <w:top w:val="none" w:sz="0" w:space="0" w:color="auto"/>
        <w:left w:val="none" w:sz="0" w:space="0" w:color="auto"/>
        <w:bottom w:val="none" w:sz="0" w:space="0" w:color="auto"/>
        <w:right w:val="none" w:sz="0" w:space="0" w:color="auto"/>
      </w:divBdr>
    </w:div>
    <w:div w:id="611207054">
      <w:bodyDiv w:val="1"/>
      <w:marLeft w:val="0"/>
      <w:marRight w:val="0"/>
      <w:marTop w:val="0"/>
      <w:marBottom w:val="0"/>
      <w:divBdr>
        <w:top w:val="none" w:sz="0" w:space="0" w:color="auto"/>
        <w:left w:val="none" w:sz="0" w:space="0" w:color="auto"/>
        <w:bottom w:val="none" w:sz="0" w:space="0" w:color="auto"/>
        <w:right w:val="none" w:sz="0" w:space="0" w:color="auto"/>
      </w:divBdr>
    </w:div>
    <w:div w:id="666055034">
      <w:bodyDiv w:val="1"/>
      <w:marLeft w:val="0"/>
      <w:marRight w:val="0"/>
      <w:marTop w:val="0"/>
      <w:marBottom w:val="0"/>
      <w:divBdr>
        <w:top w:val="none" w:sz="0" w:space="0" w:color="auto"/>
        <w:left w:val="none" w:sz="0" w:space="0" w:color="auto"/>
        <w:bottom w:val="none" w:sz="0" w:space="0" w:color="auto"/>
        <w:right w:val="none" w:sz="0" w:space="0" w:color="auto"/>
      </w:divBdr>
      <w:divsChild>
        <w:div w:id="1577011166">
          <w:marLeft w:val="-108"/>
          <w:marRight w:val="0"/>
          <w:marTop w:val="0"/>
          <w:marBottom w:val="0"/>
          <w:divBdr>
            <w:top w:val="none" w:sz="0" w:space="0" w:color="auto"/>
            <w:left w:val="none" w:sz="0" w:space="0" w:color="auto"/>
            <w:bottom w:val="none" w:sz="0" w:space="0" w:color="auto"/>
            <w:right w:val="none" w:sz="0" w:space="0" w:color="auto"/>
          </w:divBdr>
        </w:div>
      </w:divsChild>
    </w:div>
    <w:div w:id="697777557">
      <w:bodyDiv w:val="1"/>
      <w:marLeft w:val="0"/>
      <w:marRight w:val="0"/>
      <w:marTop w:val="0"/>
      <w:marBottom w:val="0"/>
      <w:divBdr>
        <w:top w:val="none" w:sz="0" w:space="0" w:color="auto"/>
        <w:left w:val="none" w:sz="0" w:space="0" w:color="auto"/>
        <w:bottom w:val="none" w:sz="0" w:space="0" w:color="auto"/>
        <w:right w:val="none" w:sz="0" w:space="0" w:color="auto"/>
      </w:divBdr>
    </w:div>
    <w:div w:id="1079863210">
      <w:bodyDiv w:val="1"/>
      <w:marLeft w:val="0"/>
      <w:marRight w:val="0"/>
      <w:marTop w:val="0"/>
      <w:marBottom w:val="0"/>
      <w:divBdr>
        <w:top w:val="none" w:sz="0" w:space="0" w:color="auto"/>
        <w:left w:val="none" w:sz="0" w:space="0" w:color="auto"/>
        <w:bottom w:val="none" w:sz="0" w:space="0" w:color="auto"/>
        <w:right w:val="none" w:sz="0" w:space="0" w:color="auto"/>
      </w:divBdr>
    </w:div>
    <w:div w:id="1090467758">
      <w:bodyDiv w:val="1"/>
      <w:marLeft w:val="0"/>
      <w:marRight w:val="0"/>
      <w:marTop w:val="0"/>
      <w:marBottom w:val="0"/>
      <w:divBdr>
        <w:top w:val="none" w:sz="0" w:space="0" w:color="auto"/>
        <w:left w:val="none" w:sz="0" w:space="0" w:color="auto"/>
        <w:bottom w:val="none" w:sz="0" w:space="0" w:color="auto"/>
        <w:right w:val="none" w:sz="0" w:space="0" w:color="auto"/>
      </w:divBdr>
      <w:divsChild>
        <w:div w:id="1953049942">
          <w:marLeft w:val="-1080"/>
          <w:marRight w:val="0"/>
          <w:marTop w:val="0"/>
          <w:marBottom w:val="0"/>
          <w:divBdr>
            <w:top w:val="none" w:sz="0" w:space="0" w:color="auto"/>
            <w:left w:val="none" w:sz="0" w:space="0" w:color="auto"/>
            <w:bottom w:val="none" w:sz="0" w:space="0" w:color="auto"/>
            <w:right w:val="none" w:sz="0" w:space="0" w:color="auto"/>
          </w:divBdr>
        </w:div>
      </w:divsChild>
    </w:div>
    <w:div w:id="1138693096">
      <w:bodyDiv w:val="1"/>
      <w:marLeft w:val="0"/>
      <w:marRight w:val="0"/>
      <w:marTop w:val="0"/>
      <w:marBottom w:val="0"/>
      <w:divBdr>
        <w:top w:val="none" w:sz="0" w:space="0" w:color="auto"/>
        <w:left w:val="none" w:sz="0" w:space="0" w:color="auto"/>
        <w:bottom w:val="none" w:sz="0" w:space="0" w:color="auto"/>
        <w:right w:val="none" w:sz="0" w:space="0" w:color="auto"/>
      </w:divBdr>
    </w:div>
    <w:div w:id="1287159689">
      <w:bodyDiv w:val="1"/>
      <w:marLeft w:val="0"/>
      <w:marRight w:val="0"/>
      <w:marTop w:val="0"/>
      <w:marBottom w:val="0"/>
      <w:divBdr>
        <w:top w:val="none" w:sz="0" w:space="0" w:color="auto"/>
        <w:left w:val="none" w:sz="0" w:space="0" w:color="auto"/>
        <w:bottom w:val="none" w:sz="0" w:space="0" w:color="auto"/>
        <w:right w:val="none" w:sz="0" w:space="0" w:color="auto"/>
      </w:divBdr>
      <w:divsChild>
        <w:div w:id="525950534">
          <w:marLeft w:val="-680"/>
          <w:marRight w:val="0"/>
          <w:marTop w:val="0"/>
          <w:marBottom w:val="0"/>
          <w:divBdr>
            <w:top w:val="none" w:sz="0" w:space="0" w:color="auto"/>
            <w:left w:val="none" w:sz="0" w:space="0" w:color="auto"/>
            <w:bottom w:val="none" w:sz="0" w:space="0" w:color="auto"/>
            <w:right w:val="none" w:sz="0" w:space="0" w:color="auto"/>
          </w:divBdr>
        </w:div>
      </w:divsChild>
    </w:div>
    <w:div w:id="138825996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92757590">
      <w:bodyDiv w:val="1"/>
      <w:marLeft w:val="0"/>
      <w:marRight w:val="0"/>
      <w:marTop w:val="0"/>
      <w:marBottom w:val="0"/>
      <w:divBdr>
        <w:top w:val="none" w:sz="0" w:space="0" w:color="auto"/>
        <w:left w:val="none" w:sz="0" w:space="0" w:color="auto"/>
        <w:bottom w:val="none" w:sz="0" w:space="0" w:color="auto"/>
        <w:right w:val="none" w:sz="0" w:space="0" w:color="auto"/>
      </w:divBdr>
      <w:divsChild>
        <w:div w:id="1287734069">
          <w:marLeft w:val="-108"/>
          <w:marRight w:val="0"/>
          <w:marTop w:val="0"/>
          <w:marBottom w:val="0"/>
          <w:divBdr>
            <w:top w:val="none" w:sz="0" w:space="0" w:color="auto"/>
            <w:left w:val="none" w:sz="0" w:space="0" w:color="auto"/>
            <w:bottom w:val="none" w:sz="0" w:space="0" w:color="auto"/>
            <w:right w:val="none" w:sz="0" w:space="0" w:color="auto"/>
          </w:divBdr>
        </w:div>
      </w:divsChild>
    </w:div>
    <w:div w:id="1716662064">
      <w:bodyDiv w:val="1"/>
      <w:marLeft w:val="0"/>
      <w:marRight w:val="0"/>
      <w:marTop w:val="0"/>
      <w:marBottom w:val="0"/>
      <w:divBdr>
        <w:top w:val="none" w:sz="0" w:space="0" w:color="auto"/>
        <w:left w:val="none" w:sz="0" w:space="0" w:color="auto"/>
        <w:bottom w:val="none" w:sz="0" w:space="0" w:color="auto"/>
        <w:right w:val="none" w:sz="0" w:space="0" w:color="auto"/>
      </w:divBdr>
    </w:div>
    <w:div w:id="1740908244">
      <w:bodyDiv w:val="1"/>
      <w:marLeft w:val="0"/>
      <w:marRight w:val="0"/>
      <w:marTop w:val="0"/>
      <w:marBottom w:val="0"/>
      <w:divBdr>
        <w:top w:val="none" w:sz="0" w:space="0" w:color="auto"/>
        <w:left w:val="none" w:sz="0" w:space="0" w:color="auto"/>
        <w:bottom w:val="none" w:sz="0" w:space="0" w:color="auto"/>
        <w:right w:val="none" w:sz="0" w:space="0" w:color="auto"/>
      </w:divBdr>
    </w:div>
    <w:div w:id="1829056216">
      <w:bodyDiv w:val="1"/>
      <w:marLeft w:val="0"/>
      <w:marRight w:val="0"/>
      <w:marTop w:val="0"/>
      <w:marBottom w:val="0"/>
      <w:divBdr>
        <w:top w:val="none" w:sz="0" w:space="0" w:color="auto"/>
        <w:left w:val="none" w:sz="0" w:space="0" w:color="auto"/>
        <w:bottom w:val="none" w:sz="0" w:space="0" w:color="auto"/>
        <w:right w:val="none" w:sz="0" w:space="0" w:color="auto"/>
      </w:divBdr>
      <w:divsChild>
        <w:div w:id="1440419073">
          <w:marLeft w:val="-108"/>
          <w:marRight w:val="0"/>
          <w:marTop w:val="0"/>
          <w:marBottom w:val="0"/>
          <w:divBdr>
            <w:top w:val="none" w:sz="0" w:space="0" w:color="auto"/>
            <w:left w:val="none" w:sz="0" w:space="0" w:color="auto"/>
            <w:bottom w:val="none" w:sz="0" w:space="0" w:color="auto"/>
            <w:right w:val="none" w:sz="0" w:space="0" w:color="auto"/>
          </w:divBdr>
        </w:div>
      </w:divsChild>
    </w:div>
    <w:div w:id="1843928076">
      <w:bodyDiv w:val="1"/>
      <w:marLeft w:val="0"/>
      <w:marRight w:val="0"/>
      <w:marTop w:val="0"/>
      <w:marBottom w:val="0"/>
      <w:divBdr>
        <w:top w:val="none" w:sz="0" w:space="0" w:color="auto"/>
        <w:left w:val="none" w:sz="0" w:space="0" w:color="auto"/>
        <w:bottom w:val="none" w:sz="0" w:space="0" w:color="auto"/>
        <w:right w:val="none" w:sz="0" w:space="0" w:color="auto"/>
      </w:divBdr>
    </w:div>
    <w:div w:id="1917275552">
      <w:bodyDiv w:val="1"/>
      <w:marLeft w:val="0"/>
      <w:marRight w:val="0"/>
      <w:marTop w:val="0"/>
      <w:marBottom w:val="0"/>
      <w:divBdr>
        <w:top w:val="none" w:sz="0" w:space="0" w:color="auto"/>
        <w:left w:val="none" w:sz="0" w:space="0" w:color="auto"/>
        <w:bottom w:val="none" w:sz="0" w:space="0" w:color="auto"/>
        <w:right w:val="none" w:sz="0" w:space="0" w:color="auto"/>
      </w:divBdr>
    </w:div>
    <w:div w:id="1930847097">
      <w:bodyDiv w:val="1"/>
      <w:marLeft w:val="0"/>
      <w:marRight w:val="0"/>
      <w:marTop w:val="0"/>
      <w:marBottom w:val="0"/>
      <w:divBdr>
        <w:top w:val="none" w:sz="0" w:space="0" w:color="auto"/>
        <w:left w:val="none" w:sz="0" w:space="0" w:color="auto"/>
        <w:bottom w:val="none" w:sz="0" w:space="0" w:color="auto"/>
        <w:right w:val="none" w:sz="0" w:space="0" w:color="auto"/>
      </w:divBdr>
    </w:div>
    <w:div w:id="2008434225">
      <w:bodyDiv w:val="1"/>
      <w:marLeft w:val="0"/>
      <w:marRight w:val="0"/>
      <w:marTop w:val="0"/>
      <w:marBottom w:val="0"/>
      <w:divBdr>
        <w:top w:val="none" w:sz="0" w:space="0" w:color="auto"/>
        <w:left w:val="none" w:sz="0" w:space="0" w:color="auto"/>
        <w:bottom w:val="none" w:sz="0" w:space="0" w:color="auto"/>
        <w:right w:val="none" w:sz="0" w:space="0" w:color="auto"/>
      </w:divBdr>
      <w:divsChild>
        <w:div w:id="1661614479">
          <w:marLeft w:val="-108"/>
          <w:marRight w:val="0"/>
          <w:marTop w:val="0"/>
          <w:marBottom w:val="0"/>
          <w:divBdr>
            <w:top w:val="none" w:sz="0" w:space="0" w:color="auto"/>
            <w:left w:val="none" w:sz="0" w:space="0" w:color="auto"/>
            <w:bottom w:val="none" w:sz="0" w:space="0" w:color="auto"/>
            <w:right w:val="none" w:sz="0" w:space="0" w:color="auto"/>
          </w:divBdr>
        </w:div>
        <w:div w:id="1110004174">
          <w:marLeft w:val="-108"/>
          <w:marRight w:val="0"/>
          <w:marTop w:val="0"/>
          <w:marBottom w:val="0"/>
          <w:divBdr>
            <w:top w:val="none" w:sz="0" w:space="0" w:color="auto"/>
            <w:left w:val="none" w:sz="0" w:space="0" w:color="auto"/>
            <w:bottom w:val="none" w:sz="0" w:space="0" w:color="auto"/>
            <w:right w:val="none" w:sz="0" w:space="0" w:color="auto"/>
          </w:divBdr>
        </w:div>
        <w:div w:id="188179389">
          <w:marLeft w:val="-108"/>
          <w:marRight w:val="0"/>
          <w:marTop w:val="0"/>
          <w:marBottom w:val="0"/>
          <w:divBdr>
            <w:top w:val="none" w:sz="0" w:space="0" w:color="auto"/>
            <w:left w:val="none" w:sz="0" w:space="0" w:color="auto"/>
            <w:bottom w:val="none" w:sz="0" w:space="0" w:color="auto"/>
            <w:right w:val="none" w:sz="0" w:space="0" w:color="auto"/>
          </w:divBdr>
        </w:div>
        <w:div w:id="2031879034">
          <w:marLeft w:val="-108"/>
          <w:marRight w:val="0"/>
          <w:marTop w:val="0"/>
          <w:marBottom w:val="0"/>
          <w:divBdr>
            <w:top w:val="none" w:sz="0" w:space="0" w:color="auto"/>
            <w:left w:val="none" w:sz="0" w:space="0" w:color="auto"/>
            <w:bottom w:val="none" w:sz="0" w:space="0" w:color="auto"/>
            <w:right w:val="none" w:sz="0" w:space="0" w:color="auto"/>
          </w:divBdr>
        </w:div>
        <w:div w:id="631712851">
          <w:marLeft w:val="-108"/>
          <w:marRight w:val="0"/>
          <w:marTop w:val="0"/>
          <w:marBottom w:val="0"/>
          <w:divBdr>
            <w:top w:val="none" w:sz="0" w:space="0" w:color="auto"/>
            <w:left w:val="none" w:sz="0" w:space="0" w:color="auto"/>
            <w:bottom w:val="none" w:sz="0" w:space="0" w:color="auto"/>
            <w:right w:val="none" w:sz="0" w:space="0" w:color="auto"/>
          </w:divBdr>
        </w:div>
        <w:div w:id="365833833">
          <w:marLeft w:val="-108"/>
          <w:marRight w:val="0"/>
          <w:marTop w:val="0"/>
          <w:marBottom w:val="0"/>
          <w:divBdr>
            <w:top w:val="none" w:sz="0" w:space="0" w:color="auto"/>
            <w:left w:val="none" w:sz="0" w:space="0" w:color="auto"/>
            <w:bottom w:val="none" w:sz="0" w:space="0" w:color="auto"/>
            <w:right w:val="none" w:sz="0" w:space="0" w:color="auto"/>
          </w:divBdr>
        </w:div>
        <w:div w:id="1811092042">
          <w:marLeft w:val="-108"/>
          <w:marRight w:val="0"/>
          <w:marTop w:val="0"/>
          <w:marBottom w:val="0"/>
          <w:divBdr>
            <w:top w:val="none" w:sz="0" w:space="0" w:color="auto"/>
            <w:left w:val="none" w:sz="0" w:space="0" w:color="auto"/>
            <w:bottom w:val="none" w:sz="0" w:space="0" w:color="auto"/>
            <w:right w:val="none" w:sz="0" w:space="0" w:color="auto"/>
          </w:divBdr>
        </w:div>
        <w:div w:id="958951015">
          <w:marLeft w:val="-108"/>
          <w:marRight w:val="0"/>
          <w:marTop w:val="0"/>
          <w:marBottom w:val="0"/>
          <w:divBdr>
            <w:top w:val="none" w:sz="0" w:space="0" w:color="auto"/>
            <w:left w:val="none" w:sz="0" w:space="0" w:color="auto"/>
            <w:bottom w:val="none" w:sz="0" w:space="0" w:color="auto"/>
            <w:right w:val="none" w:sz="0" w:space="0" w:color="auto"/>
          </w:divBdr>
        </w:div>
        <w:div w:id="1797675242">
          <w:marLeft w:val="-108"/>
          <w:marRight w:val="0"/>
          <w:marTop w:val="0"/>
          <w:marBottom w:val="0"/>
          <w:divBdr>
            <w:top w:val="none" w:sz="0" w:space="0" w:color="auto"/>
            <w:left w:val="none" w:sz="0" w:space="0" w:color="auto"/>
            <w:bottom w:val="none" w:sz="0" w:space="0" w:color="auto"/>
            <w:right w:val="none" w:sz="0" w:space="0" w:color="auto"/>
          </w:divBdr>
        </w:div>
        <w:div w:id="1013460044">
          <w:marLeft w:val="-108"/>
          <w:marRight w:val="0"/>
          <w:marTop w:val="0"/>
          <w:marBottom w:val="0"/>
          <w:divBdr>
            <w:top w:val="none" w:sz="0" w:space="0" w:color="auto"/>
            <w:left w:val="none" w:sz="0" w:space="0" w:color="auto"/>
            <w:bottom w:val="none" w:sz="0" w:space="0" w:color="auto"/>
            <w:right w:val="none" w:sz="0" w:space="0" w:color="auto"/>
          </w:divBdr>
        </w:div>
        <w:div w:id="1418358318">
          <w:marLeft w:val="-108"/>
          <w:marRight w:val="0"/>
          <w:marTop w:val="0"/>
          <w:marBottom w:val="0"/>
          <w:divBdr>
            <w:top w:val="none" w:sz="0" w:space="0" w:color="auto"/>
            <w:left w:val="none" w:sz="0" w:space="0" w:color="auto"/>
            <w:bottom w:val="none" w:sz="0" w:space="0" w:color="auto"/>
            <w:right w:val="none" w:sz="0" w:space="0" w:color="auto"/>
          </w:divBdr>
        </w:div>
        <w:div w:id="939600765">
          <w:marLeft w:val="-108"/>
          <w:marRight w:val="0"/>
          <w:marTop w:val="0"/>
          <w:marBottom w:val="0"/>
          <w:divBdr>
            <w:top w:val="none" w:sz="0" w:space="0" w:color="auto"/>
            <w:left w:val="none" w:sz="0" w:space="0" w:color="auto"/>
            <w:bottom w:val="none" w:sz="0" w:space="0" w:color="auto"/>
            <w:right w:val="none" w:sz="0" w:space="0" w:color="auto"/>
          </w:divBdr>
        </w:div>
        <w:div w:id="1749843440">
          <w:marLeft w:val="-108"/>
          <w:marRight w:val="0"/>
          <w:marTop w:val="0"/>
          <w:marBottom w:val="0"/>
          <w:divBdr>
            <w:top w:val="none" w:sz="0" w:space="0" w:color="auto"/>
            <w:left w:val="none" w:sz="0" w:space="0" w:color="auto"/>
            <w:bottom w:val="none" w:sz="0" w:space="0" w:color="auto"/>
            <w:right w:val="none" w:sz="0" w:space="0" w:color="auto"/>
          </w:divBdr>
        </w:div>
        <w:div w:id="1816415264">
          <w:marLeft w:val="-108"/>
          <w:marRight w:val="0"/>
          <w:marTop w:val="0"/>
          <w:marBottom w:val="0"/>
          <w:divBdr>
            <w:top w:val="none" w:sz="0" w:space="0" w:color="auto"/>
            <w:left w:val="none" w:sz="0" w:space="0" w:color="auto"/>
            <w:bottom w:val="none" w:sz="0" w:space="0" w:color="auto"/>
            <w:right w:val="none" w:sz="0" w:space="0" w:color="auto"/>
          </w:divBdr>
        </w:div>
        <w:div w:id="2142916565">
          <w:marLeft w:val="-108"/>
          <w:marRight w:val="0"/>
          <w:marTop w:val="0"/>
          <w:marBottom w:val="0"/>
          <w:divBdr>
            <w:top w:val="none" w:sz="0" w:space="0" w:color="auto"/>
            <w:left w:val="none" w:sz="0" w:space="0" w:color="auto"/>
            <w:bottom w:val="none" w:sz="0" w:space="0" w:color="auto"/>
            <w:right w:val="none" w:sz="0" w:space="0" w:color="auto"/>
          </w:divBdr>
        </w:div>
        <w:div w:id="111167243">
          <w:marLeft w:val="-108"/>
          <w:marRight w:val="0"/>
          <w:marTop w:val="0"/>
          <w:marBottom w:val="0"/>
          <w:divBdr>
            <w:top w:val="none" w:sz="0" w:space="0" w:color="auto"/>
            <w:left w:val="none" w:sz="0" w:space="0" w:color="auto"/>
            <w:bottom w:val="none" w:sz="0" w:space="0" w:color="auto"/>
            <w:right w:val="none" w:sz="0" w:space="0" w:color="auto"/>
          </w:divBdr>
        </w:div>
        <w:div w:id="1631856401">
          <w:marLeft w:val="-108"/>
          <w:marRight w:val="0"/>
          <w:marTop w:val="0"/>
          <w:marBottom w:val="0"/>
          <w:divBdr>
            <w:top w:val="none" w:sz="0" w:space="0" w:color="auto"/>
            <w:left w:val="none" w:sz="0" w:space="0" w:color="auto"/>
            <w:bottom w:val="none" w:sz="0" w:space="0" w:color="auto"/>
            <w:right w:val="none" w:sz="0" w:space="0" w:color="auto"/>
          </w:divBdr>
        </w:div>
        <w:div w:id="437598864">
          <w:marLeft w:val="-108"/>
          <w:marRight w:val="0"/>
          <w:marTop w:val="0"/>
          <w:marBottom w:val="0"/>
          <w:divBdr>
            <w:top w:val="none" w:sz="0" w:space="0" w:color="auto"/>
            <w:left w:val="none" w:sz="0" w:space="0" w:color="auto"/>
            <w:bottom w:val="none" w:sz="0" w:space="0" w:color="auto"/>
            <w:right w:val="none" w:sz="0" w:space="0" w:color="auto"/>
          </w:divBdr>
        </w:div>
        <w:div w:id="1014377798">
          <w:marLeft w:val="-108"/>
          <w:marRight w:val="0"/>
          <w:marTop w:val="0"/>
          <w:marBottom w:val="0"/>
          <w:divBdr>
            <w:top w:val="none" w:sz="0" w:space="0" w:color="auto"/>
            <w:left w:val="none" w:sz="0" w:space="0" w:color="auto"/>
            <w:bottom w:val="none" w:sz="0" w:space="0" w:color="auto"/>
            <w:right w:val="none" w:sz="0" w:space="0" w:color="auto"/>
          </w:divBdr>
        </w:div>
        <w:div w:id="862016635">
          <w:marLeft w:val="-108"/>
          <w:marRight w:val="0"/>
          <w:marTop w:val="0"/>
          <w:marBottom w:val="0"/>
          <w:divBdr>
            <w:top w:val="none" w:sz="0" w:space="0" w:color="auto"/>
            <w:left w:val="none" w:sz="0" w:space="0" w:color="auto"/>
            <w:bottom w:val="none" w:sz="0" w:space="0" w:color="auto"/>
            <w:right w:val="none" w:sz="0" w:space="0" w:color="auto"/>
          </w:divBdr>
        </w:div>
        <w:div w:id="240453939">
          <w:marLeft w:val="-108"/>
          <w:marRight w:val="0"/>
          <w:marTop w:val="0"/>
          <w:marBottom w:val="0"/>
          <w:divBdr>
            <w:top w:val="none" w:sz="0" w:space="0" w:color="auto"/>
            <w:left w:val="none" w:sz="0" w:space="0" w:color="auto"/>
            <w:bottom w:val="none" w:sz="0" w:space="0" w:color="auto"/>
            <w:right w:val="none" w:sz="0" w:space="0" w:color="auto"/>
          </w:divBdr>
        </w:div>
        <w:div w:id="134106825">
          <w:marLeft w:val="-108"/>
          <w:marRight w:val="0"/>
          <w:marTop w:val="0"/>
          <w:marBottom w:val="0"/>
          <w:divBdr>
            <w:top w:val="none" w:sz="0" w:space="0" w:color="auto"/>
            <w:left w:val="none" w:sz="0" w:space="0" w:color="auto"/>
            <w:bottom w:val="none" w:sz="0" w:space="0" w:color="auto"/>
            <w:right w:val="none" w:sz="0" w:space="0" w:color="auto"/>
          </w:divBdr>
        </w:div>
        <w:div w:id="612979564">
          <w:marLeft w:val="-108"/>
          <w:marRight w:val="0"/>
          <w:marTop w:val="0"/>
          <w:marBottom w:val="0"/>
          <w:divBdr>
            <w:top w:val="none" w:sz="0" w:space="0" w:color="auto"/>
            <w:left w:val="none" w:sz="0" w:space="0" w:color="auto"/>
            <w:bottom w:val="none" w:sz="0" w:space="0" w:color="auto"/>
            <w:right w:val="none" w:sz="0" w:space="0" w:color="auto"/>
          </w:divBdr>
        </w:div>
        <w:div w:id="250823435">
          <w:marLeft w:val="-108"/>
          <w:marRight w:val="0"/>
          <w:marTop w:val="0"/>
          <w:marBottom w:val="0"/>
          <w:divBdr>
            <w:top w:val="none" w:sz="0" w:space="0" w:color="auto"/>
            <w:left w:val="none" w:sz="0" w:space="0" w:color="auto"/>
            <w:bottom w:val="none" w:sz="0" w:space="0" w:color="auto"/>
            <w:right w:val="none" w:sz="0" w:space="0" w:color="auto"/>
          </w:divBdr>
        </w:div>
        <w:div w:id="318732382">
          <w:marLeft w:val="-108"/>
          <w:marRight w:val="0"/>
          <w:marTop w:val="0"/>
          <w:marBottom w:val="0"/>
          <w:divBdr>
            <w:top w:val="none" w:sz="0" w:space="0" w:color="auto"/>
            <w:left w:val="none" w:sz="0" w:space="0" w:color="auto"/>
            <w:bottom w:val="none" w:sz="0" w:space="0" w:color="auto"/>
            <w:right w:val="none" w:sz="0" w:space="0" w:color="auto"/>
          </w:divBdr>
        </w:div>
        <w:div w:id="1850021147">
          <w:marLeft w:val="-108"/>
          <w:marRight w:val="0"/>
          <w:marTop w:val="0"/>
          <w:marBottom w:val="0"/>
          <w:divBdr>
            <w:top w:val="none" w:sz="0" w:space="0" w:color="auto"/>
            <w:left w:val="none" w:sz="0" w:space="0" w:color="auto"/>
            <w:bottom w:val="none" w:sz="0" w:space="0" w:color="auto"/>
            <w:right w:val="none" w:sz="0" w:space="0" w:color="auto"/>
          </w:divBdr>
        </w:div>
        <w:div w:id="1990205624">
          <w:marLeft w:val="-108"/>
          <w:marRight w:val="0"/>
          <w:marTop w:val="0"/>
          <w:marBottom w:val="0"/>
          <w:divBdr>
            <w:top w:val="none" w:sz="0" w:space="0" w:color="auto"/>
            <w:left w:val="none" w:sz="0" w:space="0" w:color="auto"/>
            <w:bottom w:val="none" w:sz="0" w:space="0" w:color="auto"/>
            <w:right w:val="none" w:sz="0" w:space="0" w:color="auto"/>
          </w:divBdr>
        </w:div>
        <w:div w:id="1949659574">
          <w:marLeft w:val="-108"/>
          <w:marRight w:val="0"/>
          <w:marTop w:val="0"/>
          <w:marBottom w:val="0"/>
          <w:divBdr>
            <w:top w:val="none" w:sz="0" w:space="0" w:color="auto"/>
            <w:left w:val="none" w:sz="0" w:space="0" w:color="auto"/>
            <w:bottom w:val="none" w:sz="0" w:space="0" w:color="auto"/>
            <w:right w:val="none" w:sz="0" w:space="0" w:color="auto"/>
          </w:divBdr>
        </w:div>
        <w:div w:id="862284095">
          <w:marLeft w:val="-108"/>
          <w:marRight w:val="0"/>
          <w:marTop w:val="0"/>
          <w:marBottom w:val="0"/>
          <w:divBdr>
            <w:top w:val="none" w:sz="0" w:space="0" w:color="auto"/>
            <w:left w:val="none" w:sz="0" w:space="0" w:color="auto"/>
            <w:bottom w:val="none" w:sz="0" w:space="0" w:color="auto"/>
            <w:right w:val="none" w:sz="0" w:space="0" w:color="auto"/>
          </w:divBdr>
        </w:div>
        <w:div w:id="1074207178">
          <w:marLeft w:val="-108"/>
          <w:marRight w:val="0"/>
          <w:marTop w:val="0"/>
          <w:marBottom w:val="0"/>
          <w:divBdr>
            <w:top w:val="none" w:sz="0" w:space="0" w:color="auto"/>
            <w:left w:val="none" w:sz="0" w:space="0" w:color="auto"/>
            <w:bottom w:val="none" w:sz="0" w:space="0" w:color="auto"/>
            <w:right w:val="none" w:sz="0" w:space="0" w:color="auto"/>
          </w:divBdr>
        </w:div>
      </w:divsChild>
    </w:div>
    <w:div w:id="2028209552">
      <w:bodyDiv w:val="1"/>
      <w:marLeft w:val="0"/>
      <w:marRight w:val="0"/>
      <w:marTop w:val="0"/>
      <w:marBottom w:val="0"/>
      <w:divBdr>
        <w:top w:val="none" w:sz="0" w:space="0" w:color="auto"/>
        <w:left w:val="none" w:sz="0" w:space="0" w:color="auto"/>
        <w:bottom w:val="none" w:sz="0" w:space="0" w:color="auto"/>
        <w:right w:val="none" w:sz="0" w:space="0" w:color="auto"/>
      </w:divBdr>
    </w:div>
    <w:div w:id="2059819950">
      <w:bodyDiv w:val="1"/>
      <w:marLeft w:val="0"/>
      <w:marRight w:val="0"/>
      <w:marTop w:val="0"/>
      <w:marBottom w:val="0"/>
      <w:divBdr>
        <w:top w:val="none" w:sz="0" w:space="0" w:color="auto"/>
        <w:left w:val="none" w:sz="0" w:space="0" w:color="auto"/>
        <w:bottom w:val="none" w:sz="0" w:space="0" w:color="auto"/>
        <w:right w:val="none" w:sz="0" w:space="0" w:color="auto"/>
      </w:divBdr>
    </w:div>
    <w:div w:id="2076706450">
      <w:bodyDiv w:val="1"/>
      <w:marLeft w:val="0"/>
      <w:marRight w:val="0"/>
      <w:marTop w:val="0"/>
      <w:marBottom w:val="0"/>
      <w:divBdr>
        <w:top w:val="none" w:sz="0" w:space="0" w:color="auto"/>
        <w:left w:val="none" w:sz="0" w:space="0" w:color="auto"/>
        <w:bottom w:val="none" w:sz="0" w:space="0" w:color="auto"/>
        <w:right w:val="none" w:sz="0" w:space="0" w:color="auto"/>
      </w:divBdr>
    </w:div>
    <w:div w:id="21026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hyperlink" Target="https://www.figma.com/file/FxnOqqC4ifZDUCcVEFaSIC/TRANG-NG%C6%AF%E1%BB%9CI-D%C3%99NG?node-id=105%3A186" TargetMode="External"/><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hyperlink" Target="https://tpb.vn/" TargetMode="External"/><Relationship Id="rId95" Type="http://schemas.openxmlformats.org/officeDocument/2006/relationships/theme" Target="theme/theme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jpe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hyperlink" Target="https://www.ocb.com.vn/vi/ca-nha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jpe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hyperlink" Target="https://www.mbbank.com.vn/"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jpeg"/><Relationship Id="rId87" Type="http://schemas.openxmlformats.org/officeDocument/2006/relationships/image" Target="media/image75.jpe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jpeg"/><Relationship Id="rId77"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pireF5\AppData\Local\Temp\Rar$DIa3864.19278\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30DE6C-7FE4-4E1A-8D3B-2EC99EB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30</TotalTime>
  <Pages>69</Pages>
  <Words>5262</Words>
  <Characters>29996</Characters>
  <Application>Microsoft Office Word</Application>
  <DocSecurity>0</DocSecurity>
  <Lines>249</Lines>
  <Paragraphs>70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AspireF5</dc:creator>
  <cp:lastModifiedBy>Lê Trí</cp:lastModifiedBy>
  <cp:revision>24</cp:revision>
  <dcterms:created xsi:type="dcterms:W3CDTF">2022-05-22T14:08:00Z</dcterms:created>
  <dcterms:modified xsi:type="dcterms:W3CDTF">2022-05-22T14:46:00Z</dcterms:modified>
</cp:coreProperties>
</file>